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87" w:rsidRDefault="00817BAD" w:rsidP="00D76594">
      <w:pPr>
        <w:pStyle w:val="ContactInformation"/>
        <w:spacing w:before="240" w:after="0"/>
        <w:ind w:left="-1276" w:right="-230"/>
        <w:jc w:val="center"/>
        <w:rPr>
          <w:rFonts w:asciiTheme="majorHAnsi" w:hAnsiTheme="majorHAnsi" w:cs="Times New Roman"/>
          <w:b/>
          <w:sz w:val="28"/>
          <w:szCs w:val="28"/>
          <w:lang w:val="hu-HU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177165</wp:posOffset>
            </wp:positionV>
            <wp:extent cx="1819275" cy="18192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bd8c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594"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7667625" cy="866775"/>
            <wp:effectExtent l="0" t="0" r="0" b="2857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47F31" w:rsidRDefault="00E47F31" w:rsidP="002A35C0">
      <w:pPr>
        <w:pStyle w:val="ContactInformation"/>
        <w:spacing w:before="240" w:after="0"/>
        <w:ind w:left="0"/>
        <w:rPr>
          <w:rFonts w:ascii="Times New Roman" w:hAnsi="Times New Roman" w:cs="Times New Roman"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3209290</wp:posOffset>
            </wp:positionH>
            <wp:positionV relativeFrom="paragraph">
              <wp:posOffset>14605</wp:posOffset>
            </wp:positionV>
            <wp:extent cx="3429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hrough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82" t="4908" r="22385" b="76687"/>
                    <a:stretch/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61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81280</wp:posOffset>
                </wp:positionV>
                <wp:extent cx="2495550" cy="885825"/>
                <wp:effectExtent l="0" t="0" r="0" b="9525"/>
                <wp:wrapNone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C0" w:rsidRPr="00BC4CAC" w:rsidRDefault="00BC4CAC" w:rsidP="00BC4CA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 xml:space="preserve">06. </w:t>
                            </w:r>
                            <w:r w:rsidR="00861636" w:rsidRPr="00BC4C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November 198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  <w:r w:rsidR="009B3E64" w:rsidRPr="00BC4C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Budapest</w:t>
                            </w:r>
                          </w:p>
                          <w:p w:rsidR="002A35C0" w:rsidRPr="00657E6C" w:rsidRDefault="00AE528D" w:rsidP="00E47F3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</w:pPr>
                            <w:hyperlink r:id="rId17" w:history="1">
                              <w:r w:rsidR="00BC4CAC" w:rsidRPr="008A42B3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hu-HU"/>
                                </w:rPr>
                                <w:t>trenyik.adam@gmail.com</w:t>
                              </w:r>
                            </w:hyperlink>
                          </w:p>
                          <w:p w:rsidR="002A35C0" w:rsidRPr="009E3CEC" w:rsidRDefault="002A35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9E3C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 xml:space="preserve">06 </w:t>
                            </w:r>
                            <w:r w:rsidR="00BC4C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20</w:t>
                            </w:r>
                            <w:r w:rsidRPr="009E3C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/</w:t>
                            </w:r>
                            <w:r w:rsidR="00BC4C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227-68-78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margin-left:284.2pt;margin-top:6.4pt;width:196.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" fillcolor="white [3201]" stroked="f" strokeweight=".5pt">
                <v:path arrowok="t"/>
                <v:textbox>
                  <w:txbxContent>
                    <w:p w:rsidR="002A35C0" w:rsidRPr="00BC4CAC" w:rsidRDefault="00BC4CAC" w:rsidP="00BC4CAC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 xml:space="preserve">06. </w:t>
                      </w:r>
                      <w:r w:rsidR="00861636" w:rsidRPr="00BC4CA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November 198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5</w:t>
                      </w:r>
                      <w:r w:rsidR="009B3E64" w:rsidRPr="00BC4CA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Budapest</w:t>
                      </w:r>
                    </w:p>
                    <w:p w:rsidR="002A35C0" w:rsidRPr="00657E6C" w:rsidRDefault="00B4079A" w:rsidP="00E47F3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</w:pPr>
                      <w:hyperlink r:id="rId18" w:history="1">
                        <w:r w:rsidR="00BC4CAC" w:rsidRPr="008A42B3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hu-HU"/>
                          </w:rPr>
                          <w:t>trenyik.adam@gmail.com</w:t>
                        </w:r>
                      </w:hyperlink>
                    </w:p>
                    <w:p w:rsidR="002A35C0" w:rsidRPr="009E3CEC" w:rsidRDefault="002A35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</w:pPr>
                      <w:r w:rsidRPr="009E3CE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 xml:space="preserve">06 </w:t>
                      </w:r>
                      <w:r w:rsidR="00BC4CA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20</w:t>
                      </w:r>
                      <w:r w:rsidRPr="009E3CE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/</w:t>
                      </w:r>
                      <w:r w:rsidR="00BC4CA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227-68-78</w:t>
                      </w:r>
                    </w:p>
                  </w:txbxContent>
                </v:textbox>
              </v:shape>
            </w:pict>
          </mc:Fallback>
        </mc:AlternateContent>
      </w:r>
    </w:p>
    <w:p w:rsidR="002A35C0" w:rsidRDefault="00E47F31" w:rsidP="00E47F31">
      <w:pPr>
        <w:pStyle w:val="ContactInformation"/>
        <w:spacing w:after="0"/>
        <w:ind w:left="0"/>
        <w:rPr>
          <w:rFonts w:ascii="Times New Roman" w:hAnsi="Times New Roman" w:cs="Times New Roman"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3228340</wp:posOffset>
            </wp:positionH>
            <wp:positionV relativeFrom="paragraph">
              <wp:posOffset>361950</wp:posOffset>
            </wp:positionV>
            <wp:extent cx="27622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hrough>
            <wp:docPr id="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1" t="58282" r="41104" b="2392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35C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3228340</wp:posOffset>
            </wp:positionH>
            <wp:positionV relativeFrom="paragraph">
              <wp:posOffset>38100</wp:posOffset>
            </wp:positionV>
            <wp:extent cx="32385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0329" y="20160"/>
                <wp:lineTo x="20329" y="0"/>
                <wp:lineTo x="0" y="0"/>
              </wp:wrapPolygon>
            </wp:wrapThrough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9" t="58282" r="58282" b="24540"/>
                    <a:stretch/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3CEC" w:rsidRDefault="009E3CEC" w:rsidP="002A35C0">
      <w:pPr>
        <w:pStyle w:val="ContactInformation"/>
        <w:spacing w:before="240" w:after="0"/>
        <w:ind w:left="0"/>
        <w:rPr>
          <w:rFonts w:ascii="Times New Roman" w:hAnsi="Times New Roman" w:cs="Times New Roman"/>
          <w:sz w:val="12"/>
          <w:szCs w:val="12"/>
          <w:lang w:val="hu-HU"/>
        </w:rPr>
      </w:pPr>
    </w:p>
    <w:p w:rsidR="00E47F31" w:rsidRPr="009E3CEC" w:rsidRDefault="00E47F31" w:rsidP="002A35C0">
      <w:pPr>
        <w:pStyle w:val="ContactInformation"/>
        <w:spacing w:before="240" w:after="0"/>
        <w:ind w:left="0"/>
        <w:rPr>
          <w:rFonts w:ascii="Times New Roman" w:hAnsi="Times New Roman" w:cs="Times New Roman"/>
          <w:sz w:val="12"/>
          <w:szCs w:val="12"/>
          <w:lang w:val="hu-HU"/>
        </w:rPr>
      </w:pPr>
    </w:p>
    <w:p w:rsidR="00E47F31" w:rsidRPr="00C30D04" w:rsidRDefault="00AE7AC9" w:rsidP="00C30D04">
      <w:pPr>
        <w:pStyle w:val="ContactInformation"/>
        <w:spacing w:after="0"/>
        <w:ind w:left="0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pt;height:6.25pt" o:hrpct="0" o:hralign="center" o:hr="t">
            <v:imagedata r:id="rId21" o:title="BD10290_"/>
          </v:shape>
        </w:pict>
      </w:r>
      <w:r w:rsidR="00E47F31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220345</wp:posOffset>
            </wp:positionV>
            <wp:extent cx="452120" cy="460375"/>
            <wp:effectExtent l="0" t="0" r="5080" b="0"/>
            <wp:wrapThrough wrapText="bothSides">
              <wp:wrapPolygon edited="0">
                <wp:start x="0" y="0"/>
                <wp:lineTo x="0" y="20557"/>
                <wp:lineTo x="20933" y="20557"/>
                <wp:lineTo x="20933" y="0"/>
                <wp:lineTo x="0" y="0"/>
              </wp:wrapPolygon>
            </wp:wrapThrough>
            <wp:docPr id="1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70" t="74326" r="21918" b="5979"/>
                    <a:stretch/>
                  </pic:blipFill>
                  <pic:spPr bwMode="auto">
                    <a:xfrm>
                      <a:off x="0" y="0"/>
                      <a:ext cx="45212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3CEC" w:rsidRPr="00C30D04" w:rsidRDefault="00AE7AC9" w:rsidP="009E3CEC">
      <w:pPr>
        <w:pStyle w:val="SectionHeading"/>
        <w:spacing w:after="360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Szakmai tapasztalataim</w:t>
      </w:r>
    </w:p>
    <w:p w:rsidR="004C6AD9" w:rsidRDefault="000541D2" w:rsidP="00C30D04">
      <w:pPr>
        <w:pStyle w:val="Location"/>
        <w:spacing w:before="120" w:line="240" w:lineRule="auto"/>
        <w:ind w:left="289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87936" behindDoc="0" locked="0" layoutInCell="1" allowOverlap="1" wp14:anchorId="2F774750" wp14:editId="0DF78595">
            <wp:simplePos x="0" y="0"/>
            <wp:positionH relativeFrom="column">
              <wp:posOffset>4760595</wp:posOffset>
            </wp:positionH>
            <wp:positionV relativeFrom="paragraph">
              <wp:posOffset>5080</wp:posOffset>
            </wp:positionV>
            <wp:extent cx="1031240" cy="372745"/>
            <wp:effectExtent l="0" t="0" r="0" b="8255"/>
            <wp:wrapSquare wrapText="bothSides"/>
            <wp:docPr id="12" name="Picture 12" descr="U:\My Documents\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My Documents\m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448" w:rsidRPr="00BB6448">
        <w:rPr>
          <w:rFonts w:ascii="Times New Roman" w:hAnsi="Times New Roman" w:cs="Times New Roman"/>
          <w:b/>
          <w:sz w:val="22"/>
        </w:rPr>
        <w:t xml:space="preserve">Morgan Stanley </w:t>
      </w:r>
      <w:proofErr w:type="spellStart"/>
      <w:r w:rsidR="00BB6448" w:rsidRPr="00BB6448">
        <w:rPr>
          <w:rFonts w:ascii="Times New Roman" w:hAnsi="Times New Roman" w:cs="Times New Roman"/>
          <w:b/>
          <w:sz w:val="22"/>
        </w:rPr>
        <w:t>Magyarország</w:t>
      </w:r>
      <w:proofErr w:type="spellEnd"/>
      <w:r w:rsidR="00BB6448" w:rsidRPr="00BB644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BB6448" w:rsidRPr="00BB6448">
        <w:rPr>
          <w:rFonts w:ascii="Times New Roman" w:hAnsi="Times New Roman" w:cs="Times New Roman"/>
          <w:b/>
          <w:sz w:val="22"/>
        </w:rPr>
        <w:t>Elemző</w:t>
      </w:r>
      <w:proofErr w:type="spellEnd"/>
      <w:r w:rsidR="00BB6448" w:rsidRPr="00BB644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BB6448" w:rsidRPr="00BB6448">
        <w:rPr>
          <w:rFonts w:ascii="Times New Roman" w:hAnsi="Times New Roman" w:cs="Times New Roman"/>
          <w:b/>
          <w:sz w:val="22"/>
        </w:rPr>
        <w:t>Kft</w:t>
      </w:r>
      <w:proofErr w:type="spellEnd"/>
      <w:r w:rsidR="00BB6448" w:rsidRPr="00BB6448">
        <w:rPr>
          <w:rFonts w:ascii="Times New Roman" w:hAnsi="Times New Roman" w:cs="Times New Roman"/>
          <w:b/>
          <w:sz w:val="22"/>
        </w:rPr>
        <w:t>.</w:t>
      </w:r>
      <w:r w:rsidR="004C6AD9">
        <w:rPr>
          <w:rFonts w:ascii="Times New Roman" w:hAnsi="Times New Roman" w:cs="Times New Roman"/>
          <w:b/>
          <w:sz w:val="22"/>
          <w:lang w:val="hu-HU"/>
        </w:rPr>
        <w:t>B.Braun Medical Ltd.</w:t>
      </w:r>
      <w:r w:rsidR="00C06037">
        <w:rPr>
          <w:rFonts w:ascii="Times New Roman" w:hAnsi="Times New Roman" w:cs="Times New Roman"/>
          <w:b/>
          <w:sz w:val="22"/>
          <w:lang w:val="hu-HU"/>
        </w:rPr>
        <w:t xml:space="preserve"> 2015.11-</w:t>
      </w:r>
    </w:p>
    <w:p w:rsidR="00124878" w:rsidRDefault="00124878" w:rsidP="00C30D04">
      <w:pPr>
        <w:pStyle w:val="Location"/>
        <w:spacing w:before="120" w:line="240" w:lineRule="auto"/>
        <w:ind w:left="289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 xml:space="preserve">Perl </w:t>
      </w:r>
      <w:r w:rsidR="00AE7AC9">
        <w:rPr>
          <w:rFonts w:ascii="Times New Roman" w:hAnsi="Times New Roman" w:cs="Times New Roman"/>
          <w:b/>
          <w:sz w:val="22"/>
          <w:lang w:val="hu-HU"/>
        </w:rPr>
        <w:t>fejlesztő és teszt automatizációs felelős</w:t>
      </w:r>
    </w:p>
    <w:p w:rsidR="00C06037" w:rsidRPr="00B34005" w:rsidRDefault="00AE7AC9" w:rsidP="00C06037">
      <w:pPr>
        <w:pStyle w:val="NormalBodyText"/>
        <w:rPr>
          <w:rFonts w:ascii="Times New Roman" w:hAnsi="Times New Roman" w:cs="Times New Roman"/>
          <w:sz w:val="22"/>
          <w:u w:val="single"/>
          <w:lang w:val="hu-HU"/>
        </w:rPr>
      </w:pPr>
      <w:r>
        <w:rPr>
          <w:rFonts w:ascii="Times New Roman" w:hAnsi="Times New Roman" w:cs="Times New Roman"/>
          <w:sz w:val="22"/>
          <w:u w:val="single"/>
          <w:lang w:val="hu-HU"/>
        </w:rPr>
        <w:t>Pozíció részletei</w:t>
      </w:r>
      <w:r w:rsidR="00C06037" w:rsidRPr="00B34005">
        <w:rPr>
          <w:rFonts w:ascii="Times New Roman" w:hAnsi="Times New Roman" w:cs="Times New Roman"/>
          <w:sz w:val="22"/>
          <w:u w:val="single"/>
          <w:lang w:val="hu-HU"/>
        </w:rPr>
        <w:t xml:space="preserve">: </w:t>
      </w:r>
    </w:p>
    <w:p w:rsidR="00C06037" w:rsidRPr="00973CCB" w:rsidRDefault="00AE7AC9" w:rsidP="00C06037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cégen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fejlesztése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napi</w:t>
      </w:r>
      <w:proofErr w:type="spellEnd"/>
      <w:r>
        <w:rPr>
          <w:lang w:val="en-US"/>
        </w:rPr>
        <w:t xml:space="preserve"> 4000-5000 </w:t>
      </w:r>
      <w:proofErr w:type="spellStart"/>
      <w:r>
        <w:rPr>
          <w:lang w:val="en-US"/>
        </w:rPr>
        <w:t>felhasználó</w:t>
      </w:r>
      <w:proofErr w:type="spellEnd"/>
      <w:r>
        <w:rPr>
          <w:lang w:val="en-US"/>
        </w:rPr>
        <w:t xml:space="preserve"> (Perl, Sybase, JavaScript, AJAX, release </w:t>
      </w:r>
      <w:proofErr w:type="spellStart"/>
      <w:r>
        <w:rPr>
          <w:lang w:val="en-US"/>
        </w:rPr>
        <w:t>folyamat</w:t>
      </w:r>
      <w:proofErr w:type="spellEnd"/>
      <w:r>
        <w:rPr>
          <w:lang w:val="en-US"/>
        </w:rPr>
        <w:t>)</w:t>
      </w:r>
    </w:p>
    <w:p w:rsidR="00C06037" w:rsidRPr="00973CCB" w:rsidRDefault="00AE7AC9" w:rsidP="00C06037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tesztelési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szintek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azonosítása</w:t>
      </w:r>
      <w:proofErr w:type="spellEnd"/>
    </w:p>
    <w:p w:rsidR="001E5A3B" w:rsidRPr="00973CCB" w:rsidRDefault="00AE7AC9" w:rsidP="00DB6177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Unit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fejlesztése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modulokhoz</w:t>
      </w:r>
      <w:proofErr w:type="spellEnd"/>
    </w:p>
    <w:p w:rsidR="00BB6448" w:rsidRPr="00DB6177" w:rsidRDefault="00124878" w:rsidP="001E5A3B">
      <w:pPr>
        <w:pStyle w:val="Standard"/>
        <w:spacing w:line="360" w:lineRule="auto"/>
        <w:ind w:left="1800"/>
        <w:rPr>
          <w:sz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1F2C72E8" wp14:editId="07410401">
            <wp:simplePos x="0" y="0"/>
            <wp:positionH relativeFrom="column">
              <wp:posOffset>4639310</wp:posOffset>
            </wp:positionH>
            <wp:positionV relativeFrom="paragraph">
              <wp:posOffset>229870</wp:posOffset>
            </wp:positionV>
            <wp:extent cx="137160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300" y="20983"/>
                <wp:lineTo x="2130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raun.gi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C34" w:rsidRPr="00BF144A" w:rsidRDefault="00AE7AC9" w:rsidP="00C45C34">
      <w:pPr>
        <w:pStyle w:val="Location"/>
        <w:spacing w:before="120" w:line="240" w:lineRule="auto"/>
        <w:ind w:left="289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Szoftver mérnök</w:t>
      </w:r>
      <w:r w:rsidR="00C45C34">
        <w:rPr>
          <w:rFonts w:ascii="Times New Roman" w:hAnsi="Times New Roman" w:cs="Times New Roman"/>
          <w:b/>
          <w:sz w:val="22"/>
          <w:lang w:val="hu-HU"/>
        </w:rPr>
        <w:t>, Tes</w:t>
      </w:r>
      <w:r>
        <w:rPr>
          <w:rFonts w:ascii="Times New Roman" w:hAnsi="Times New Roman" w:cs="Times New Roman"/>
          <w:b/>
          <w:sz w:val="22"/>
          <w:lang w:val="hu-HU"/>
        </w:rPr>
        <w:t>z</w:t>
      </w:r>
      <w:r w:rsidR="00C45C34">
        <w:rPr>
          <w:rFonts w:ascii="Times New Roman" w:hAnsi="Times New Roman" w:cs="Times New Roman"/>
          <w:b/>
          <w:sz w:val="22"/>
          <w:lang w:val="hu-HU"/>
        </w:rPr>
        <w:t xml:space="preserve">t </w:t>
      </w:r>
      <w:r>
        <w:rPr>
          <w:rFonts w:ascii="Times New Roman" w:hAnsi="Times New Roman" w:cs="Times New Roman"/>
          <w:b/>
          <w:sz w:val="22"/>
          <w:lang w:val="hu-HU"/>
        </w:rPr>
        <w:t>Csoport</w:t>
      </w:r>
      <w:r w:rsidR="00C45C34">
        <w:rPr>
          <w:rFonts w:ascii="Times New Roman" w:hAnsi="Times New Roman" w:cs="Times New Roman"/>
          <w:b/>
          <w:sz w:val="22"/>
          <w:lang w:val="hu-HU"/>
        </w:rPr>
        <w:t xml:space="preserve"> </w:t>
      </w:r>
      <w:r>
        <w:rPr>
          <w:rFonts w:ascii="Times New Roman" w:hAnsi="Times New Roman" w:cs="Times New Roman"/>
          <w:b/>
          <w:sz w:val="22"/>
          <w:lang w:val="hu-HU"/>
        </w:rPr>
        <w:t>Vezető</w:t>
      </w:r>
      <w:r w:rsidR="00C45C34" w:rsidRPr="00C30D04">
        <w:rPr>
          <w:rFonts w:ascii="Times New Roman" w:hAnsi="Times New Roman" w:cs="Times New Roman"/>
          <w:sz w:val="22"/>
          <w:lang w:val="hu-HU"/>
        </w:rPr>
        <w:tab/>
      </w:r>
      <w:r w:rsidR="00C45C34" w:rsidRPr="0098316A">
        <w:rPr>
          <w:rFonts w:ascii="Times New Roman" w:hAnsi="Times New Roman" w:cs="Times New Roman"/>
          <w:b/>
          <w:sz w:val="22"/>
          <w:lang w:val="hu-HU"/>
        </w:rPr>
        <w:t>2012.07</w:t>
      </w:r>
      <w:r w:rsidR="00C45C34" w:rsidRPr="005C2C26">
        <w:rPr>
          <w:rFonts w:ascii="Times New Roman" w:hAnsi="Times New Roman" w:cs="Times New Roman"/>
          <w:b/>
          <w:sz w:val="22"/>
          <w:lang w:val="hu-HU"/>
        </w:rPr>
        <w:t>.-</w:t>
      </w:r>
      <w:r w:rsidR="005C2C26" w:rsidRPr="005C2C26">
        <w:rPr>
          <w:rFonts w:ascii="Times New Roman" w:hAnsi="Times New Roman" w:cs="Times New Roman"/>
          <w:b/>
          <w:sz w:val="22"/>
          <w:lang w:val="hu-HU"/>
        </w:rPr>
        <w:t>2015.11</w:t>
      </w:r>
    </w:p>
    <w:p w:rsidR="00C45C34" w:rsidRPr="00B34005" w:rsidRDefault="00AE7AC9" w:rsidP="00C45C34">
      <w:pPr>
        <w:pStyle w:val="NormalBodyText"/>
        <w:rPr>
          <w:rFonts w:ascii="Times New Roman" w:hAnsi="Times New Roman" w:cs="Times New Roman"/>
          <w:sz w:val="22"/>
          <w:u w:val="single"/>
          <w:lang w:val="hu-HU"/>
        </w:rPr>
      </w:pPr>
      <w:r>
        <w:rPr>
          <w:rFonts w:ascii="Times New Roman" w:hAnsi="Times New Roman" w:cs="Times New Roman"/>
          <w:sz w:val="22"/>
          <w:u w:val="single"/>
          <w:lang w:val="hu-HU"/>
        </w:rPr>
        <w:t>Pozíció részletei</w:t>
      </w:r>
      <w:r w:rsidR="00C45C34" w:rsidRPr="00B34005">
        <w:rPr>
          <w:rFonts w:ascii="Times New Roman" w:hAnsi="Times New Roman" w:cs="Times New Roman"/>
          <w:sz w:val="22"/>
          <w:u w:val="single"/>
          <w:lang w:val="hu-HU"/>
        </w:rPr>
        <w:t xml:space="preserve">: </w:t>
      </w:r>
    </w:p>
    <w:p w:rsidR="00C45C34" w:rsidRPr="00973CCB" w:rsidRDefault="00AE7AC9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dialízis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komponensének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felelős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fejleszője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voltam</w:t>
      </w:r>
      <w:proofErr w:type="spellEnd"/>
      <w:r>
        <w:rPr>
          <w:lang w:val="en-US"/>
        </w:rPr>
        <w:t xml:space="preserve">, MISRA-C </w:t>
      </w:r>
      <w:proofErr w:type="spellStart"/>
      <w:r>
        <w:rPr>
          <w:lang w:val="en-US"/>
        </w:rPr>
        <w:t>szabályrendszert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követve</w:t>
      </w:r>
      <w:proofErr w:type="spellEnd"/>
      <w:r w:rsidR="00C45C34" w:rsidRPr="00973CCB">
        <w:rPr>
          <w:lang w:val="en-US"/>
        </w:rPr>
        <w:t>.</w:t>
      </w:r>
    </w:p>
    <w:p w:rsidR="00C45C34" w:rsidRPr="00973CCB" w:rsidRDefault="00AE7AC9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Unit, </w:t>
      </w:r>
      <w:proofErr w:type="spellStart"/>
      <w:r>
        <w:rPr>
          <w:lang w:val="en-US"/>
        </w:rPr>
        <w:t>komponens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kifejlesztése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egészségügyi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környezet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követelményeinek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megfelelően</w:t>
      </w:r>
      <w:proofErr w:type="spellEnd"/>
    </w:p>
    <w:p w:rsidR="00C45C34" w:rsidRPr="00973CCB" w:rsidRDefault="00AE7AC9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Teszt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elkészítése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tesztelési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szintekhez</w:t>
      </w:r>
      <w:proofErr w:type="spellEnd"/>
    </w:p>
    <w:p w:rsidR="00C45C34" w:rsidRPr="00973CCB" w:rsidRDefault="00AE7AC9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Unit, </w:t>
      </w:r>
      <w:proofErr w:type="spellStart"/>
      <w:r>
        <w:rPr>
          <w:lang w:val="en-US"/>
        </w:rPr>
        <w:t>komponens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rendszertesztek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készítése</w:t>
      </w:r>
      <w:proofErr w:type="spellEnd"/>
    </w:p>
    <w:p w:rsidR="00C45C34" w:rsidRDefault="00AE7AC9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Technikai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vezetése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gyakornokoknak</w:t>
      </w:r>
      <w:proofErr w:type="spellEnd"/>
      <w:r w:rsidR="00C45C34" w:rsidRPr="00973CCB">
        <w:rPr>
          <w:lang w:val="en-US"/>
        </w:rPr>
        <w:t xml:space="preserve"> (</w:t>
      </w:r>
      <w:r w:rsidR="00C922D0" w:rsidRPr="00973CCB">
        <w:rPr>
          <w:lang w:val="en-US"/>
        </w:rPr>
        <w:t>4-5</w:t>
      </w:r>
      <w:r w:rsidR="00C45C34" w:rsidRPr="00973CCB">
        <w:rPr>
          <w:lang w:val="en-US"/>
        </w:rPr>
        <w:t xml:space="preserve">)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kollégáknak</w:t>
      </w:r>
      <w:proofErr w:type="spellEnd"/>
      <w:r w:rsidR="00C45C34" w:rsidRPr="00973CCB">
        <w:rPr>
          <w:lang w:val="en-US"/>
        </w:rPr>
        <w:t xml:space="preserve"> (</w:t>
      </w:r>
      <w:r w:rsidR="004B3B9B" w:rsidRPr="00973CCB">
        <w:rPr>
          <w:lang w:val="en-US"/>
        </w:rPr>
        <w:t>2</w:t>
      </w:r>
      <w:r w:rsidR="00C45C34" w:rsidRPr="00973CCB">
        <w:rPr>
          <w:lang w:val="en-US"/>
        </w:rPr>
        <w:t>)</w:t>
      </w:r>
    </w:p>
    <w:p w:rsidR="006E6C45" w:rsidRPr="00973CCB" w:rsidRDefault="006E6C45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Külső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konzulens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diplomamunkánál</w:t>
      </w:r>
      <w:proofErr w:type="spellEnd"/>
    </w:p>
    <w:p w:rsidR="00F37381" w:rsidRPr="00F37381" w:rsidRDefault="00AE7AC9" w:rsidP="00F37381">
      <w:pPr>
        <w:pStyle w:val="NormalBodyText"/>
        <w:rPr>
          <w:rFonts w:ascii="Times New Roman" w:hAnsi="Times New Roman" w:cs="Times New Roman"/>
          <w:sz w:val="22"/>
          <w:u w:val="single"/>
          <w:lang w:val="hu-HU"/>
        </w:rPr>
      </w:pPr>
      <w:r>
        <w:rPr>
          <w:rFonts w:ascii="Times New Roman" w:hAnsi="Times New Roman" w:cs="Times New Roman"/>
          <w:sz w:val="22"/>
          <w:u w:val="single"/>
          <w:lang w:val="hu-HU"/>
        </w:rPr>
        <w:t>Használt technológiák</w:t>
      </w:r>
      <w:r w:rsidR="00F37381" w:rsidRPr="00F37381">
        <w:rPr>
          <w:rFonts w:ascii="Times New Roman" w:hAnsi="Times New Roman" w:cs="Times New Roman"/>
          <w:sz w:val="22"/>
          <w:u w:val="single"/>
          <w:lang w:val="hu-HU"/>
        </w:rPr>
        <w:t>:</w:t>
      </w:r>
    </w:p>
    <w:p w:rsidR="00F37381" w:rsidRDefault="00F37381" w:rsidP="00F37381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Linux/QNX</w:t>
      </w:r>
    </w:p>
    <w:p w:rsidR="00F37381" w:rsidRDefault="00F37381" w:rsidP="00F37381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AJAX</w:t>
      </w:r>
    </w:p>
    <w:p w:rsidR="00F37381" w:rsidRDefault="00F37381" w:rsidP="00F37381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</w:p>
    <w:p w:rsidR="00F37381" w:rsidRDefault="00F37381" w:rsidP="00F37381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SQL</w:t>
      </w:r>
      <w:r w:rsidR="00DF6C74">
        <w:rPr>
          <w:lang w:val="en-US"/>
        </w:rPr>
        <w:t>, Perl, JavaScript</w:t>
      </w:r>
    </w:p>
    <w:p w:rsidR="00F37381" w:rsidRPr="00B225F9" w:rsidRDefault="00F37381" w:rsidP="00B225F9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Behavior Driven Development, Test Driven Development</w:t>
      </w:r>
    </w:p>
    <w:p w:rsidR="0086178D" w:rsidRDefault="0086178D" w:rsidP="0086178D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Nokia (Nokia Siemens Networks)</w:t>
      </w:r>
    </w:p>
    <w:p w:rsidR="0086178D" w:rsidRDefault="0086178D" w:rsidP="0086178D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4753610</wp:posOffset>
            </wp:positionH>
            <wp:positionV relativeFrom="paragraph">
              <wp:posOffset>83820</wp:posOffset>
            </wp:positionV>
            <wp:extent cx="1082040" cy="179705"/>
            <wp:effectExtent l="0" t="0" r="3810" b="0"/>
            <wp:wrapTight wrapText="bothSides">
              <wp:wrapPolygon edited="0">
                <wp:start x="0" y="0"/>
                <wp:lineTo x="0" y="18318"/>
                <wp:lineTo x="21296" y="18318"/>
                <wp:lineTo x="21296" y="13739"/>
                <wp:lineTo x="2053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566">
        <w:rPr>
          <w:rFonts w:ascii="Times New Roman" w:hAnsi="Times New Roman" w:cs="Times New Roman"/>
          <w:b/>
          <w:sz w:val="22"/>
          <w:lang w:val="hu-HU"/>
        </w:rPr>
        <w:t>Szoftvermérnök</w:t>
      </w:r>
      <w:r>
        <w:rPr>
          <w:rFonts w:ascii="Times New Roman" w:hAnsi="Times New Roman" w:cs="Times New Roman"/>
          <w:b/>
          <w:sz w:val="22"/>
          <w:lang w:val="hu-HU"/>
        </w:rPr>
        <w:tab/>
      </w:r>
      <w:r>
        <w:rPr>
          <w:rFonts w:ascii="Times New Roman" w:hAnsi="Times New Roman" w:cs="Times New Roman"/>
          <w:b/>
          <w:sz w:val="22"/>
          <w:lang w:val="hu-HU"/>
        </w:rPr>
        <w:tab/>
      </w:r>
      <w:r>
        <w:rPr>
          <w:rFonts w:ascii="Times New Roman" w:hAnsi="Times New Roman" w:cs="Times New Roman"/>
          <w:b/>
          <w:sz w:val="22"/>
          <w:lang w:val="hu-HU"/>
        </w:rPr>
        <w:tab/>
      </w:r>
      <w:r>
        <w:rPr>
          <w:rFonts w:ascii="Times New Roman" w:hAnsi="Times New Roman" w:cs="Times New Roman"/>
          <w:b/>
          <w:sz w:val="22"/>
          <w:lang w:val="hu-HU"/>
        </w:rPr>
        <w:tab/>
        <w:t xml:space="preserve">2010 </w:t>
      </w:r>
      <w:r w:rsidR="00DC3566">
        <w:rPr>
          <w:rFonts w:ascii="Times New Roman" w:hAnsi="Times New Roman" w:cs="Times New Roman"/>
          <w:b/>
          <w:sz w:val="22"/>
          <w:lang w:val="hu-HU"/>
        </w:rPr>
        <w:t>jűlius</w:t>
      </w:r>
      <w:r>
        <w:rPr>
          <w:rFonts w:ascii="Times New Roman" w:hAnsi="Times New Roman" w:cs="Times New Roman"/>
          <w:b/>
          <w:sz w:val="22"/>
          <w:lang w:val="hu-HU"/>
        </w:rPr>
        <w:t xml:space="preserve"> – 2012 </w:t>
      </w:r>
      <w:r w:rsidR="00DC3566">
        <w:rPr>
          <w:rFonts w:ascii="Times New Roman" w:hAnsi="Times New Roman" w:cs="Times New Roman"/>
          <w:b/>
          <w:sz w:val="22"/>
          <w:lang w:val="hu-HU"/>
        </w:rPr>
        <w:t>július</w:t>
      </w:r>
    </w:p>
    <w:p w:rsidR="0086178D" w:rsidRDefault="00DC3566" w:rsidP="0086178D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Tesztelési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munkámnak</w:t>
      </w:r>
      <w:proofErr w:type="spellEnd"/>
      <w:r w:rsidR="0086178D">
        <w:rPr>
          <w:lang w:val="en-US"/>
        </w:rPr>
        <w:t>:</w:t>
      </w:r>
    </w:p>
    <w:p w:rsidR="0086178D" w:rsidRDefault="00DC3566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Regressziós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iterációs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tesztelés</w:t>
      </w:r>
      <w:proofErr w:type="spellEnd"/>
    </w:p>
    <w:p w:rsidR="0086178D" w:rsidRDefault="00DC3566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tesztelés</w:t>
      </w:r>
      <w:proofErr w:type="spellEnd"/>
    </w:p>
    <w:p w:rsidR="0086178D" w:rsidRDefault="00DC3566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Funkcionális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írása</w:t>
      </w:r>
      <w:proofErr w:type="spellEnd"/>
    </w:p>
    <w:p w:rsidR="0086178D" w:rsidRDefault="00DC3566" w:rsidP="0086178D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Fejlesztési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munkámnak</w:t>
      </w:r>
      <w:proofErr w:type="spellEnd"/>
      <w:r>
        <w:rPr>
          <w:lang w:val="en-US"/>
        </w:rPr>
        <w:t>:</w:t>
      </w:r>
    </w:p>
    <w:p w:rsidR="0086178D" w:rsidRDefault="00DC3566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Implementáció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Specifikációk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írása</w:t>
      </w:r>
      <w:proofErr w:type="spellEnd"/>
    </w:p>
    <w:p w:rsidR="0086178D" w:rsidRDefault="00DC3566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Fejlesztés</w:t>
      </w:r>
      <w:proofErr w:type="spellEnd"/>
      <w:r>
        <w:rPr>
          <w:lang w:val="en-US"/>
        </w:rPr>
        <w:t xml:space="preserve"> C-ben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TNSDL-ben</w:t>
      </w:r>
    </w:p>
    <w:p w:rsidR="0086178D" w:rsidRDefault="00DC3566" w:rsidP="0086178D">
      <w:pPr>
        <w:pStyle w:val="Standard"/>
        <w:numPr>
          <w:ilvl w:val="0"/>
          <w:numId w:val="14"/>
        </w:numPr>
        <w:tabs>
          <w:tab w:val="clear" w:pos="2880"/>
          <w:tab w:val="num" w:pos="1080"/>
        </w:tabs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Innovációs</w:t>
      </w:r>
      <w:proofErr w:type="spellEnd"/>
      <w:r w:rsidR="006E6C45">
        <w:rPr>
          <w:lang w:val="en-US"/>
        </w:rPr>
        <w:t xml:space="preserve"> </w:t>
      </w:r>
      <w:proofErr w:type="spellStart"/>
      <w:r w:rsidR="006E6C45">
        <w:rPr>
          <w:lang w:val="en-US"/>
        </w:rPr>
        <w:t>része</w:t>
      </w:r>
      <w:proofErr w:type="spellEnd"/>
      <w:r w:rsidR="006E6C45">
        <w:rPr>
          <w:lang w:val="en-US"/>
        </w:rPr>
        <w:t xml:space="preserve"> a </w:t>
      </w:r>
      <w:proofErr w:type="spellStart"/>
      <w:r w:rsidR="006E6C45">
        <w:rPr>
          <w:lang w:val="en-US"/>
        </w:rPr>
        <w:t>munkámnak</w:t>
      </w:r>
      <w:proofErr w:type="spellEnd"/>
      <w:r w:rsidR="006E6C45">
        <w:rPr>
          <w:lang w:val="en-US"/>
        </w:rPr>
        <w:t>:</w:t>
      </w:r>
      <w:r w:rsidR="0086178D">
        <w:rPr>
          <w:lang w:val="en-US"/>
        </w:rPr>
        <w:t>:</w:t>
      </w:r>
    </w:p>
    <w:p w:rsidR="0086178D" w:rsidRPr="006A4FF4" w:rsidRDefault="006E6C45" w:rsidP="0086178D">
      <w:pPr>
        <w:pStyle w:val="Standard"/>
        <w:numPr>
          <w:ilvl w:val="1"/>
          <w:numId w:val="14"/>
        </w:numPr>
        <w:tabs>
          <w:tab w:val="clear" w:pos="3600"/>
          <w:tab w:val="num" w:pos="1800"/>
        </w:tabs>
        <w:spacing w:line="360" w:lineRule="auto"/>
        <w:ind w:left="1800"/>
        <w:rPr>
          <w:lang w:val="en-US"/>
        </w:rPr>
      </w:pPr>
      <w:proofErr w:type="spellStart"/>
      <w:r>
        <w:rPr>
          <w:lang w:val="en-US"/>
        </w:rPr>
        <w:t>Tesztek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paramétereinek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felületen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módosíátsa</w:t>
      </w:r>
      <w:proofErr w:type="spellEnd"/>
      <w:r w:rsidR="0086178D" w:rsidRPr="006A4FF4">
        <w:rPr>
          <w:lang w:val="en-US"/>
        </w:rPr>
        <w:t xml:space="preserve"> (AJAX, JavaScript, JQuery, MySQL, Perl</w:t>
      </w:r>
      <w:r w:rsidR="0086178D">
        <w:rPr>
          <w:lang w:val="en-US"/>
        </w:rPr>
        <w:t>)</w:t>
      </w:r>
    </w:p>
    <w:p w:rsidR="0086178D" w:rsidRPr="009227C0" w:rsidRDefault="0086178D" w:rsidP="0086178D">
      <w:pPr>
        <w:pStyle w:val="Standard"/>
        <w:numPr>
          <w:ilvl w:val="1"/>
          <w:numId w:val="14"/>
        </w:numPr>
        <w:tabs>
          <w:tab w:val="clear" w:pos="3600"/>
          <w:tab w:val="num" w:pos="1800"/>
        </w:tabs>
        <w:spacing w:line="360" w:lineRule="auto"/>
        <w:ind w:left="1800"/>
        <w:rPr>
          <w:lang w:val="en-US"/>
        </w:rPr>
      </w:pPr>
      <w:proofErr w:type="spellStart"/>
      <w:r>
        <w:rPr>
          <w:lang w:val="en-US"/>
        </w:rPr>
        <w:t>iSearch</w:t>
      </w:r>
      <w:proofErr w:type="spellEnd"/>
      <w:r>
        <w:rPr>
          <w:lang w:val="en-US"/>
        </w:rPr>
        <w:t xml:space="preserve">: </w:t>
      </w:r>
      <w:r w:rsidRPr="009227C0">
        <w:rPr>
          <w:lang w:val="en-US"/>
        </w:rPr>
        <w:t>(JavaScript, AJAX, MySQL, Perl, JQuery)</w:t>
      </w:r>
    </w:p>
    <w:p w:rsidR="0086178D" w:rsidRPr="00D45AC5" w:rsidRDefault="0086178D" w:rsidP="0086178D">
      <w:pPr>
        <w:pStyle w:val="Standard"/>
        <w:numPr>
          <w:ilvl w:val="1"/>
          <w:numId w:val="14"/>
        </w:numPr>
        <w:tabs>
          <w:tab w:val="clear" w:pos="3600"/>
          <w:tab w:val="num" w:pos="1800"/>
        </w:tabs>
        <w:spacing w:line="360" w:lineRule="auto"/>
        <w:ind w:left="1800"/>
        <w:rPr>
          <w:lang w:val="en-US"/>
        </w:rPr>
      </w:pPr>
      <w:r>
        <w:rPr>
          <w:lang w:val="en-US"/>
        </w:rPr>
        <w:t>Stop</w:t>
      </w:r>
      <w:r w:rsidR="007D5E7B">
        <w:rPr>
          <w:lang w:val="en-US"/>
        </w:rPr>
        <w:t xml:space="preserve"> </w:t>
      </w:r>
      <w:r>
        <w:rPr>
          <w:lang w:val="en-US"/>
        </w:rPr>
        <w:t>Test</w:t>
      </w:r>
      <w:r w:rsidR="007D5E7B">
        <w:rPr>
          <w:lang w:val="en-US"/>
        </w:rPr>
        <w:t xml:space="preserve"> </w:t>
      </w:r>
      <w:r>
        <w:rPr>
          <w:lang w:val="en-US"/>
        </w:rPr>
        <w:t xml:space="preserve">Case </w:t>
      </w:r>
      <w:r w:rsidRPr="00D45AC5">
        <w:rPr>
          <w:lang w:val="en-US"/>
        </w:rPr>
        <w:t xml:space="preserve"> (HIT macro)</w:t>
      </w:r>
    </w:p>
    <w:p w:rsidR="0086178D" w:rsidRDefault="0086178D" w:rsidP="0086178D">
      <w:pPr>
        <w:pStyle w:val="Standard"/>
        <w:numPr>
          <w:ilvl w:val="1"/>
          <w:numId w:val="14"/>
        </w:numPr>
        <w:tabs>
          <w:tab w:val="clear" w:pos="3600"/>
          <w:tab w:val="num" w:pos="1800"/>
        </w:tabs>
        <w:spacing w:line="360" w:lineRule="auto"/>
        <w:ind w:left="1800"/>
        <w:rPr>
          <w:lang w:val="en-US"/>
        </w:rPr>
      </w:pPr>
      <w:r>
        <w:rPr>
          <w:lang w:val="en-US"/>
        </w:rPr>
        <w:t>Message</w:t>
      </w:r>
      <w:r w:rsidR="007D5E7B">
        <w:rPr>
          <w:lang w:val="en-US"/>
        </w:rPr>
        <w:t xml:space="preserve"> </w:t>
      </w:r>
      <w:r>
        <w:rPr>
          <w:lang w:val="en-US"/>
        </w:rPr>
        <w:t>Flow</w:t>
      </w:r>
      <w:r w:rsidR="007D5E7B">
        <w:rPr>
          <w:lang w:val="en-US"/>
        </w:rPr>
        <w:t xml:space="preserve"> </w:t>
      </w:r>
      <w:r>
        <w:rPr>
          <w:lang w:val="en-US"/>
        </w:rPr>
        <w:t>Compare: (Perl, HTML)</w:t>
      </w:r>
    </w:p>
    <w:p w:rsidR="006D2DEA" w:rsidRDefault="006E6C45" w:rsidP="006D2DEA">
      <w:pPr>
        <w:pStyle w:val="Standard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Kölső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konzulens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diplomamunkánál</w:t>
      </w:r>
      <w:proofErr w:type="spellEnd"/>
      <w:r>
        <w:rPr>
          <w:lang w:val="en-US"/>
        </w:rPr>
        <w:t>(TTCN-3 macro generator)</w:t>
      </w:r>
    </w:p>
    <w:p w:rsidR="006D2DEA" w:rsidRPr="006D2DEA" w:rsidRDefault="006E6C45" w:rsidP="006D2DEA">
      <w:pPr>
        <w:pStyle w:val="Standard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Gyakornokok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vezetése</w:t>
      </w:r>
      <w:proofErr w:type="spellEnd"/>
      <w:r w:rsidR="006D2DEA" w:rsidRPr="002D57C9">
        <w:rPr>
          <w:lang w:val="en-US"/>
        </w:rPr>
        <w:t xml:space="preserve"> (4)</w:t>
      </w:r>
    </w:p>
    <w:p w:rsidR="003348B4" w:rsidRDefault="0027729E" w:rsidP="003348B4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Nokia (Nokia Siemens Networks)</w:t>
      </w:r>
    </w:p>
    <w:p w:rsidR="003348B4" w:rsidRDefault="000541D2" w:rsidP="003348B4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86912" behindDoc="1" locked="0" layoutInCell="1" allowOverlap="1" wp14:anchorId="4ABB035C" wp14:editId="037CAA4E">
            <wp:simplePos x="0" y="0"/>
            <wp:positionH relativeFrom="column">
              <wp:posOffset>4968875</wp:posOffset>
            </wp:positionH>
            <wp:positionV relativeFrom="paragraph">
              <wp:posOffset>61595</wp:posOffset>
            </wp:positionV>
            <wp:extent cx="1082040" cy="179705"/>
            <wp:effectExtent l="0" t="0" r="3810" b="0"/>
            <wp:wrapTight wrapText="bothSides">
              <wp:wrapPolygon edited="0">
                <wp:start x="0" y="0"/>
                <wp:lineTo x="0" y="18318"/>
                <wp:lineTo x="21296" y="18318"/>
                <wp:lineTo x="21296" y="13739"/>
                <wp:lineTo x="20535" y="0"/>
                <wp:lineTo x="0" y="0"/>
              </wp:wrapPolygon>
            </wp:wrapTight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8B4">
        <w:rPr>
          <w:rFonts w:ascii="Times New Roman" w:hAnsi="Times New Roman" w:cs="Times New Roman"/>
          <w:b/>
          <w:sz w:val="22"/>
          <w:lang w:val="hu-HU"/>
        </w:rPr>
        <w:t>Cooperative Student</w:t>
      </w:r>
      <w:r w:rsidR="003348B4">
        <w:rPr>
          <w:rFonts w:ascii="Times New Roman" w:hAnsi="Times New Roman" w:cs="Times New Roman"/>
          <w:b/>
          <w:sz w:val="22"/>
          <w:lang w:val="hu-HU"/>
        </w:rPr>
        <w:tab/>
      </w:r>
      <w:r w:rsidR="003348B4">
        <w:rPr>
          <w:rFonts w:ascii="Times New Roman" w:hAnsi="Times New Roman" w:cs="Times New Roman"/>
          <w:b/>
          <w:sz w:val="22"/>
          <w:lang w:val="hu-HU"/>
        </w:rPr>
        <w:tab/>
        <w:t>2009 march – 2010 may</w:t>
      </w:r>
    </w:p>
    <w:p w:rsidR="003348B4" w:rsidRPr="00EB7CA6" w:rsidRDefault="006E6C45" w:rsidP="00285E0F">
      <w:pPr>
        <w:pStyle w:val="Location"/>
        <w:spacing w:before="120" w:line="240" w:lineRule="auto"/>
        <w:ind w:firstLine="432"/>
        <w:rPr>
          <w:rFonts w:ascii="Times New Roman" w:eastAsia="Times New Roman" w:hAnsi="Times New Roman" w:cs="Times New Roman"/>
          <w:sz w:val="20"/>
          <w:szCs w:val="20"/>
          <w:lang w:val="hu-HU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Teszt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automatizálási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környezet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fejlestzése</w:t>
      </w:r>
      <w:proofErr w:type="spellEnd"/>
      <w:r w:rsidR="000F23DA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E0B2D" w:rsidRDefault="000541D2" w:rsidP="003348B4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F4A80A0" wp14:editId="48355EC1">
            <wp:simplePos x="0" y="0"/>
            <wp:positionH relativeFrom="column">
              <wp:posOffset>5362575</wp:posOffset>
            </wp:positionH>
            <wp:positionV relativeFrom="paragraph">
              <wp:posOffset>45720</wp:posOffset>
            </wp:positionV>
            <wp:extent cx="438785" cy="427990"/>
            <wp:effectExtent l="0" t="0" r="0" b="0"/>
            <wp:wrapThrough wrapText="bothSides">
              <wp:wrapPolygon edited="0">
                <wp:start x="0" y="0"/>
                <wp:lineTo x="0" y="20190"/>
                <wp:lineTo x="20631" y="20190"/>
                <wp:lineTo x="20631" y="0"/>
                <wp:lineTo x="0" y="0"/>
              </wp:wrapPolygon>
            </wp:wrapThrough>
            <wp:docPr id="3" name="Picture 3" descr="U:\My Document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My Documents\download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8B4">
        <w:rPr>
          <w:rFonts w:ascii="Times New Roman" w:hAnsi="Times New Roman" w:cs="Times New Roman"/>
          <w:b/>
          <w:sz w:val="22"/>
          <w:lang w:val="hu-HU"/>
        </w:rPr>
        <w:t>University of Pannonia</w:t>
      </w:r>
      <w:r w:rsidR="00FA474E">
        <w:rPr>
          <w:rFonts w:ascii="Times New Roman" w:hAnsi="Times New Roman" w:cs="Times New Roman"/>
          <w:b/>
          <w:sz w:val="22"/>
          <w:lang w:val="hu-HU"/>
        </w:rPr>
        <w:tab/>
      </w:r>
      <w:r w:rsidR="00FA474E">
        <w:rPr>
          <w:rFonts w:ascii="Times New Roman" w:hAnsi="Times New Roman" w:cs="Times New Roman"/>
          <w:b/>
          <w:sz w:val="22"/>
          <w:lang w:val="hu-HU"/>
        </w:rPr>
        <w:tab/>
        <w:t>2007-2009</w:t>
      </w:r>
    </w:p>
    <w:p w:rsidR="00FA474E" w:rsidRDefault="006E6C45" w:rsidP="00FA474E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Fejlesztő - tanársegéd</w:t>
      </w:r>
    </w:p>
    <w:p w:rsidR="0047198D" w:rsidRDefault="006E6C45" w:rsidP="0047198D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Black box </w:t>
      </w:r>
      <w:proofErr w:type="spellStart"/>
      <w:r>
        <w:rPr>
          <w:lang w:val="en-US"/>
        </w:rPr>
        <w:t>teszt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fejlesztése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hallgatói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ellenőrzésére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pontozására</w:t>
      </w:r>
      <w:proofErr w:type="spellEnd"/>
    </w:p>
    <w:p w:rsidR="0047198D" w:rsidRPr="00444EC7" w:rsidRDefault="006E6C45" w:rsidP="0047198D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Teszteesetek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készítése</w:t>
      </w:r>
      <w:proofErr w:type="spellEnd"/>
    </w:p>
    <w:p w:rsidR="00FA474E" w:rsidRDefault="006E6C45" w:rsidP="00FA474E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Saját projektjeim</w:t>
      </w:r>
      <w:r w:rsidR="000B545D">
        <w:rPr>
          <w:rFonts w:ascii="Times New Roman" w:hAnsi="Times New Roman" w:cs="Times New Roman"/>
          <w:b/>
          <w:sz w:val="22"/>
          <w:lang w:val="hu-HU"/>
        </w:rPr>
        <w:t>:</w:t>
      </w:r>
    </w:p>
    <w:p w:rsidR="00880905" w:rsidRDefault="006E6C45" w:rsidP="00FA474E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Automata öntözőrendszer:</w:t>
      </w:r>
    </w:p>
    <w:p w:rsidR="00007073" w:rsidRDefault="006E6C45" w:rsidP="000014E2">
      <w:pPr>
        <w:pStyle w:val="Location"/>
        <w:spacing w:before="120" w:line="240" w:lineRule="auto"/>
        <w:ind w:left="720"/>
        <w:rPr>
          <w:rFonts w:ascii="Times New Roman" w:hAnsi="Times New Roman" w:cs="Times New Roman"/>
          <w:b/>
          <w:sz w:val="22"/>
          <w:lang w:val="hu-HU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Önvezérlő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rendszer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kiépítése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RN-171-es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wifi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modulra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alapozva</w:t>
      </w:r>
      <w:proofErr w:type="spellEnd"/>
    </w:p>
    <w:p w:rsidR="000B545D" w:rsidRDefault="00EB7CA6" w:rsidP="00FA474E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3A6B99F2" wp14:editId="4CFD9E39">
            <wp:simplePos x="0" y="0"/>
            <wp:positionH relativeFrom="column">
              <wp:posOffset>5100320</wp:posOffset>
            </wp:positionH>
            <wp:positionV relativeFrom="paragraph">
              <wp:posOffset>132080</wp:posOffset>
            </wp:positionV>
            <wp:extent cx="866140" cy="165100"/>
            <wp:effectExtent l="0" t="0" r="0" b="6350"/>
            <wp:wrapSquare wrapText="bothSides"/>
            <wp:docPr id="13" name="Picture 13" descr="U:\My Documents\diakont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My Documents\diakontroll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5D">
        <w:rPr>
          <w:rFonts w:ascii="Times New Roman" w:hAnsi="Times New Roman" w:cs="Times New Roman"/>
          <w:b/>
          <w:sz w:val="22"/>
          <w:lang w:val="hu-HU"/>
        </w:rPr>
        <w:t>diakontroll.hu</w:t>
      </w:r>
    </w:p>
    <w:p w:rsidR="00D75C78" w:rsidRDefault="006E6C45" w:rsidP="00D75C78">
      <w:pPr>
        <w:pStyle w:val="Location"/>
        <w:spacing w:before="120" w:line="240" w:lineRule="auto"/>
        <w:ind w:firstLine="43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Döntéstámogató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rendszer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cukorbeteg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részére</w:t>
      </w:r>
      <w:proofErr w:type="spellEnd"/>
    </w:p>
    <w:p w:rsidR="00E73A03" w:rsidRDefault="006E6C45" w:rsidP="006E6C45">
      <w:pPr>
        <w:pStyle w:val="Location"/>
        <w:spacing w:before="1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E6C45">
        <w:rPr>
          <w:rFonts w:ascii="Times New Roman" w:eastAsia="Times New Roman" w:hAnsi="Times New Roman" w:cs="Times New Roman"/>
          <w:b/>
          <w:sz w:val="20"/>
          <w:szCs w:val="20"/>
        </w:rPr>
        <w:t>“</w:t>
      </w:r>
      <w:proofErr w:type="spellStart"/>
      <w:r w:rsidRPr="006E6C45">
        <w:rPr>
          <w:rFonts w:ascii="Times New Roman" w:eastAsia="Times New Roman" w:hAnsi="Times New Roman" w:cs="Times New Roman"/>
          <w:b/>
          <w:sz w:val="20"/>
          <w:szCs w:val="20"/>
        </w:rPr>
        <w:t>Házi</w:t>
      </w:r>
      <w:proofErr w:type="spellEnd"/>
      <w:r w:rsidRPr="006E6C45">
        <w:rPr>
          <w:rFonts w:ascii="Times New Roman" w:eastAsia="Times New Roman" w:hAnsi="Times New Roman" w:cs="Times New Roman"/>
          <w:b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build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rendszer</w:t>
      </w:r>
      <w:proofErr w:type="spellEnd"/>
    </w:p>
    <w:p w:rsidR="006E6C45" w:rsidRPr="006E6C45" w:rsidRDefault="006E6C45" w:rsidP="006E6C45">
      <w:pPr>
        <w:pStyle w:val="Location"/>
        <w:spacing w:before="1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30D04" w:rsidRPr="00C30D04" w:rsidRDefault="00E97D2B" w:rsidP="00C30D04">
      <w:pPr>
        <w:pStyle w:val="SpaceAfter"/>
        <w:tabs>
          <w:tab w:val="left" w:pos="993"/>
        </w:tabs>
        <w:ind w:left="0" w:right="31"/>
        <w:rPr>
          <w:rFonts w:ascii="Times New Roman" w:hAnsi="Times New Roman" w:cs="Times New Roman"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189230</wp:posOffset>
            </wp:positionV>
            <wp:extent cx="452755" cy="424180"/>
            <wp:effectExtent l="0" t="0" r="4445" b="0"/>
            <wp:wrapThrough wrapText="bothSides">
              <wp:wrapPolygon edited="0">
                <wp:start x="0" y="0"/>
                <wp:lineTo x="0" y="20371"/>
                <wp:lineTo x="20903" y="20371"/>
                <wp:lineTo x="20903" y="0"/>
                <wp:lineTo x="0" y="0"/>
              </wp:wrapPolygon>
            </wp:wrapThrough>
            <wp:docPr id="15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7" t="75207" r="39862" b="6579"/>
                    <a:stretch/>
                  </pic:blipFill>
                  <pic:spPr bwMode="auto">
                    <a:xfrm>
                      <a:off x="0" y="0"/>
                      <a:ext cx="452755" cy="42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528D">
        <w:rPr>
          <w:rFonts w:ascii="Times New Roman" w:hAnsi="Times New Roman" w:cs="Times New Roman"/>
          <w:sz w:val="22"/>
          <w:lang w:val="hu-HU"/>
        </w:rPr>
        <w:pict>
          <v:shape id="_x0000_i1026" type="#_x0000_t75" style="width:464.35pt;height:7.9pt" o:hrpct="0" o:hralign="center" o:hr="t">
            <v:imagedata r:id="rId21" o:title="BD10290_"/>
          </v:shape>
        </w:pict>
      </w:r>
    </w:p>
    <w:p w:rsidR="00D44BE3" w:rsidRPr="00C30D04" w:rsidRDefault="00FA47D0">
      <w:pPr>
        <w:pStyle w:val="SectionHeading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tanulmányok</w:t>
      </w:r>
    </w:p>
    <w:p w:rsidR="0097567E" w:rsidRDefault="00FA47D0" w:rsidP="00074423">
      <w:pPr>
        <w:pStyle w:val="Location"/>
        <w:spacing w:before="240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Pannon egyetem</w:t>
      </w:r>
    </w:p>
    <w:p w:rsidR="0097567E" w:rsidRDefault="00FA47D0" w:rsidP="0097567E">
      <w:pPr>
        <w:pStyle w:val="Location"/>
        <w:tabs>
          <w:tab w:val="left" w:pos="7088"/>
        </w:tabs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Műszaki informatikus mérnök</w:t>
      </w:r>
      <w:r w:rsidR="0097567E">
        <w:rPr>
          <w:rFonts w:ascii="Times New Roman" w:hAnsi="Times New Roman" w:cs="Times New Roman"/>
          <w:b/>
          <w:sz w:val="22"/>
          <w:lang w:val="hu-HU"/>
        </w:rPr>
        <w:tab/>
        <w:t>20</w:t>
      </w:r>
      <w:r w:rsidR="0081580C">
        <w:rPr>
          <w:rFonts w:ascii="Times New Roman" w:hAnsi="Times New Roman" w:cs="Times New Roman"/>
          <w:b/>
          <w:sz w:val="22"/>
          <w:lang w:val="hu-HU"/>
        </w:rPr>
        <w:t>04</w:t>
      </w:r>
      <w:r w:rsidR="0097567E">
        <w:rPr>
          <w:rFonts w:ascii="Times New Roman" w:hAnsi="Times New Roman" w:cs="Times New Roman"/>
          <w:b/>
          <w:sz w:val="22"/>
          <w:lang w:val="hu-HU"/>
        </w:rPr>
        <w:t>-</w:t>
      </w:r>
      <w:r w:rsidR="0081580C">
        <w:rPr>
          <w:rFonts w:ascii="Times New Roman" w:hAnsi="Times New Roman" w:cs="Times New Roman"/>
          <w:b/>
          <w:sz w:val="22"/>
          <w:lang w:val="hu-HU"/>
        </w:rPr>
        <w:t>2010</w:t>
      </w:r>
    </w:p>
    <w:p w:rsidR="005910D7" w:rsidRPr="0097567E" w:rsidRDefault="005910D7" w:rsidP="0097567E">
      <w:pPr>
        <w:pStyle w:val="Location"/>
        <w:tabs>
          <w:tab w:val="left" w:pos="7088"/>
        </w:tabs>
        <w:rPr>
          <w:rFonts w:ascii="Times New Roman" w:hAnsi="Times New Roman" w:cs="Times New Roman"/>
          <w:b/>
          <w:sz w:val="22"/>
          <w:lang w:val="hu-HU"/>
        </w:rPr>
      </w:pPr>
    </w:p>
    <w:p w:rsidR="005910D7" w:rsidRDefault="005910D7" w:rsidP="00D144C1">
      <w:pPr>
        <w:pStyle w:val="JobTitle"/>
        <w:tabs>
          <w:tab w:val="clear" w:pos="7560"/>
          <w:tab w:val="left" w:pos="7088"/>
          <w:tab w:val="right" w:pos="9387"/>
        </w:tabs>
        <w:rPr>
          <w:rFonts w:ascii="Times New Roman" w:hAnsi="Times New Roman" w:cs="Times New Roman"/>
          <w:b w:val="0"/>
          <w:noProof/>
          <w:sz w:val="22"/>
          <w:lang w:val="hu-HU" w:eastAsia="hu-HU"/>
        </w:rPr>
      </w:pPr>
      <w:r w:rsidRPr="005910D7">
        <w:rPr>
          <w:rFonts w:ascii="Times New Roman" w:hAnsi="Times New Roman" w:cs="Times New Roman"/>
          <w:b w:val="0"/>
          <w:noProof/>
          <w:sz w:val="22"/>
          <w:lang w:eastAsia="hu-HU"/>
        </w:rPr>
        <w:t xml:space="preserve">Balassi Bálint </w:t>
      </w:r>
      <w:r w:rsidR="00FA47D0">
        <w:rPr>
          <w:rFonts w:ascii="Times New Roman" w:hAnsi="Times New Roman" w:cs="Times New Roman"/>
          <w:b w:val="0"/>
          <w:noProof/>
          <w:sz w:val="22"/>
          <w:lang w:eastAsia="hu-HU"/>
        </w:rPr>
        <w:t>gimnázium</w:t>
      </w:r>
      <w:r w:rsidRPr="005910D7">
        <w:rPr>
          <w:rFonts w:ascii="Times New Roman" w:hAnsi="Times New Roman" w:cs="Times New Roman"/>
          <w:b w:val="0"/>
          <w:noProof/>
          <w:sz w:val="22"/>
          <w:lang w:val="hu-HU" w:eastAsia="hu-HU"/>
        </w:rPr>
        <w:t xml:space="preserve"> </w:t>
      </w:r>
    </w:p>
    <w:p w:rsidR="00180ED9" w:rsidRDefault="002A6E2F" w:rsidP="00D144C1">
      <w:pPr>
        <w:pStyle w:val="JobTitle"/>
        <w:tabs>
          <w:tab w:val="clear" w:pos="7560"/>
          <w:tab w:val="left" w:pos="7088"/>
          <w:tab w:val="right" w:pos="9387"/>
        </w:tabs>
        <w:rPr>
          <w:rFonts w:ascii="Times New Roman" w:hAnsi="Times New Roman" w:cs="Times New Roman"/>
          <w:sz w:val="22"/>
          <w:lang w:val="hu-HU"/>
        </w:rPr>
      </w:pPr>
      <w:r w:rsidRPr="002A6E2F">
        <w:rPr>
          <w:rFonts w:ascii="Times New Roman" w:hAnsi="Times New Roman" w:cs="Times New Roman"/>
          <w:sz w:val="22"/>
          <w:lang w:val="hu-HU"/>
        </w:rPr>
        <w:t>Ma</w:t>
      </w:r>
      <w:r w:rsidR="00FA47D0">
        <w:rPr>
          <w:rFonts w:ascii="Times New Roman" w:hAnsi="Times New Roman" w:cs="Times New Roman"/>
          <w:sz w:val="22"/>
          <w:lang w:val="hu-HU"/>
        </w:rPr>
        <w:t>tematika, fizika és számítástechnika fakultáció</w:t>
      </w:r>
      <w:r w:rsidR="00180ED9" w:rsidRPr="00C30D04">
        <w:rPr>
          <w:rFonts w:ascii="Times New Roman" w:hAnsi="Times New Roman" w:cs="Times New Roman"/>
          <w:sz w:val="22"/>
          <w:lang w:val="hu-HU"/>
        </w:rPr>
        <w:tab/>
      </w:r>
      <w:sdt>
        <w:sdtPr>
          <w:rPr>
            <w:rFonts w:ascii="Times New Roman" w:hAnsi="Times New Roman" w:cs="Times New Roman"/>
            <w:sz w:val="22"/>
            <w:lang w:val="hu-HU"/>
          </w:rPr>
          <w:id w:val="-1977280422"/>
          <w:placeholder>
            <w:docPart w:val="EAAF46E4C1734BB3B51BFB4DA0E8007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5B3F94">
            <w:rPr>
              <w:rFonts w:ascii="Times New Roman" w:hAnsi="Times New Roman" w:cs="Times New Roman"/>
              <w:sz w:val="22"/>
              <w:lang w:val="hu-HU"/>
            </w:rPr>
            <w:t>1996</w:t>
          </w:r>
          <w:r w:rsidR="002A7C1E" w:rsidRPr="00C30D04">
            <w:rPr>
              <w:rFonts w:ascii="Times New Roman" w:hAnsi="Times New Roman" w:cs="Times New Roman"/>
              <w:sz w:val="22"/>
              <w:lang w:val="hu-HU"/>
            </w:rPr>
            <w:t>-</w:t>
          </w:r>
          <w:r w:rsidR="005B3F94">
            <w:rPr>
              <w:rFonts w:ascii="Times New Roman" w:hAnsi="Times New Roman" w:cs="Times New Roman"/>
              <w:sz w:val="22"/>
              <w:lang w:val="hu-HU"/>
            </w:rPr>
            <w:t>2004</w:t>
          </w:r>
        </w:sdtContent>
      </w:sdt>
    </w:p>
    <w:p w:rsidR="00D144C1" w:rsidRPr="00D144C1" w:rsidRDefault="00D144C1" w:rsidP="001C676A">
      <w:pPr>
        <w:pStyle w:val="JobTitle"/>
        <w:tabs>
          <w:tab w:val="clear" w:pos="7560"/>
          <w:tab w:val="left" w:pos="851"/>
          <w:tab w:val="left" w:pos="7088"/>
          <w:tab w:val="right" w:pos="9387"/>
        </w:tabs>
        <w:rPr>
          <w:rFonts w:ascii="Times New Roman" w:hAnsi="Times New Roman" w:cs="Times New Roman"/>
          <w:b w:val="0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ab/>
      </w:r>
    </w:p>
    <w:p w:rsidR="00E27316" w:rsidRDefault="00657E6C" w:rsidP="00564154">
      <w:pPr>
        <w:pStyle w:val="SpaceAfter"/>
        <w:spacing w:before="120" w:after="240"/>
        <w:ind w:left="0" w:right="28"/>
        <w:rPr>
          <w:rFonts w:ascii="Times New Roman" w:hAnsi="Times New Roman" w:cs="Times New Roman"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332740</wp:posOffset>
            </wp:positionV>
            <wp:extent cx="445770" cy="445770"/>
            <wp:effectExtent l="0" t="0" r="0" b="0"/>
            <wp:wrapThrough wrapText="bothSides">
              <wp:wrapPolygon edited="0">
                <wp:start x="0" y="0"/>
                <wp:lineTo x="0" y="20308"/>
                <wp:lineTo x="20308" y="20308"/>
                <wp:lineTo x="20308" y="0"/>
                <wp:lineTo x="0" y="0"/>
              </wp:wrapPolygon>
            </wp:wrapThrough>
            <wp:docPr id="22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3" t="4115" r="58663" b="76790"/>
                    <a:stretch/>
                  </pic:blipFill>
                  <pic:spPr bwMode="auto"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7AC9">
        <w:rPr>
          <w:rFonts w:ascii="Times New Roman" w:hAnsi="Times New Roman" w:cs="Times New Roman"/>
          <w:sz w:val="22"/>
          <w:lang w:val="hu-HU"/>
        </w:rPr>
        <w:pict>
          <v:shape id="_x0000_i1027" type="#_x0000_t75" style="width:493pt;height:7.75pt" o:hrpct="0" o:hralign="center" o:hr="t">
            <v:imagedata r:id="rId21" o:title="BD10290_"/>
          </v:shape>
        </w:pict>
      </w:r>
    </w:p>
    <w:p w:rsidR="00657E6C" w:rsidRPr="00E27316" w:rsidRDefault="00AE528D" w:rsidP="00E27316">
      <w:pPr>
        <w:pStyle w:val="SectionHeading"/>
        <w:spacing w:after="240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nyelvek</w:t>
      </w:r>
    </w:p>
    <w:p w:rsidR="00D44BE3" w:rsidRPr="00C30D04" w:rsidRDefault="00AE528D" w:rsidP="00AE528D">
      <w:pPr>
        <w:pStyle w:val="Location"/>
        <w:spacing w:before="120" w:after="240"/>
        <w:ind w:firstLine="1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lang w:val="en-GB"/>
        </w:rPr>
        <w:t>német</w:t>
      </w:r>
      <w:proofErr w:type="spellEnd"/>
      <w:proofErr w:type="gramEnd"/>
      <w:r w:rsidR="00DE62BA" w:rsidRPr="00C30D04">
        <w:rPr>
          <w:rFonts w:ascii="Times New Roman" w:hAnsi="Times New Roman" w:cs="Times New Roman"/>
          <w:sz w:val="22"/>
          <w:lang w:val="hu-HU"/>
        </w:rPr>
        <w:t xml:space="preserve"> – </w:t>
      </w:r>
      <w:r w:rsidR="00861636">
        <w:rPr>
          <w:rFonts w:ascii="Times New Roman" w:hAnsi="Times New Roman" w:cs="Times New Roman"/>
          <w:sz w:val="22"/>
          <w:lang w:val="hu-HU"/>
        </w:rPr>
        <w:t xml:space="preserve">B2 </w:t>
      </w:r>
      <w:proofErr w:type="spellStart"/>
      <w:r>
        <w:rPr>
          <w:rFonts w:ascii="Times New Roman" w:hAnsi="Times New Roman" w:cs="Times New Roman"/>
          <w:sz w:val="22"/>
          <w:lang w:val="en-GB"/>
        </w:rPr>
        <w:t>közép</w:t>
      </w:r>
      <w:proofErr w:type="spellEnd"/>
    </w:p>
    <w:p w:rsidR="00D44BE3" w:rsidRPr="00933014" w:rsidRDefault="00AE528D" w:rsidP="00AE528D">
      <w:pPr>
        <w:pStyle w:val="Location"/>
        <w:spacing w:before="120" w:after="240"/>
        <w:ind w:left="289" w:firstLine="431"/>
        <w:rPr>
          <w:rFonts w:ascii="Times New Roman" w:hAnsi="Times New Roman" w:cs="Times New Roman"/>
          <w:sz w:val="2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lang w:val="en-GB"/>
        </w:rPr>
        <w:t>angol</w:t>
      </w:r>
      <w:proofErr w:type="spellEnd"/>
      <w:proofErr w:type="gramEnd"/>
      <w:r>
        <w:rPr>
          <w:rFonts w:ascii="Times New Roman" w:hAnsi="Times New Roman" w:cs="Times New Roman"/>
          <w:sz w:val="22"/>
          <w:lang w:val="en-GB"/>
        </w:rPr>
        <w:t xml:space="preserve"> </w:t>
      </w:r>
      <w:r w:rsidR="00270D03" w:rsidRPr="00933014">
        <w:rPr>
          <w:rFonts w:ascii="Times New Roman" w:hAnsi="Times New Roman" w:cs="Times New Roman"/>
          <w:sz w:val="22"/>
          <w:lang w:val="en-GB"/>
        </w:rPr>
        <w:t>–</w:t>
      </w:r>
      <w:r w:rsidR="00B34005" w:rsidRPr="00933014">
        <w:rPr>
          <w:rFonts w:ascii="Times New Roman" w:hAnsi="Times New Roman" w:cs="Times New Roman"/>
          <w:sz w:val="22"/>
          <w:lang w:val="en-GB"/>
        </w:rPr>
        <w:t xml:space="preserve"> </w:t>
      </w:r>
      <w:r w:rsidR="00861636" w:rsidRPr="00933014">
        <w:rPr>
          <w:rFonts w:ascii="Times New Roman" w:hAnsi="Times New Roman" w:cs="Times New Roman"/>
          <w:sz w:val="22"/>
          <w:lang w:val="en-GB"/>
        </w:rPr>
        <w:t xml:space="preserve">B2 </w:t>
      </w:r>
      <w:proofErr w:type="spellStart"/>
      <w:r>
        <w:rPr>
          <w:rFonts w:ascii="Times New Roman" w:hAnsi="Times New Roman" w:cs="Times New Roman"/>
          <w:sz w:val="22"/>
          <w:lang w:val="en-GB"/>
        </w:rPr>
        <w:t>beszédben</w:t>
      </w:r>
      <w:proofErr w:type="spellEnd"/>
    </w:p>
    <w:p w:rsidR="002743FE" w:rsidRPr="00E27316" w:rsidRDefault="00AE7AC9" w:rsidP="00E27316">
      <w:pPr>
        <w:pStyle w:val="SpaceAfter"/>
        <w:ind w:left="0" w:right="31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pict>
          <v:shape id="_x0000_i1028" type="#_x0000_t75" style="width:493pt;height:7.75pt" o:hrpct="0" o:hralign="center" o:hr="t">
            <v:imagedata r:id="rId21" o:title="BD10290_"/>
          </v:shape>
        </w:pict>
      </w:r>
    </w:p>
    <w:p w:rsidR="00D44BE3" w:rsidRPr="00074423" w:rsidRDefault="002743FE" w:rsidP="00A955E9">
      <w:pPr>
        <w:pStyle w:val="SectionHeading"/>
        <w:spacing w:after="120"/>
        <w:rPr>
          <w:rFonts w:ascii="Times New Roman" w:hAnsi="Times New Roman" w:cs="Times New Roman"/>
          <w:b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5080</wp:posOffset>
            </wp:positionV>
            <wp:extent cx="413385" cy="372745"/>
            <wp:effectExtent l="0" t="0" r="5715" b="8255"/>
            <wp:wrapThrough wrapText="bothSides">
              <wp:wrapPolygon edited="0">
                <wp:start x="0" y="0"/>
                <wp:lineTo x="0" y="20974"/>
                <wp:lineTo x="20903" y="20974"/>
                <wp:lineTo x="20903" y="0"/>
                <wp:lineTo x="0" y="0"/>
              </wp:wrapPolygon>
            </wp:wrapThrough>
            <wp:docPr id="23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2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86" t="58786" r="22045" b="24121"/>
                    <a:stretch/>
                  </pic:blipFill>
                  <pic:spPr bwMode="auto">
                    <a:xfrm>
                      <a:off x="0" y="0"/>
                      <a:ext cx="413385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528D">
        <w:rPr>
          <w:rFonts w:ascii="Times New Roman" w:hAnsi="Times New Roman" w:cs="Times New Roman"/>
          <w:b/>
          <w:sz w:val="22"/>
          <w:lang w:val="hu-HU"/>
        </w:rPr>
        <w:t>További képességek képzések</w:t>
      </w:r>
    </w:p>
    <w:p w:rsidR="00B34005" w:rsidRPr="00BB0523" w:rsidRDefault="00B34005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</w:t>
      </w:r>
      <w:r w:rsidR="007F2D64" w:rsidRPr="00BB0523">
        <w:rPr>
          <w:rFonts w:ascii="Times New Roman" w:hAnsi="Times New Roman" w:cs="Times New Roman"/>
          <w:sz w:val="20"/>
          <w:szCs w:val="20"/>
          <w:lang w:val="hu-HU"/>
        </w:rPr>
        <w:t>ISTQB-CTFL – 2013</w:t>
      </w:r>
    </w:p>
    <w:p w:rsidR="00DE62BA" w:rsidRPr="00BB0523" w:rsidRDefault="004D6743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</w:t>
      </w:r>
      <w:r w:rsidR="0082511F" w:rsidRPr="00BB0523">
        <w:rPr>
          <w:rFonts w:ascii="Times New Roman" w:hAnsi="Times New Roman" w:cs="Times New Roman"/>
          <w:sz w:val="20"/>
          <w:szCs w:val="20"/>
          <w:lang w:val="hu-HU"/>
        </w:rPr>
        <w:t>Agile Testing Conference</w:t>
      </w:r>
      <w:r w:rsidR="00F345C6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(2013, 2014)</w:t>
      </w:r>
    </w:p>
    <w:p w:rsidR="0082511F" w:rsidRPr="00BB0523" w:rsidRDefault="0082511F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IIR - Software Testing Conference </w:t>
      </w:r>
      <w:r w:rsidR="00760043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(2012, 2013)</w:t>
      </w:r>
    </w:p>
    <w:p w:rsidR="0082511F" w:rsidRPr="00BB0523" w:rsidRDefault="0082511F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lastRenderedPageBreak/>
        <w:t xml:space="preserve">HUSTEF - 2013 </w:t>
      </w:r>
    </w:p>
    <w:p w:rsidR="0082511F" w:rsidRPr="00BB0523" w:rsidRDefault="00AE528D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>
        <w:rPr>
          <w:rFonts w:ascii="Times New Roman" w:hAnsi="Times New Roman" w:cs="Times New Roman"/>
          <w:sz w:val="20"/>
          <w:szCs w:val="20"/>
          <w:lang w:val="hu-HU"/>
        </w:rPr>
        <w:t xml:space="preserve">Előadó a </w:t>
      </w:r>
      <w:r w:rsidR="0082511F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Test-tea</w:t>
      </w:r>
      <w:r w:rsidR="007E57A0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meetup</w:t>
      </w:r>
      <w:r>
        <w:rPr>
          <w:rFonts w:ascii="Times New Roman" w:hAnsi="Times New Roman" w:cs="Times New Roman"/>
          <w:sz w:val="20"/>
          <w:szCs w:val="20"/>
          <w:lang w:val="hu-HU"/>
        </w:rPr>
        <w:t>-on</w:t>
      </w:r>
      <w:r w:rsidR="0082511F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</w:t>
      </w:r>
      <w:r w:rsidR="00692A8C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(2014 – </w:t>
      </w:r>
      <w:r w:rsidR="0082511F" w:rsidRPr="00BB0523">
        <w:rPr>
          <w:rFonts w:ascii="Times New Roman" w:hAnsi="Times New Roman" w:cs="Times New Roman"/>
          <w:sz w:val="20"/>
          <w:szCs w:val="20"/>
          <w:lang w:val="hu-HU"/>
        </w:rPr>
        <w:t>S</w:t>
      </w:r>
      <w:r>
        <w:rPr>
          <w:rFonts w:ascii="Times New Roman" w:hAnsi="Times New Roman" w:cs="Times New Roman"/>
          <w:sz w:val="20"/>
          <w:szCs w:val="20"/>
          <w:lang w:val="hu-HU"/>
        </w:rPr>
        <w:t>z</w:t>
      </w:r>
      <w:r w:rsidR="0082511F" w:rsidRPr="00BB0523">
        <w:rPr>
          <w:rFonts w:ascii="Times New Roman" w:hAnsi="Times New Roman" w:cs="Times New Roman"/>
          <w:sz w:val="20"/>
          <w:szCs w:val="20"/>
          <w:lang w:val="hu-HU"/>
        </w:rPr>
        <w:t>eptember</w:t>
      </w:r>
      <w:r w:rsidR="00692A8C" w:rsidRPr="00BB0523">
        <w:rPr>
          <w:rFonts w:ascii="Times New Roman" w:hAnsi="Times New Roman" w:cs="Times New Roman"/>
          <w:sz w:val="20"/>
          <w:szCs w:val="20"/>
          <w:lang w:val="hu-HU"/>
        </w:rPr>
        <w:t>)</w:t>
      </w:r>
    </w:p>
    <w:p w:rsidR="00005C12" w:rsidRPr="00BB0523" w:rsidRDefault="00AE528D" w:rsidP="004E1F4A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>
        <w:rPr>
          <w:rFonts w:ascii="Times New Roman" w:hAnsi="Times New Roman" w:cs="Times New Roman"/>
          <w:sz w:val="20"/>
          <w:szCs w:val="20"/>
          <w:lang w:val="hu-HU"/>
        </w:rPr>
        <w:t>Előadó</w:t>
      </w:r>
      <w:r w:rsidR="00005C12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at Test-tea meetup</w:t>
      </w:r>
      <w:r>
        <w:rPr>
          <w:rFonts w:ascii="Times New Roman" w:hAnsi="Times New Roman" w:cs="Times New Roman"/>
          <w:sz w:val="20"/>
          <w:szCs w:val="20"/>
          <w:lang w:val="hu-HU"/>
        </w:rPr>
        <w:t>-on</w:t>
      </w:r>
      <w:r w:rsidR="00005C12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(2015 – S</w:t>
      </w:r>
      <w:r>
        <w:rPr>
          <w:rFonts w:ascii="Times New Roman" w:hAnsi="Times New Roman" w:cs="Times New Roman"/>
          <w:sz w:val="20"/>
          <w:szCs w:val="20"/>
          <w:lang w:val="hu-HU"/>
        </w:rPr>
        <w:t>z</w:t>
      </w:r>
      <w:r w:rsidR="00005C12" w:rsidRPr="00BB0523">
        <w:rPr>
          <w:rFonts w:ascii="Times New Roman" w:hAnsi="Times New Roman" w:cs="Times New Roman"/>
          <w:sz w:val="20"/>
          <w:szCs w:val="20"/>
          <w:lang w:val="hu-HU"/>
        </w:rPr>
        <w:t>eptember)</w:t>
      </w:r>
    </w:p>
    <w:p w:rsidR="00F345C6" w:rsidRPr="00BB0523" w:rsidRDefault="00AE528D" w:rsidP="00F345C6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>
        <w:rPr>
          <w:rFonts w:ascii="Times New Roman" w:hAnsi="Times New Roman" w:cs="Times New Roman"/>
          <w:sz w:val="20"/>
          <w:szCs w:val="20"/>
          <w:lang w:val="hu-HU"/>
        </w:rPr>
        <w:t>Előadó az</w:t>
      </w:r>
      <w:r w:rsidR="00F345C6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</w:t>
      </w:r>
      <w:r w:rsidR="00FF4C84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IIR - Software Testing </w:t>
      </w:r>
      <w:r>
        <w:rPr>
          <w:rFonts w:ascii="Times New Roman" w:hAnsi="Times New Roman" w:cs="Times New Roman"/>
          <w:sz w:val="20"/>
          <w:szCs w:val="20"/>
          <w:lang w:val="hu-HU"/>
        </w:rPr>
        <w:t>konferencián</w:t>
      </w:r>
      <w:r w:rsidR="00FF4C84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hu-HU"/>
        </w:rPr>
        <w:t xml:space="preserve"> (2015 – Á</w:t>
      </w:r>
      <w:r w:rsidR="00F345C6" w:rsidRPr="00BB0523">
        <w:rPr>
          <w:rFonts w:ascii="Times New Roman" w:hAnsi="Times New Roman" w:cs="Times New Roman"/>
          <w:sz w:val="20"/>
          <w:szCs w:val="20"/>
          <w:lang w:val="hu-HU"/>
        </w:rPr>
        <w:t>pril</w:t>
      </w:r>
      <w:r>
        <w:rPr>
          <w:rFonts w:ascii="Times New Roman" w:hAnsi="Times New Roman" w:cs="Times New Roman"/>
          <w:sz w:val="20"/>
          <w:szCs w:val="20"/>
          <w:lang w:val="hu-HU"/>
        </w:rPr>
        <w:t>is</w:t>
      </w:r>
      <w:r w:rsidR="00F345C6" w:rsidRPr="00BB0523">
        <w:rPr>
          <w:rFonts w:ascii="Times New Roman" w:hAnsi="Times New Roman" w:cs="Times New Roman"/>
          <w:sz w:val="20"/>
          <w:szCs w:val="20"/>
          <w:lang w:val="hu-HU"/>
        </w:rPr>
        <w:t>)</w:t>
      </w:r>
    </w:p>
    <w:p w:rsidR="0082511F" w:rsidRPr="00BB0523" w:rsidRDefault="0082511F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>Optional Conference</w:t>
      </w:r>
      <w:r w:rsidR="00F345C6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(2014,2015)</w:t>
      </w:r>
    </w:p>
    <w:p w:rsidR="00B9584D" w:rsidRPr="00BB0523" w:rsidRDefault="00B9584D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>ISO 62304</w:t>
      </w:r>
    </w:p>
    <w:p w:rsidR="00B9584D" w:rsidRPr="00BB0523" w:rsidRDefault="00B9584D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>ISO 29119</w:t>
      </w:r>
    </w:p>
    <w:p w:rsidR="00E04467" w:rsidRDefault="00AE7AC9" w:rsidP="00DB400C">
      <w:pPr>
        <w:pStyle w:val="SpaceAfter"/>
        <w:tabs>
          <w:tab w:val="clear" w:pos="7560"/>
          <w:tab w:val="left" w:pos="6663"/>
        </w:tabs>
        <w:spacing w:after="0"/>
        <w:ind w:left="0" w:right="31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pict>
          <v:shape id="_x0000_i1029" type="#_x0000_t75" style="width:464.35pt;height:7.9pt" o:hrpct="0" o:hralign="center" o:hr="t">
            <v:imagedata r:id="rId21" o:title="BD10290_"/>
          </v:shape>
        </w:pict>
      </w:r>
    </w:p>
    <w:p w:rsidR="00AE528D" w:rsidRDefault="002743FE" w:rsidP="00AE528D">
      <w:pPr>
        <w:pStyle w:val="SectionHeading"/>
        <w:spacing w:after="120"/>
        <w:rPr>
          <w:rFonts w:ascii="Times New Roman" w:hAnsi="Times New Roman" w:cs="Times New Roman"/>
          <w:b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007F71B" wp14:editId="7C9FAE82">
            <wp:simplePos x="0" y="0"/>
            <wp:positionH relativeFrom="column">
              <wp:posOffset>-133985</wp:posOffset>
            </wp:positionH>
            <wp:positionV relativeFrom="paragraph">
              <wp:posOffset>-635</wp:posOffset>
            </wp:positionV>
            <wp:extent cx="413385" cy="372745"/>
            <wp:effectExtent l="0" t="0" r="5715" b="8255"/>
            <wp:wrapThrough wrapText="bothSides">
              <wp:wrapPolygon edited="0">
                <wp:start x="0" y="0"/>
                <wp:lineTo x="0" y="20974"/>
                <wp:lineTo x="20903" y="20974"/>
                <wp:lineTo x="20903" y="0"/>
                <wp:lineTo x="0" y="0"/>
              </wp:wrapPolygon>
            </wp:wrapThrough>
            <wp:docPr id="24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2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86" t="58786" r="22045" b="24121"/>
                    <a:stretch/>
                  </pic:blipFill>
                  <pic:spPr bwMode="auto">
                    <a:xfrm>
                      <a:off x="0" y="0"/>
                      <a:ext cx="413385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528D">
        <w:rPr>
          <w:rFonts w:ascii="Times New Roman" w:hAnsi="Times New Roman" w:cs="Times New Roman"/>
          <w:b/>
          <w:sz w:val="22"/>
          <w:lang w:val="hu-HU"/>
        </w:rPr>
        <w:t>Ismert programozási nyelvek és technológiák</w:t>
      </w:r>
    </w:p>
    <w:p w:rsidR="007A7CE7" w:rsidRDefault="00AE528D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C</w:t>
      </w:r>
    </w:p>
    <w:p w:rsidR="00AE528D" w:rsidRDefault="00AE528D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Perl</w:t>
      </w:r>
    </w:p>
    <w:p w:rsidR="007A7CE7" w:rsidRDefault="007A7CE7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AJAX</w:t>
      </w:r>
    </w:p>
    <w:p w:rsidR="007A7CE7" w:rsidRDefault="007A7CE7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JavaScript</w:t>
      </w:r>
    </w:p>
    <w:p w:rsidR="007A7CE7" w:rsidRDefault="007A7CE7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Websocket</w:t>
      </w:r>
    </w:p>
    <w:p w:rsidR="00E3218D" w:rsidRDefault="00E3218D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SQL</w:t>
      </w:r>
    </w:p>
    <w:p w:rsidR="0037593A" w:rsidRDefault="0037593A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Agile (scrum, kanban)</w:t>
      </w:r>
    </w:p>
    <w:p w:rsidR="00F87752" w:rsidRPr="00F87752" w:rsidRDefault="0020732D" w:rsidP="00F87752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Waterfall</w:t>
      </w:r>
    </w:p>
    <w:p w:rsidR="0037593A" w:rsidRDefault="0037593A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svn</w:t>
      </w:r>
    </w:p>
    <w:p w:rsidR="00EB0D2C" w:rsidRDefault="00EB0D2C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git</w:t>
      </w:r>
      <w:r w:rsidR="00AE528D">
        <w:rPr>
          <w:rFonts w:ascii="Times New Roman" w:hAnsi="Times New Roman" w:cs="Times New Roman"/>
          <w:sz w:val="22"/>
          <w:lang w:val="hu-HU"/>
        </w:rPr>
        <w:t xml:space="preserve"> – GitHub</w:t>
      </w:r>
    </w:p>
    <w:p w:rsidR="00AE528D" w:rsidRDefault="00AE528D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BDD – TDD – ATDD</w:t>
      </w:r>
    </w:p>
    <w:p w:rsidR="00AE528D" w:rsidRPr="007A7CE7" w:rsidRDefault="00AE528D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Release folyamatok</w:t>
      </w:r>
      <w:bookmarkStart w:id="0" w:name="_GoBack"/>
      <w:bookmarkEnd w:id="0"/>
    </w:p>
    <w:p w:rsidR="00E04467" w:rsidRPr="00E04467" w:rsidRDefault="00AE7AC9" w:rsidP="00E04467">
      <w:pPr>
        <w:pStyle w:val="SectionHeading"/>
        <w:spacing w:after="120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pict>
          <v:shape id="_x0000_i1030" type="#_x0000_t75" style="width:464.35pt;height:7.9pt" o:hrpct="0" o:hralign="center" o:hr="t">
            <v:imagedata r:id="rId21" o:title="BD10290_"/>
          </v:shape>
        </w:pict>
      </w:r>
    </w:p>
    <w:sectPr w:rsidR="00E04467" w:rsidRPr="00E04467" w:rsidSect="00E27316">
      <w:headerReference w:type="default" r:id="rId29"/>
      <w:footerReference w:type="first" r:id="rId30"/>
      <w:pgSz w:w="11907" w:h="16839" w:code="9"/>
      <w:pgMar w:top="426" w:right="1275" w:bottom="568" w:left="1276" w:header="720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671" w:rsidRDefault="00646671">
      <w:pPr>
        <w:spacing w:line="240" w:lineRule="auto"/>
      </w:pPr>
      <w:r>
        <w:separator/>
      </w:r>
    </w:p>
  </w:endnote>
  <w:endnote w:type="continuationSeparator" w:id="0">
    <w:p w:rsidR="00646671" w:rsidRDefault="00646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F9" w:rsidRPr="00AD09F9" w:rsidRDefault="00AD09F9" w:rsidP="00AD09F9">
    <w:pPr>
      <w:pStyle w:val="Footer"/>
      <w:tabs>
        <w:tab w:val="clear" w:pos="4680"/>
        <w:tab w:val="clear" w:pos="9360"/>
        <w:tab w:val="left" w:pos="1279"/>
      </w:tabs>
      <w:rPr>
        <w:lang w:val="hu-H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671" w:rsidRDefault="00646671">
      <w:pPr>
        <w:spacing w:line="240" w:lineRule="auto"/>
      </w:pPr>
      <w:r>
        <w:separator/>
      </w:r>
    </w:p>
  </w:footnote>
  <w:footnote w:type="continuationSeparator" w:id="0">
    <w:p w:rsidR="00646671" w:rsidRDefault="006466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E3" w:rsidRPr="00AD09F9" w:rsidRDefault="00AE528D" w:rsidP="00AD09F9">
    <w:pPr>
      <w:pStyle w:val="YourName"/>
      <w:tabs>
        <w:tab w:val="left" w:pos="1532"/>
      </w:tabs>
      <w:rPr>
        <w:lang w:val="hu-HU"/>
      </w:rPr>
    </w:pPr>
    <w:sdt>
      <w:sdtPr>
        <w:rPr>
          <w:lang w:val="hu-HU"/>
        </w:rPr>
        <w:alias w:val="Author"/>
        <w:id w:val="25244219"/>
        <w:placeholder>
          <w:docPart w:val="746D9AB033304107A98F7217FE9C48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31487">
          <w:rPr>
            <w:lang w:val="hu-HU"/>
          </w:rPr>
          <w:t xml:space="preserve">trenyik </w:t>
        </w:r>
        <w:r w:rsidR="0002079F">
          <w:rPr>
            <w:lang w:val="hu-HU"/>
          </w:rPr>
          <w:t>ádám</w:t>
        </w:r>
      </w:sdtContent>
    </w:sdt>
    <w:r w:rsidR="00A10A73" w:rsidRPr="00AD09F9">
      <w:rPr>
        <w:lang w:val="hu-HU"/>
      </w:rPr>
      <w:tab/>
    </w:r>
    <w:r w:rsidR="00AD09F9">
      <w:rPr>
        <w:lang w:val="hu-HU"/>
      </w:rPr>
      <w:tab/>
    </w:r>
    <w:r w:rsidR="002F4D84" w:rsidRPr="00AD09F9">
      <w:rPr>
        <w:lang w:val="hu-HU"/>
      </w:rPr>
      <w:fldChar w:fldCharType="begin"/>
    </w:r>
    <w:r w:rsidR="00D44BE3" w:rsidRPr="00AD09F9">
      <w:rPr>
        <w:lang w:val="hu-HU"/>
      </w:rPr>
      <w:instrText xml:space="preserve"> PAGE   \* MERGEFORMAT </w:instrText>
    </w:r>
    <w:r w:rsidR="002F4D84" w:rsidRPr="00AD09F9">
      <w:rPr>
        <w:lang w:val="hu-HU"/>
      </w:rPr>
      <w:fldChar w:fldCharType="separate"/>
    </w:r>
    <w:r>
      <w:rPr>
        <w:noProof/>
        <w:lang w:val="hu-HU"/>
      </w:rPr>
      <w:t>3</w:t>
    </w:r>
    <w:r w:rsidR="002F4D84" w:rsidRPr="00AD09F9">
      <w:rPr>
        <w:lang w:val="hu-HU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D50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A76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156B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3AEA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/>
      </w:rPr>
    </w:lvl>
    <w:lvl w:ilvl="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5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6">
    <w:nsid w:val="012764EA"/>
    <w:multiLevelType w:val="hybridMultilevel"/>
    <w:tmpl w:val="CE54FD08"/>
    <w:lvl w:ilvl="0" w:tplc="135AC09C">
      <w:numFmt w:val="bullet"/>
      <w:lvlText w:val="-"/>
      <w:lvlJc w:val="left"/>
      <w:pPr>
        <w:ind w:left="277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7">
    <w:nsid w:val="1CB57C6E"/>
    <w:multiLevelType w:val="hybridMultilevel"/>
    <w:tmpl w:val="B1C8CE02"/>
    <w:lvl w:ilvl="0" w:tplc="36F00A4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200C4"/>
    <w:multiLevelType w:val="hybridMultilevel"/>
    <w:tmpl w:val="54DC1308"/>
    <w:lvl w:ilvl="0" w:tplc="A906F63E">
      <w:start w:val="5"/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>
    <w:nsid w:val="419C441C"/>
    <w:multiLevelType w:val="hybridMultilevel"/>
    <w:tmpl w:val="22C2BBEE"/>
    <w:lvl w:ilvl="0" w:tplc="26423F6A">
      <w:start w:val="1"/>
      <w:numFmt w:val="decimalZero"/>
      <w:lvlText w:val="%1."/>
      <w:lvlJc w:val="left"/>
      <w:pPr>
        <w:ind w:left="65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D2F4E95"/>
    <w:multiLevelType w:val="hybridMultilevel"/>
    <w:tmpl w:val="C6E4D5D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5AC6263C"/>
    <w:multiLevelType w:val="hybridMultilevel"/>
    <w:tmpl w:val="9830DA6A"/>
    <w:lvl w:ilvl="0" w:tplc="A0CA13E4">
      <w:numFmt w:val="bullet"/>
      <w:lvlText w:val="-"/>
      <w:lvlJc w:val="left"/>
      <w:pPr>
        <w:ind w:left="273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2">
    <w:nsid w:val="5C8113A4"/>
    <w:multiLevelType w:val="hybridMultilevel"/>
    <w:tmpl w:val="6E5053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FAF032B"/>
    <w:multiLevelType w:val="hybridMultilevel"/>
    <w:tmpl w:val="98883A8C"/>
    <w:lvl w:ilvl="0" w:tplc="5EC8AD08">
      <w:numFmt w:val="bullet"/>
      <w:lvlText w:val="-"/>
      <w:lvlJc w:val="left"/>
      <w:pPr>
        <w:ind w:left="121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4">
    <w:nsid w:val="68F255B7"/>
    <w:multiLevelType w:val="hybridMultilevel"/>
    <w:tmpl w:val="7184447E"/>
    <w:lvl w:ilvl="0" w:tplc="5E6CCF3A">
      <w:numFmt w:val="bullet"/>
      <w:lvlText w:val="-"/>
      <w:lvlJc w:val="left"/>
      <w:pPr>
        <w:ind w:left="273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11"/>
  </w:num>
  <w:num w:numId="8">
    <w:abstractNumId w:val="14"/>
  </w:num>
  <w:num w:numId="9">
    <w:abstractNumId w:val="13"/>
  </w:num>
  <w:num w:numId="10">
    <w:abstractNumId w:val="10"/>
  </w:num>
  <w:num w:numId="11">
    <w:abstractNumId w:val="7"/>
  </w:num>
  <w:num w:numId="12">
    <w:abstractNumId w:val="9"/>
  </w:num>
  <w:num w:numId="13">
    <w:abstractNumId w:val="5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D9"/>
    <w:rsid w:val="00000DC1"/>
    <w:rsid w:val="000014E2"/>
    <w:rsid w:val="00005C12"/>
    <w:rsid w:val="00007073"/>
    <w:rsid w:val="0002079F"/>
    <w:rsid w:val="00050299"/>
    <w:rsid w:val="00050A7F"/>
    <w:rsid w:val="00052EAE"/>
    <w:rsid w:val="000541D2"/>
    <w:rsid w:val="00067D61"/>
    <w:rsid w:val="00070093"/>
    <w:rsid w:val="00074423"/>
    <w:rsid w:val="000906A7"/>
    <w:rsid w:val="000A2534"/>
    <w:rsid w:val="000A4309"/>
    <w:rsid w:val="000B545D"/>
    <w:rsid w:val="000C2064"/>
    <w:rsid w:val="000E637A"/>
    <w:rsid w:val="000E76D2"/>
    <w:rsid w:val="000F23DA"/>
    <w:rsid w:val="00104786"/>
    <w:rsid w:val="0010794F"/>
    <w:rsid w:val="00124878"/>
    <w:rsid w:val="00143B48"/>
    <w:rsid w:val="00164C1C"/>
    <w:rsid w:val="00174E1F"/>
    <w:rsid w:val="00180ED9"/>
    <w:rsid w:val="00190977"/>
    <w:rsid w:val="001A5399"/>
    <w:rsid w:val="001A65CE"/>
    <w:rsid w:val="001B01A6"/>
    <w:rsid w:val="001B08C1"/>
    <w:rsid w:val="001B2096"/>
    <w:rsid w:val="001B76D5"/>
    <w:rsid w:val="001C676A"/>
    <w:rsid w:val="001E5A3B"/>
    <w:rsid w:val="0020732D"/>
    <w:rsid w:val="002456F6"/>
    <w:rsid w:val="00270D03"/>
    <w:rsid w:val="002724DF"/>
    <w:rsid w:val="002743FE"/>
    <w:rsid w:val="0027729E"/>
    <w:rsid w:val="00285E0F"/>
    <w:rsid w:val="00294BBB"/>
    <w:rsid w:val="0029542E"/>
    <w:rsid w:val="002A31C2"/>
    <w:rsid w:val="002A35C0"/>
    <w:rsid w:val="002A6E2F"/>
    <w:rsid w:val="002A7C1E"/>
    <w:rsid w:val="002D57C9"/>
    <w:rsid w:val="002F4D84"/>
    <w:rsid w:val="002F7F97"/>
    <w:rsid w:val="0031112B"/>
    <w:rsid w:val="00331487"/>
    <w:rsid w:val="003348B4"/>
    <w:rsid w:val="0033601B"/>
    <w:rsid w:val="0034593D"/>
    <w:rsid w:val="00350CD7"/>
    <w:rsid w:val="003677AA"/>
    <w:rsid w:val="0037593A"/>
    <w:rsid w:val="00397663"/>
    <w:rsid w:val="003D1ECB"/>
    <w:rsid w:val="00401A90"/>
    <w:rsid w:val="00426DF5"/>
    <w:rsid w:val="00444EC7"/>
    <w:rsid w:val="00447224"/>
    <w:rsid w:val="00454DEB"/>
    <w:rsid w:val="0047198D"/>
    <w:rsid w:val="004741A7"/>
    <w:rsid w:val="00487EC6"/>
    <w:rsid w:val="004B3B9B"/>
    <w:rsid w:val="004B5542"/>
    <w:rsid w:val="004C486B"/>
    <w:rsid w:val="004C5FDC"/>
    <w:rsid w:val="004C6AD9"/>
    <w:rsid w:val="004D6743"/>
    <w:rsid w:val="004E1B99"/>
    <w:rsid w:val="004E1F4A"/>
    <w:rsid w:val="00556352"/>
    <w:rsid w:val="00564154"/>
    <w:rsid w:val="00571E55"/>
    <w:rsid w:val="005910D7"/>
    <w:rsid w:val="00591870"/>
    <w:rsid w:val="005A57BE"/>
    <w:rsid w:val="005B3F94"/>
    <w:rsid w:val="005B681A"/>
    <w:rsid w:val="005C2C26"/>
    <w:rsid w:val="005D5F58"/>
    <w:rsid w:val="006161FC"/>
    <w:rsid w:val="00646671"/>
    <w:rsid w:val="00657E6C"/>
    <w:rsid w:val="00665E16"/>
    <w:rsid w:val="00683671"/>
    <w:rsid w:val="00692A8C"/>
    <w:rsid w:val="006A47C5"/>
    <w:rsid w:val="006A4FF4"/>
    <w:rsid w:val="006D2DEA"/>
    <w:rsid w:val="006D5EDB"/>
    <w:rsid w:val="006D6A6A"/>
    <w:rsid w:val="006D7432"/>
    <w:rsid w:val="006E56C8"/>
    <w:rsid w:val="006E6C45"/>
    <w:rsid w:val="006F4AF3"/>
    <w:rsid w:val="0070311F"/>
    <w:rsid w:val="00711B47"/>
    <w:rsid w:val="00717409"/>
    <w:rsid w:val="00760043"/>
    <w:rsid w:val="0076361A"/>
    <w:rsid w:val="0079540D"/>
    <w:rsid w:val="007A7CE7"/>
    <w:rsid w:val="007B39A1"/>
    <w:rsid w:val="007C3A19"/>
    <w:rsid w:val="007C3F03"/>
    <w:rsid w:val="007D5E7B"/>
    <w:rsid w:val="007E57A0"/>
    <w:rsid w:val="007F1CAA"/>
    <w:rsid w:val="007F2D64"/>
    <w:rsid w:val="007F74B2"/>
    <w:rsid w:val="008016E6"/>
    <w:rsid w:val="00801EC6"/>
    <w:rsid w:val="00814316"/>
    <w:rsid w:val="0081580C"/>
    <w:rsid w:val="00816C9B"/>
    <w:rsid w:val="00817BAD"/>
    <w:rsid w:val="008250A7"/>
    <w:rsid w:val="0082511F"/>
    <w:rsid w:val="0083728D"/>
    <w:rsid w:val="008557B1"/>
    <w:rsid w:val="00861636"/>
    <w:rsid w:val="0086178D"/>
    <w:rsid w:val="00880905"/>
    <w:rsid w:val="008820F7"/>
    <w:rsid w:val="00886F4F"/>
    <w:rsid w:val="00896DA7"/>
    <w:rsid w:val="008D2AC0"/>
    <w:rsid w:val="008D38F6"/>
    <w:rsid w:val="008D43E6"/>
    <w:rsid w:val="008D7AFF"/>
    <w:rsid w:val="008F132D"/>
    <w:rsid w:val="008F569B"/>
    <w:rsid w:val="00910F95"/>
    <w:rsid w:val="0091455E"/>
    <w:rsid w:val="00917474"/>
    <w:rsid w:val="009227C0"/>
    <w:rsid w:val="00924806"/>
    <w:rsid w:val="00933014"/>
    <w:rsid w:val="00936C23"/>
    <w:rsid w:val="00973CCB"/>
    <w:rsid w:val="0097567E"/>
    <w:rsid w:val="0098316A"/>
    <w:rsid w:val="009B2214"/>
    <w:rsid w:val="009B3E64"/>
    <w:rsid w:val="009D6CF8"/>
    <w:rsid w:val="009E181D"/>
    <w:rsid w:val="009E3CEC"/>
    <w:rsid w:val="009E50E7"/>
    <w:rsid w:val="009E552C"/>
    <w:rsid w:val="00A10A73"/>
    <w:rsid w:val="00A153AE"/>
    <w:rsid w:val="00A1694A"/>
    <w:rsid w:val="00A24CE9"/>
    <w:rsid w:val="00A25705"/>
    <w:rsid w:val="00A633E0"/>
    <w:rsid w:val="00A955E9"/>
    <w:rsid w:val="00AC3833"/>
    <w:rsid w:val="00AC72FB"/>
    <w:rsid w:val="00AD09F9"/>
    <w:rsid w:val="00AD407C"/>
    <w:rsid w:val="00AE528D"/>
    <w:rsid w:val="00AE7AC9"/>
    <w:rsid w:val="00AF4D61"/>
    <w:rsid w:val="00B225F9"/>
    <w:rsid w:val="00B34005"/>
    <w:rsid w:val="00B4079A"/>
    <w:rsid w:val="00B64343"/>
    <w:rsid w:val="00B9584D"/>
    <w:rsid w:val="00BA679B"/>
    <w:rsid w:val="00BB0523"/>
    <w:rsid w:val="00BB6448"/>
    <w:rsid w:val="00BB7744"/>
    <w:rsid w:val="00BC4CAC"/>
    <w:rsid w:val="00BD3401"/>
    <w:rsid w:val="00BD7975"/>
    <w:rsid w:val="00BF144A"/>
    <w:rsid w:val="00BF7CDF"/>
    <w:rsid w:val="00C040CE"/>
    <w:rsid w:val="00C06037"/>
    <w:rsid w:val="00C16042"/>
    <w:rsid w:val="00C264AE"/>
    <w:rsid w:val="00C30D04"/>
    <w:rsid w:val="00C31FF0"/>
    <w:rsid w:val="00C37F07"/>
    <w:rsid w:val="00C42542"/>
    <w:rsid w:val="00C4256A"/>
    <w:rsid w:val="00C45C34"/>
    <w:rsid w:val="00C608B9"/>
    <w:rsid w:val="00C922D0"/>
    <w:rsid w:val="00CA1911"/>
    <w:rsid w:val="00CA4C98"/>
    <w:rsid w:val="00CA620D"/>
    <w:rsid w:val="00CE3366"/>
    <w:rsid w:val="00D144C1"/>
    <w:rsid w:val="00D17813"/>
    <w:rsid w:val="00D34F1F"/>
    <w:rsid w:val="00D42AC6"/>
    <w:rsid w:val="00D44BE3"/>
    <w:rsid w:val="00D45AC5"/>
    <w:rsid w:val="00D5490E"/>
    <w:rsid w:val="00D75C78"/>
    <w:rsid w:val="00D76594"/>
    <w:rsid w:val="00D835A1"/>
    <w:rsid w:val="00D91416"/>
    <w:rsid w:val="00DA6593"/>
    <w:rsid w:val="00DB400C"/>
    <w:rsid w:val="00DB46B4"/>
    <w:rsid w:val="00DB6177"/>
    <w:rsid w:val="00DB698A"/>
    <w:rsid w:val="00DC10A4"/>
    <w:rsid w:val="00DC3566"/>
    <w:rsid w:val="00DC3930"/>
    <w:rsid w:val="00DE0B2D"/>
    <w:rsid w:val="00DE62BA"/>
    <w:rsid w:val="00DF2A61"/>
    <w:rsid w:val="00DF6C74"/>
    <w:rsid w:val="00E04467"/>
    <w:rsid w:val="00E12384"/>
    <w:rsid w:val="00E24442"/>
    <w:rsid w:val="00E257DB"/>
    <w:rsid w:val="00E27316"/>
    <w:rsid w:val="00E3218D"/>
    <w:rsid w:val="00E34CEE"/>
    <w:rsid w:val="00E36C9E"/>
    <w:rsid w:val="00E407D2"/>
    <w:rsid w:val="00E47F31"/>
    <w:rsid w:val="00E73A03"/>
    <w:rsid w:val="00E75E24"/>
    <w:rsid w:val="00E97D2B"/>
    <w:rsid w:val="00EB0D2C"/>
    <w:rsid w:val="00EB4EC2"/>
    <w:rsid w:val="00EB7CA6"/>
    <w:rsid w:val="00ED2B13"/>
    <w:rsid w:val="00EF1082"/>
    <w:rsid w:val="00EF43F9"/>
    <w:rsid w:val="00F33554"/>
    <w:rsid w:val="00F345C6"/>
    <w:rsid w:val="00F37381"/>
    <w:rsid w:val="00F67A7B"/>
    <w:rsid w:val="00F73A9D"/>
    <w:rsid w:val="00F87752"/>
    <w:rsid w:val="00FA234B"/>
    <w:rsid w:val="00FA474E"/>
    <w:rsid w:val="00FA47D0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44BE3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D44BE3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D44BE3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44BE3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D44BE3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D44BE3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D44BE3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D44BE3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D44BE3"/>
    <w:rPr>
      <w:b/>
      <w:sz w:val="16"/>
    </w:rPr>
  </w:style>
  <w:style w:type="paragraph" w:customStyle="1" w:styleId="ContactInformation">
    <w:name w:val="Contact Information"/>
    <w:basedOn w:val="Normal"/>
    <w:qFormat/>
    <w:rsid w:val="00D44BE3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D44BE3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D44BE3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D44BE3"/>
    <w:pPr>
      <w:ind w:left="288"/>
    </w:pPr>
  </w:style>
  <w:style w:type="paragraph" w:customStyle="1" w:styleId="SpaceAfter">
    <w:name w:val="Space After"/>
    <w:basedOn w:val="Normal"/>
    <w:qFormat/>
    <w:rsid w:val="00D44BE3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D44B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E3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E3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D44BE3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D44BE3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D44BE3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D44BE3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D44B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E3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44B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E3"/>
    <w:rPr>
      <w:sz w:val="16"/>
    </w:rPr>
  </w:style>
  <w:style w:type="character" w:styleId="Hyperlink">
    <w:name w:val="Hyperlink"/>
    <w:basedOn w:val="DefaultParagraphFont"/>
    <w:uiPriority w:val="99"/>
    <w:unhideWhenUsed/>
    <w:rsid w:val="00180ED9"/>
    <w:rPr>
      <w:color w:val="0000FF" w:themeColor="hyperlink"/>
      <w:u w:val="single"/>
    </w:rPr>
  </w:style>
  <w:style w:type="paragraph" w:customStyle="1" w:styleId="Alape9rtelmezettstedlus">
    <w:name w:val="Alapée9rtelmezett stíedlus"/>
    <w:rsid w:val="00E04467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iberation Serif"/>
      <w:kern w:val="1"/>
      <w:sz w:val="24"/>
      <w:szCs w:val="24"/>
      <w:lang w:val="hu-HU" w:eastAsia="zh-CN" w:bidi="hi-IN"/>
    </w:rPr>
  </w:style>
  <w:style w:type="paragraph" w:styleId="ListParagraph">
    <w:name w:val="List Paragraph"/>
    <w:basedOn w:val="Normal"/>
    <w:uiPriority w:val="34"/>
    <w:qFormat/>
    <w:rsid w:val="00861636"/>
    <w:pPr>
      <w:ind w:left="720"/>
      <w:contextualSpacing/>
    </w:pPr>
  </w:style>
  <w:style w:type="paragraph" w:customStyle="1" w:styleId="Standard">
    <w:name w:val="Standard"/>
    <w:rsid w:val="0098316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44BE3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D44BE3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D44BE3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44BE3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D44BE3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D44BE3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D44BE3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D44BE3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D44BE3"/>
    <w:rPr>
      <w:b/>
      <w:sz w:val="16"/>
    </w:rPr>
  </w:style>
  <w:style w:type="paragraph" w:customStyle="1" w:styleId="ContactInformation">
    <w:name w:val="Contact Information"/>
    <w:basedOn w:val="Normal"/>
    <w:qFormat/>
    <w:rsid w:val="00D44BE3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D44BE3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D44BE3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D44BE3"/>
    <w:pPr>
      <w:ind w:left="288"/>
    </w:pPr>
  </w:style>
  <w:style w:type="paragraph" w:customStyle="1" w:styleId="SpaceAfter">
    <w:name w:val="Space After"/>
    <w:basedOn w:val="Normal"/>
    <w:qFormat/>
    <w:rsid w:val="00D44BE3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D44B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E3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E3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D44BE3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D44BE3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D44BE3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D44BE3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D44B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E3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44B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E3"/>
    <w:rPr>
      <w:sz w:val="16"/>
    </w:rPr>
  </w:style>
  <w:style w:type="character" w:styleId="Hyperlink">
    <w:name w:val="Hyperlink"/>
    <w:basedOn w:val="DefaultParagraphFont"/>
    <w:uiPriority w:val="99"/>
    <w:unhideWhenUsed/>
    <w:rsid w:val="00180ED9"/>
    <w:rPr>
      <w:color w:val="0000FF" w:themeColor="hyperlink"/>
      <w:u w:val="single"/>
    </w:rPr>
  </w:style>
  <w:style w:type="paragraph" w:customStyle="1" w:styleId="Alape9rtelmezettstedlus">
    <w:name w:val="Alapée9rtelmezett stíedlus"/>
    <w:rsid w:val="00E04467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iberation Serif"/>
      <w:kern w:val="1"/>
      <w:sz w:val="24"/>
      <w:szCs w:val="24"/>
      <w:lang w:val="hu-HU" w:eastAsia="zh-CN" w:bidi="hi-IN"/>
    </w:rPr>
  </w:style>
  <w:style w:type="paragraph" w:styleId="ListParagraph">
    <w:name w:val="List Paragraph"/>
    <w:basedOn w:val="Normal"/>
    <w:uiPriority w:val="34"/>
    <w:qFormat/>
    <w:rsid w:val="00861636"/>
    <w:pPr>
      <w:ind w:left="720"/>
      <w:contextualSpacing/>
    </w:pPr>
  </w:style>
  <w:style w:type="paragraph" w:customStyle="1" w:styleId="Standard">
    <w:name w:val="Standard"/>
    <w:rsid w:val="0098316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mailto:trenyik.adam@gmail.com" TargetMode="External"/><Relationship Id="rId26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5.gif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yperlink" Target="mailto:trenyik.adam@gmail.com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8.gif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23" Type="http://schemas.openxmlformats.org/officeDocument/2006/relationships/image" Target="media/image7.png"/><Relationship Id="rId28" Type="http://schemas.openxmlformats.org/officeDocument/2006/relationships/image" Target="media/image12.jpeg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nyik\AppData\Roaming\Microsoft\Templates\CurriculumVita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AEEA19-0815-4FE4-9542-E3F48F82265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67010C-4D0C-4D0A-95F0-C6AFF347B435}">
      <dgm:prSet phldrT="[Szöveg]"/>
      <dgm:spPr>
        <a:solidFill>
          <a:schemeClr val="bg1"/>
        </a:solidFill>
        <a:ln cmpd="thinThick">
          <a:solidFill>
            <a:schemeClr val="bg2">
              <a:lumMod val="10000"/>
            </a:schemeClr>
          </a:solidFill>
        </a:ln>
      </dgm:spPr>
      <dgm:t>
        <a:bodyPr/>
        <a:lstStyle/>
        <a:p>
          <a:pPr algn="r"/>
          <a:r>
            <a:rPr lang="hu-HU">
              <a:ln>
                <a:noFill/>
              </a:ln>
              <a:solidFill>
                <a:schemeClr val="tx1"/>
              </a:solidFill>
              <a:latin typeface="Castellar" panose="020A0402060406010301" pitchFamily="18" charset="0"/>
            </a:rPr>
            <a:t>Ádám Trenyik</a:t>
          </a:r>
          <a:endParaRPr lang="en-US">
            <a:ln>
              <a:noFill/>
            </a:ln>
            <a:solidFill>
              <a:schemeClr val="tx1"/>
            </a:solidFill>
            <a:latin typeface="Castellar" panose="020A0402060406010301" pitchFamily="18" charset="0"/>
          </a:endParaRPr>
        </a:p>
      </dgm:t>
    </dgm:pt>
    <dgm:pt modelId="{78B13809-5F0E-4CE8-90CA-ED7196C94DA3}" type="parTrans" cxnId="{B87F0DAF-791E-4370-9F7A-B2F5A8D96FD0}">
      <dgm:prSet/>
      <dgm:spPr/>
      <dgm:t>
        <a:bodyPr/>
        <a:lstStyle/>
        <a:p>
          <a:endParaRPr lang="en-US"/>
        </a:p>
      </dgm:t>
    </dgm:pt>
    <dgm:pt modelId="{DE462719-EC35-4607-A41B-24D78FA7DE4B}" type="sibTrans" cxnId="{B87F0DAF-791E-4370-9F7A-B2F5A8D96FD0}">
      <dgm:prSet/>
      <dgm:spPr/>
      <dgm:t>
        <a:bodyPr/>
        <a:lstStyle/>
        <a:p>
          <a:endParaRPr lang="en-US"/>
        </a:p>
      </dgm:t>
    </dgm:pt>
    <dgm:pt modelId="{0E124E2B-4AB6-4E78-BC8F-3C6FB98DE47D}" type="pres">
      <dgm:prSet presAssocID="{B1AEEA19-0815-4FE4-9542-E3F48F82265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91E78B5-3756-4F81-B60D-CEA6A6824E11}" type="pres">
      <dgm:prSet presAssocID="{C667010C-4D0C-4D0A-95F0-C6AFF347B435}" presName="parentText" presStyleLbl="node1" presStyleIdx="0" presStyleCnt="1" custAng="0" custScaleX="98613" custScaleY="118201" custLinFactNeighborX="-693" custLinFactNeighborY="3422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87F0DAF-791E-4370-9F7A-B2F5A8D96FD0}" srcId="{B1AEEA19-0815-4FE4-9542-E3F48F82265A}" destId="{C667010C-4D0C-4D0A-95F0-C6AFF347B435}" srcOrd="0" destOrd="0" parTransId="{78B13809-5F0E-4CE8-90CA-ED7196C94DA3}" sibTransId="{DE462719-EC35-4607-A41B-24D78FA7DE4B}"/>
    <dgm:cxn modelId="{9D6526BD-EA6F-42CE-8A98-2FF2FB2B0AC5}" type="presOf" srcId="{B1AEEA19-0815-4FE4-9542-E3F48F82265A}" destId="{0E124E2B-4AB6-4E78-BC8F-3C6FB98DE47D}" srcOrd="0" destOrd="0" presId="urn:microsoft.com/office/officeart/2005/8/layout/vList2"/>
    <dgm:cxn modelId="{619A7438-4D6F-4042-89ED-D89C500DE586}" type="presOf" srcId="{C667010C-4D0C-4D0A-95F0-C6AFF347B435}" destId="{E91E78B5-3756-4F81-B60D-CEA6A6824E11}" srcOrd="0" destOrd="0" presId="urn:microsoft.com/office/officeart/2005/8/layout/vList2"/>
    <dgm:cxn modelId="{9D743559-BFD2-4A22-874E-C45D41A4C8B6}" type="presParOf" srcId="{0E124E2B-4AB6-4E78-BC8F-3C6FB98DE47D}" destId="{E91E78B5-3756-4F81-B60D-CEA6A6824E11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1E78B5-3756-4F81-B60D-CEA6A6824E11}">
      <dsp:nvSpPr>
        <dsp:cNvPr id="0" name=""/>
        <dsp:cNvSpPr/>
      </dsp:nvSpPr>
      <dsp:spPr>
        <a:xfrm>
          <a:off x="38" y="16259"/>
          <a:ext cx="7561275" cy="850515"/>
        </a:xfrm>
        <a:prstGeom prst="roundRect">
          <a:avLst/>
        </a:prstGeom>
        <a:solidFill>
          <a:schemeClr val="bg1"/>
        </a:solidFill>
        <a:ln w="25400" cap="flat" cmpd="thinThick" algn="ctr">
          <a:solidFill>
            <a:schemeClr val="bg2">
              <a:lumMod val="1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3000" kern="1200">
              <a:ln>
                <a:noFill/>
              </a:ln>
              <a:solidFill>
                <a:schemeClr val="tx1"/>
              </a:solidFill>
              <a:latin typeface="Castellar" panose="020A0402060406010301" pitchFamily="18" charset="0"/>
            </a:rPr>
            <a:t>Ádám Trenyik</a:t>
          </a:r>
          <a:endParaRPr lang="en-US" sz="3000" kern="1200">
            <a:ln>
              <a:noFill/>
            </a:ln>
            <a:solidFill>
              <a:schemeClr val="tx1"/>
            </a:solidFill>
            <a:latin typeface="Castellar" panose="020A0402060406010301" pitchFamily="18" charset="0"/>
          </a:endParaRPr>
        </a:p>
      </dsp:txBody>
      <dsp:txXfrm>
        <a:off x="41557" y="57778"/>
        <a:ext cx="7478237" cy="767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D9AB033304107A98F7217FE9C481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5F8E67A-858E-4A8A-890D-51D57F74C910}"/>
      </w:docPartPr>
      <w:docPartBody>
        <w:p w:rsidR="005E5E15" w:rsidRDefault="000772E7">
          <w:pPr>
            <w:pStyle w:val="746D9AB033304107A98F7217FE9C481B"/>
          </w:pPr>
          <w:r>
            <w:t>[Language Consultant]</w:t>
          </w:r>
        </w:p>
      </w:docPartBody>
    </w:docPart>
    <w:docPart>
      <w:docPartPr>
        <w:name w:val="EAAF46E4C1734BB3B51BFB4DA0E8007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29DE33B-A6C6-4E10-9371-E92694648B5B}"/>
      </w:docPartPr>
      <w:docPartBody>
        <w:p w:rsidR="005E5E15" w:rsidRDefault="000772E7" w:rsidP="000772E7">
          <w:pPr>
            <w:pStyle w:val="EAAF46E4C1734BB3B51BFB4DA0E8007C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72E7"/>
    <w:rsid w:val="000772E7"/>
    <w:rsid w:val="000844ED"/>
    <w:rsid w:val="001325C1"/>
    <w:rsid w:val="00174645"/>
    <w:rsid w:val="001D29EB"/>
    <w:rsid w:val="002125F4"/>
    <w:rsid w:val="00245540"/>
    <w:rsid w:val="002D6594"/>
    <w:rsid w:val="00406287"/>
    <w:rsid w:val="00546F6C"/>
    <w:rsid w:val="005760D3"/>
    <w:rsid w:val="00593E79"/>
    <w:rsid w:val="005E5E15"/>
    <w:rsid w:val="00676DA4"/>
    <w:rsid w:val="00697B55"/>
    <w:rsid w:val="007224B3"/>
    <w:rsid w:val="008A4F0B"/>
    <w:rsid w:val="00912566"/>
    <w:rsid w:val="00976A11"/>
    <w:rsid w:val="00D259BB"/>
    <w:rsid w:val="00F34B15"/>
    <w:rsid w:val="00FD6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A85D92D3348B3913B7DBAFE7DADF7">
    <w:name w:val="E0AA85D92D3348B3913B7DBAFE7DADF7"/>
    <w:rsid w:val="001325C1"/>
  </w:style>
  <w:style w:type="paragraph" w:customStyle="1" w:styleId="BC5E525492974202843419F48E432360">
    <w:name w:val="BC5E525492974202843419F48E432360"/>
    <w:rsid w:val="001325C1"/>
  </w:style>
  <w:style w:type="paragraph" w:customStyle="1" w:styleId="14A28B01988440ABAD8469E3B5C8F84D">
    <w:name w:val="14A28B01988440ABAD8469E3B5C8F84D"/>
    <w:rsid w:val="001325C1"/>
  </w:style>
  <w:style w:type="paragraph" w:customStyle="1" w:styleId="9CE92871C6A04A67926B0BD41B2A235A">
    <w:name w:val="9CE92871C6A04A67926B0BD41B2A235A"/>
    <w:rsid w:val="001325C1"/>
  </w:style>
  <w:style w:type="paragraph" w:customStyle="1" w:styleId="795A2CF92DAC45B8BBDB2C62283C61E2">
    <w:name w:val="795A2CF92DAC45B8BBDB2C62283C61E2"/>
    <w:rsid w:val="001325C1"/>
  </w:style>
  <w:style w:type="paragraph" w:customStyle="1" w:styleId="058E69463532469BA206E589F9FEAEFE">
    <w:name w:val="058E69463532469BA206E589F9FEAEFE"/>
    <w:rsid w:val="001325C1"/>
  </w:style>
  <w:style w:type="paragraph" w:customStyle="1" w:styleId="B027C32DAA97408FA3899139F6514785">
    <w:name w:val="B027C32DAA97408FA3899139F6514785"/>
    <w:rsid w:val="001325C1"/>
  </w:style>
  <w:style w:type="paragraph" w:customStyle="1" w:styleId="26AC8B491EAD42F78242FCAC19788F3E">
    <w:name w:val="26AC8B491EAD42F78242FCAC19788F3E"/>
    <w:rsid w:val="001325C1"/>
  </w:style>
  <w:style w:type="paragraph" w:customStyle="1" w:styleId="DC2298F29BF8400E909D48447F5A0B32">
    <w:name w:val="DC2298F29BF8400E909D48447F5A0B32"/>
    <w:rsid w:val="001325C1"/>
  </w:style>
  <w:style w:type="paragraph" w:customStyle="1" w:styleId="F362F86CB81B4D7597BBE4AC9054DAE2">
    <w:name w:val="F362F86CB81B4D7597BBE4AC9054DAE2"/>
    <w:rsid w:val="001325C1"/>
  </w:style>
  <w:style w:type="paragraph" w:customStyle="1" w:styleId="6F4D148380C14A11929B02A0DF39E932">
    <w:name w:val="6F4D148380C14A11929B02A0DF39E932"/>
    <w:rsid w:val="001325C1"/>
  </w:style>
  <w:style w:type="paragraph" w:customStyle="1" w:styleId="546A9B88A042469FBA20C74C07E0534B">
    <w:name w:val="546A9B88A042469FBA20C74C07E0534B"/>
    <w:rsid w:val="001325C1"/>
  </w:style>
  <w:style w:type="paragraph" w:customStyle="1" w:styleId="B23F91B1EDA94CD79AB99619EED2B7EC">
    <w:name w:val="B23F91B1EDA94CD79AB99619EED2B7EC"/>
    <w:rsid w:val="001325C1"/>
  </w:style>
  <w:style w:type="paragraph" w:customStyle="1" w:styleId="87E66D8B4BAB49718CD3CFCB08E7B5AB">
    <w:name w:val="87E66D8B4BAB49718CD3CFCB08E7B5AB"/>
    <w:rsid w:val="001325C1"/>
  </w:style>
  <w:style w:type="paragraph" w:customStyle="1" w:styleId="D9724C9812774516B1371E2E4112B5CA">
    <w:name w:val="D9724C9812774516B1371E2E4112B5CA"/>
    <w:rsid w:val="001325C1"/>
  </w:style>
  <w:style w:type="paragraph" w:customStyle="1" w:styleId="C1EB62896A78434B9E25FC7539A63B94">
    <w:name w:val="C1EB62896A78434B9E25FC7539A63B94"/>
    <w:rsid w:val="001325C1"/>
  </w:style>
  <w:style w:type="paragraph" w:customStyle="1" w:styleId="75E124CC94794EE9A802DA38E6B2F617">
    <w:name w:val="75E124CC94794EE9A802DA38E6B2F617"/>
    <w:rsid w:val="001325C1"/>
  </w:style>
  <w:style w:type="paragraph" w:customStyle="1" w:styleId="3859520D77FC47BE9A9B02D7A68FE182">
    <w:name w:val="3859520D77FC47BE9A9B02D7A68FE182"/>
    <w:rsid w:val="001325C1"/>
  </w:style>
  <w:style w:type="paragraph" w:customStyle="1" w:styleId="C185EE3967B84C4DB428BA34C87D0278">
    <w:name w:val="C185EE3967B84C4DB428BA34C87D0278"/>
    <w:rsid w:val="001325C1"/>
  </w:style>
  <w:style w:type="paragraph" w:customStyle="1" w:styleId="C10C98E5C04B49A5958CF548A743A2C8">
    <w:name w:val="C10C98E5C04B49A5958CF548A743A2C8"/>
    <w:rsid w:val="001325C1"/>
  </w:style>
  <w:style w:type="paragraph" w:customStyle="1" w:styleId="4D09D6EA4EEB464FB0C33BCD1B5159AD">
    <w:name w:val="4D09D6EA4EEB464FB0C33BCD1B5159AD"/>
    <w:rsid w:val="001325C1"/>
  </w:style>
  <w:style w:type="paragraph" w:customStyle="1" w:styleId="05FD79BE7DB6434C92F2AEEE68D4602C">
    <w:name w:val="05FD79BE7DB6434C92F2AEEE68D4602C"/>
    <w:rsid w:val="001325C1"/>
  </w:style>
  <w:style w:type="paragraph" w:customStyle="1" w:styleId="82DABCD9A5E74368943E15C34EAF2120">
    <w:name w:val="82DABCD9A5E74368943E15C34EAF2120"/>
    <w:rsid w:val="001325C1"/>
  </w:style>
  <w:style w:type="paragraph" w:customStyle="1" w:styleId="38A8E736C8524510B000585267D02FA1">
    <w:name w:val="38A8E736C8524510B000585267D02FA1"/>
    <w:rsid w:val="001325C1"/>
  </w:style>
  <w:style w:type="paragraph" w:customStyle="1" w:styleId="8A9B056A2D2E4D26A51B9D4EF19D3F14">
    <w:name w:val="8A9B056A2D2E4D26A51B9D4EF19D3F14"/>
    <w:rsid w:val="001325C1"/>
  </w:style>
  <w:style w:type="paragraph" w:customStyle="1" w:styleId="3716650CE0474828A077A7583C6A0A26">
    <w:name w:val="3716650CE0474828A077A7583C6A0A26"/>
    <w:rsid w:val="001325C1"/>
  </w:style>
  <w:style w:type="paragraph" w:customStyle="1" w:styleId="FE98278E4359438DAC2C28A12E8B6266">
    <w:name w:val="FE98278E4359438DAC2C28A12E8B6266"/>
    <w:rsid w:val="001325C1"/>
  </w:style>
  <w:style w:type="paragraph" w:customStyle="1" w:styleId="69186DC24EE4450C85B9B99E62D49548">
    <w:name w:val="69186DC24EE4450C85B9B99E62D49548"/>
    <w:rsid w:val="001325C1"/>
  </w:style>
  <w:style w:type="paragraph" w:customStyle="1" w:styleId="8B5A32F9A4D9476BBE16DD9F1DC17F6A">
    <w:name w:val="8B5A32F9A4D9476BBE16DD9F1DC17F6A"/>
    <w:rsid w:val="001325C1"/>
  </w:style>
  <w:style w:type="paragraph" w:customStyle="1" w:styleId="497F705CCDFB473691407EFEC0666C86">
    <w:name w:val="497F705CCDFB473691407EFEC0666C86"/>
    <w:rsid w:val="001325C1"/>
  </w:style>
  <w:style w:type="paragraph" w:customStyle="1" w:styleId="DC7C99EACD9B475DA44078BCE0A6032C">
    <w:name w:val="DC7C99EACD9B475DA44078BCE0A6032C"/>
    <w:rsid w:val="001325C1"/>
  </w:style>
  <w:style w:type="paragraph" w:customStyle="1" w:styleId="582AF77926C94A4B9A9F9EB93C4653E9">
    <w:name w:val="582AF77926C94A4B9A9F9EB93C4653E9"/>
    <w:rsid w:val="001325C1"/>
  </w:style>
  <w:style w:type="paragraph" w:customStyle="1" w:styleId="A6714450D45C4EF0AA63488B546795A2">
    <w:name w:val="A6714450D45C4EF0AA63488B546795A2"/>
    <w:rsid w:val="001325C1"/>
  </w:style>
  <w:style w:type="paragraph" w:customStyle="1" w:styleId="56F51C550A194B3A89A6A0B36E3FB253">
    <w:name w:val="56F51C550A194B3A89A6A0B36E3FB253"/>
    <w:rsid w:val="001325C1"/>
  </w:style>
  <w:style w:type="paragraph" w:customStyle="1" w:styleId="D8E07BB4A7474A5FBA7360DAEC51C8CF">
    <w:name w:val="D8E07BB4A7474A5FBA7360DAEC51C8CF"/>
    <w:rsid w:val="001325C1"/>
  </w:style>
  <w:style w:type="paragraph" w:customStyle="1" w:styleId="874B130CF5D049DB90626FA6862DECD2">
    <w:name w:val="874B130CF5D049DB90626FA6862DECD2"/>
    <w:rsid w:val="001325C1"/>
  </w:style>
  <w:style w:type="paragraph" w:customStyle="1" w:styleId="B0AF580E905048A4872D7D4FA6BC3659">
    <w:name w:val="B0AF580E905048A4872D7D4FA6BC3659"/>
    <w:rsid w:val="001325C1"/>
  </w:style>
  <w:style w:type="paragraph" w:customStyle="1" w:styleId="C1DE7B16E9334F1D96D5CD8FDA5DF2F1">
    <w:name w:val="C1DE7B16E9334F1D96D5CD8FDA5DF2F1"/>
    <w:rsid w:val="001325C1"/>
  </w:style>
  <w:style w:type="paragraph" w:customStyle="1" w:styleId="751BF5624D8A4D47B2B314704CCBEA01">
    <w:name w:val="751BF5624D8A4D47B2B314704CCBEA01"/>
    <w:rsid w:val="001325C1"/>
  </w:style>
  <w:style w:type="paragraph" w:customStyle="1" w:styleId="49115FD41BC74A448698B1974806990F">
    <w:name w:val="49115FD41BC74A448698B1974806990F"/>
    <w:rsid w:val="001325C1"/>
  </w:style>
  <w:style w:type="paragraph" w:customStyle="1" w:styleId="C7DB500337FA4C61835E48E2999153E1">
    <w:name w:val="C7DB500337FA4C61835E48E2999153E1"/>
    <w:rsid w:val="001325C1"/>
  </w:style>
  <w:style w:type="paragraph" w:customStyle="1" w:styleId="5999531463324EC3A852AE2AFF22241A">
    <w:name w:val="5999531463324EC3A852AE2AFF22241A"/>
    <w:rsid w:val="001325C1"/>
  </w:style>
  <w:style w:type="paragraph" w:customStyle="1" w:styleId="D8900EC4C2D746509221C09E863266C5">
    <w:name w:val="D8900EC4C2D746509221C09E863266C5"/>
    <w:rsid w:val="001325C1"/>
  </w:style>
  <w:style w:type="paragraph" w:customStyle="1" w:styleId="7740A65B3A3C4E9C832E7C3F6D4E4D01">
    <w:name w:val="7740A65B3A3C4E9C832E7C3F6D4E4D01"/>
    <w:rsid w:val="001325C1"/>
  </w:style>
  <w:style w:type="paragraph" w:customStyle="1" w:styleId="28CC5DAFBE6041D08BF38D298F9F301C">
    <w:name w:val="28CC5DAFBE6041D08BF38D298F9F301C"/>
    <w:rsid w:val="001325C1"/>
  </w:style>
  <w:style w:type="paragraph" w:customStyle="1" w:styleId="EF03F4C1BB314F5680332CC42A8AC4C9">
    <w:name w:val="EF03F4C1BB314F5680332CC42A8AC4C9"/>
    <w:rsid w:val="001325C1"/>
  </w:style>
  <w:style w:type="paragraph" w:customStyle="1" w:styleId="D4A6CAD765F64FEFACE12F1A7B78565A">
    <w:name w:val="D4A6CAD765F64FEFACE12F1A7B78565A"/>
    <w:rsid w:val="001325C1"/>
  </w:style>
  <w:style w:type="paragraph" w:customStyle="1" w:styleId="2B194C5D246B4BE3BC753A27C308AB41">
    <w:name w:val="2B194C5D246B4BE3BC753A27C308AB41"/>
    <w:rsid w:val="001325C1"/>
  </w:style>
  <w:style w:type="paragraph" w:customStyle="1" w:styleId="2D6327BC53864748B6672B459565CA55">
    <w:name w:val="2D6327BC53864748B6672B459565CA55"/>
    <w:rsid w:val="001325C1"/>
  </w:style>
  <w:style w:type="paragraph" w:customStyle="1" w:styleId="536C992F88AE4250B355D2F171C2F6ED">
    <w:name w:val="536C992F88AE4250B355D2F171C2F6ED"/>
    <w:rsid w:val="001325C1"/>
  </w:style>
  <w:style w:type="paragraph" w:customStyle="1" w:styleId="2FEDACBD951443FA928AA70056C193AF">
    <w:name w:val="2FEDACBD951443FA928AA70056C193AF"/>
    <w:rsid w:val="001325C1"/>
  </w:style>
  <w:style w:type="paragraph" w:customStyle="1" w:styleId="2008481654134B12B09BA76F16E565DA">
    <w:name w:val="2008481654134B12B09BA76F16E565DA"/>
    <w:rsid w:val="001325C1"/>
  </w:style>
  <w:style w:type="paragraph" w:customStyle="1" w:styleId="F58ED668CAF44C0FAA77311574DEDE48">
    <w:name w:val="F58ED668CAF44C0FAA77311574DEDE48"/>
    <w:rsid w:val="001325C1"/>
  </w:style>
  <w:style w:type="paragraph" w:customStyle="1" w:styleId="746D9AB033304107A98F7217FE9C481B">
    <w:name w:val="746D9AB033304107A98F7217FE9C481B"/>
    <w:rsid w:val="001325C1"/>
  </w:style>
  <w:style w:type="paragraph" w:customStyle="1" w:styleId="BF539062E2A44DCDB8D83FE8B6A8FF99">
    <w:name w:val="BF539062E2A44DCDB8D83FE8B6A8FF99"/>
    <w:rsid w:val="001325C1"/>
  </w:style>
  <w:style w:type="paragraph" w:customStyle="1" w:styleId="914365FFA84F4451BB5AB9602D6A98B5">
    <w:name w:val="914365FFA84F4451BB5AB9602D6A98B5"/>
    <w:rsid w:val="001325C1"/>
  </w:style>
  <w:style w:type="paragraph" w:customStyle="1" w:styleId="EE671D66C0074E21B917D69A8F31CFEC">
    <w:name w:val="EE671D66C0074E21B917D69A8F31CFEC"/>
    <w:rsid w:val="001325C1"/>
  </w:style>
  <w:style w:type="paragraph" w:customStyle="1" w:styleId="B5500F5B33BA4FEF9071D92AEA4F99C8">
    <w:name w:val="B5500F5B33BA4FEF9071D92AEA4F99C8"/>
    <w:rsid w:val="001325C1"/>
  </w:style>
  <w:style w:type="paragraph" w:customStyle="1" w:styleId="718120140F9A4348A60C907E3B5F62D6">
    <w:name w:val="718120140F9A4348A60C907E3B5F62D6"/>
    <w:rsid w:val="001325C1"/>
  </w:style>
  <w:style w:type="paragraph" w:customStyle="1" w:styleId="913755ACF8094DC6A4D318D9242EEE12">
    <w:name w:val="913755ACF8094DC6A4D318D9242EEE12"/>
    <w:rsid w:val="001325C1"/>
  </w:style>
  <w:style w:type="paragraph" w:customStyle="1" w:styleId="6E07F6AD60304AAE8C9ABC8183AA0AFE">
    <w:name w:val="6E07F6AD60304AAE8C9ABC8183AA0AFE"/>
    <w:rsid w:val="001325C1"/>
  </w:style>
  <w:style w:type="paragraph" w:customStyle="1" w:styleId="9B74DF41014B4C4798C1BB8175D84EE6">
    <w:name w:val="9B74DF41014B4C4798C1BB8175D84EE6"/>
    <w:rsid w:val="001325C1"/>
  </w:style>
  <w:style w:type="paragraph" w:customStyle="1" w:styleId="5B0F2C67ADB04484B6376C15B66BB937">
    <w:name w:val="5B0F2C67ADB04484B6376C15B66BB937"/>
    <w:rsid w:val="001325C1"/>
  </w:style>
  <w:style w:type="paragraph" w:customStyle="1" w:styleId="76814415363743C594C569807EBE59D8">
    <w:name w:val="76814415363743C594C569807EBE59D8"/>
    <w:rsid w:val="001325C1"/>
  </w:style>
  <w:style w:type="paragraph" w:customStyle="1" w:styleId="F3D727A00E574D468D6B680E1FCDB555">
    <w:name w:val="F3D727A00E574D468D6B680E1FCDB555"/>
    <w:rsid w:val="001325C1"/>
  </w:style>
  <w:style w:type="paragraph" w:customStyle="1" w:styleId="ED88405AA0574168934FED1CA44CD517">
    <w:name w:val="ED88405AA0574168934FED1CA44CD517"/>
    <w:rsid w:val="001325C1"/>
  </w:style>
  <w:style w:type="paragraph" w:customStyle="1" w:styleId="17CB4F9F16A449E1919240A349D75EF3">
    <w:name w:val="17CB4F9F16A449E1919240A349D75EF3"/>
    <w:rsid w:val="001325C1"/>
  </w:style>
  <w:style w:type="paragraph" w:customStyle="1" w:styleId="D6175526E39743F68E73D9F134AD661C">
    <w:name w:val="D6175526E39743F68E73D9F134AD661C"/>
    <w:rsid w:val="001325C1"/>
  </w:style>
  <w:style w:type="paragraph" w:customStyle="1" w:styleId="0A95F21B60D44EB6BBF5B3764BEA5F56">
    <w:name w:val="0A95F21B60D44EB6BBF5B3764BEA5F56"/>
    <w:rsid w:val="001325C1"/>
  </w:style>
  <w:style w:type="paragraph" w:customStyle="1" w:styleId="CECFB7DD65A74AD8BD70781F0FA1D308">
    <w:name w:val="CECFB7DD65A74AD8BD70781F0FA1D308"/>
    <w:rsid w:val="001325C1"/>
  </w:style>
  <w:style w:type="paragraph" w:customStyle="1" w:styleId="5F13AEB1EFB0443C81C0B85F814F8891">
    <w:name w:val="5F13AEB1EFB0443C81C0B85F814F8891"/>
    <w:rsid w:val="001325C1"/>
  </w:style>
  <w:style w:type="paragraph" w:customStyle="1" w:styleId="CF71D1A4236A464AB3DBF0F291BE6982">
    <w:name w:val="CF71D1A4236A464AB3DBF0F291BE6982"/>
    <w:rsid w:val="001325C1"/>
  </w:style>
  <w:style w:type="paragraph" w:customStyle="1" w:styleId="5FAE70F072294F5EBF2B0C726B125E96">
    <w:name w:val="5FAE70F072294F5EBF2B0C726B125E96"/>
    <w:rsid w:val="001325C1"/>
  </w:style>
  <w:style w:type="paragraph" w:customStyle="1" w:styleId="5BE86421B75746269A98027A4087ACDE">
    <w:name w:val="5BE86421B75746269A98027A4087ACDE"/>
    <w:rsid w:val="001325C1"/>
  </w:style>
  <w:style w:type="paragraph" w:customStyle="1" w:styleId="A14BA8D3B70241C3B12D7E0A4C812584">
    <w:name w:val="A14BA8D3B70241C3B12D7E0A4C812584"/>
    <w:rsid w:val="001325C1"/>
  </w:style>
  <w:style w:type="paragraph" w:customStyle="1" w:styleId="1C733686943343CFB4944946E1807990">
    <w:name w:val="1C733686943343CFB4944946E1807990"/>
    <w:rsid w:val="000772E7"/>
  </w:style>
  <w:style w:type="paragraph" w:customStyle="1" w:styleId="B10058D347C24200B841D55C95DEF4E9">
    <w:name w:val="B10058D347C24200B841D55C95DEF4E9"/>
    <w:rsid w:val="000772E7"/>
  </w:style>
  <w:style w:type="paragraph" w:customStyle="1" w:styleId="36E89AF3126E473A9CF8EED082784E66">
    <w:name w:val="36E89AF3126E473A9CF8EED082784E66"/>
    <w:rsid w:val="000772E7"/>
  </w:style>
  <w:style w:type="paragraph" w:customStyle="1" w:styleId="50FB65BE709346C1A9DFABD03BD95F2D">
    <w:name w:val="50FB65BE709346C1A9DFABD03BD95F2D"/>
    <w:rsid w:val="000772E7"/>
  </w:style>
  <w:style w:type="paragraph" w:customStyle="1" w:styleId="66984F21098645EFB368D0A4E291057B">
    <w:name w:val="66984F21098645EFB368D0A4E291057B"/>
    <w:rsid w:val="000772E7"/>
  </w:style>
  <w:style w:type="paragraph" w:customStyle="1" w:styleId="201D623572D64C79BEA2803660D157AD">
    <w:name w:val="201D623572D64C79BEA2803660D157AD"/>
    <w:rsid w:val="000772E7"/>
  </w:style>
  <w:style w:type="paragraph" w:customStyle="1" w:styleId="A621C71D4AB04BD68C0BEAC9CAAAB55B">
    <w:name w:val="A621C71D4AB04BD68C0BEAC9CAAAB55B"/>
    <w:rsid w:val="000772E7"/>
  </w:style>
  <w:style w:type="paragraph" w:customStyle="1" w:styleId="EAAF46E4C1734BB3B51BFB4DA0E8007C">
    <w:name w:val="EAAF46E4C1734BB3B51BFB4DA0E8007C"/>
    <w:rsid w:val="000772E7"/>
  </w:style>
  <w:style w:type="paragraph" w:customStyle="1" w:styleId="1628C54165C84577A84E82B3B63AA9C9">
    <w:name w:val="1628C54165C84577A84E82B3B63AA9C9"/>
    <w:rsid w:val="000772E7"/>
  </w:style>
  <w:style w:type="paragraph" w:customStyle="1" w:styleId="8E04BF6E6A524B9F9BA19BDCA0DE765E">
    <w:name w:val="8E04BF6E6A524B9F9BA19BDCA0DE765E"/>
    <w:rsid w:val="000772E7"/>
  </w:style>
  <w:style w:type="paragraph" w:customStyle="1" w:styleId="7586F59626194B49A3DEC7AADB59C783">
    <w:name w:val="7586F59626194B49A3DEC7AADB59C783"/>
    <w:rsid w:val="000772E7"/>
  </w:style>
  <w:style w:type="paragraph" w:customStyle="1" w:styleId="C8A443FCCAB348829AA3CAB47D9BCA86">
    <w:name w:val="C8A443FCCAB348829AA3CAB47D9BCA86"/>
    <w:rsid w:val="000772E7"/>
  </w:style>
  <w:style w:type="paragraph" w:customStyle="1" w:styleId="48396AEE938A49B8AE52CC5B95751671">
    <w:name w:val="48396AEE938A49B8AE52CC5B95751671"/>
    <w:rsid w:val="000772E7"/>
  </w:style>
  <w:style w:type="paragraph" w:customStyle="1" w:styleId="60934861B9034C6684823C44AF142AAB">
    <w:name w:val="60934861B9034C6684823C44AF142AAB"/>
    <w:rsid w:val="000772E7"/>
  </w:style>
  <w:style w:type="paragraph" w:customStyle="1" w:styleId="F435F08194DA4311A6CF28158BE87D02">
    <w:name w:val="F435F08194DA4311A6CF28158BE87D02"/>
    <w:rsid w:val="000772E7"/>
  </w:style>
  <w:style w:type="paragraph" w:customStyle="1" w:styleId="073DF07B73B14875996805DF27AFC945">
    <w:name w:val="073DF07B73B14875996805DF27AFC945"/>
    <w:rsid w:val="00976A11"/>
  </w:style>
  <w:style w:type="paragraph" w:customStyle="1" w:styleId="6D197F8712144D9788002DFE3120EF8D">
    <w:name w:val="6D197F8712144D9788002DFE3120EF8D"/>
    <w:rsid w:val="00976A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E59F2-9DA5-43C1-9654-33C552F24F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AB1EBE-4744-42DB-8FBA-9B5DA65C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789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B.Braun Melsungen AG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trenyik ádám</dc:creator>
  <cp:lastModifiedBy>Trenyik, Adam (Enterprise Infrastructure)</cp:lastModifiedBy>
  <cp:revision>43</cp:revision>
  <cp:lastPrinted>2015-04-14T04:24:00Z</cp:lastPrinted>
  <dcterms:created xsi:type="dcterms:W3CDTF">2016-09-20T17:59:00Z</dcterms:created>
  <dcterms:modified xsi:type="dcterms:W3CDTF">2016-11-04T08:40:00Z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