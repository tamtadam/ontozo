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1487" w:rsidRDefault="00817BAD" w:rsidP="00D76594">
      <w:pPr>
        <w:pStyle w:val="ContactInformation"/>
        <w:spacing w:before="240" w:after="0"/>
        <w:ind w:left="-1276" w:right="-230"/>
        <w:jc w:val="center"/>
        <w:rPr>
          <w:rFonts w:asciiTheme="majorHAnsi" w:hAnsiTheme="majorHAnsi" w:cs="Times New Roman"/>
          <w:b/>
          <w:sz w:val="28"/>
          <w:szCs w:val="28"/>
          <w:lang w:val="hu-HU"/>
        </w:rPr>
      </w:pPr>
      <w:r>
        <w:rPr>
          <w:rFonts w:asciiTheme="majorHAnsi" w:hAnsiTheme="majorHAnsi" w:cs="Times New Roman"/>
          <w:b/>
          <w:noProof/>
          <w:sz w:val="28"/>
          <w:szCs w:val="28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177165</wp:posOffset>
            </wp:positionV>
            <wp:extent cx="1819275" cy="1819275"/>
            <wp:effectExtent l="0" t="0" r="9525" b="9525"/>
            <wp:wrapNone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dbd8c5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76594">
        <w:rPr>
          <w:rFonts w:asciiTheme="majorHAnsi" w:hAnsiTheme="majorHAnsi" w:cs="Times New Roman"/>
          <w:b/>
          <w:noProof/>
          <w:sz w:val="28"/>
          <w:szCs w:val="28"/>
        </w:rPr>
        <w:drawing>
          <wp:inline distT="0" distB="0" distL="0" distR="0">
            <wp:extent cx="7667625" cy="866775"/>
            <wp:effectExtent l="0" t="0" r="0" b="9525"/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E47F31" w:rsidRDefault="00E47F31" w:rsidP="002A35C0">
      <w:pPr>
        <w:pStyle w:val="ContactInformation"/>
        <w:spacing w:before="240" w:after="0"/>
        <w:ind w:left="0"/>
        <w:rPr>
          <w:rFonts w:ascii="Times New Roman" w:hAnsi="Times New Roman" w:cs="Times New Roman"/>
          <w:sz w:val="22"/>
          <w:lang w:val="hu-HU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3209290</wp:posOffset>
            </wp:positionH>
            <wp:positionV relativeFrom="paragraph">
              <wp:posOffset>14605</wp:posOffset>
            </wp:positionV>
            <wp:extent cx="342900" cy="342900"/>
            <wp:effectExtent l="0" t="0" r="0" b="0"/>
            <wp:wrapThrough wrapText="bothSides">
              <wp:wrapPolygon edited="0">
                <wp:start x="0" y="0"/>
                <wp:lineTo x="0" y="20400"/>
                <wp:lineTo x="20400" y="20400"/>
                <wp:lineTo x="20400" y="0"/>
                <wp:lineTo x="0" y="0"/>
              </wp:wrapPolygon>
            </wp:wrapThrough>
            <wp:docPr id="7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282" t="4908" r="22385" b="76687"/>
                    <a:stretch/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DB617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3609340</wp:posOffset>
                </wp:positionH>
                <wp:positionV relativeFrom="paragraph">
                  <wp:posOffset>81280</wp:posOffset>
                </wp:positionV>
                <wp:extent cx="2495550" cy="885825"/>
                <wp:effectExtent l="0" t="0" r="0" b="9525"/>
                <wp:wrapNone/>
                <wp:docPr id="10" name="Szövegdoboz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95550" cy="885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35C0" w:rsidRPr="00BC4CAC" w:rsidRDefault="00BC4CAC" w:rsidP="00BC4CAC">
                            <w:pPr>
                              <w:spacing w:after="12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hu-H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hu-HU"/>
                              </w:rPr>
                              <w:t xml:space="preserve">06. </w:t>
                            </w:r>
                            <w:r w:rsidR="00861636" w:rsidRPr="00BC4CA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hu-HU"/>
                              </w:rPr>
                              <w:t>November 198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hu-HU"/>
                              </w:rPr>
                              <w:t>5</w:t>
                            </w:r>
                            <w:r w:rsidR="009B3E64" w:rsidRPr="00BC4CA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hu-HU"/>
                              </w:rPr>
                              <w:t>, Budapest</w:t>
                            </w:r>
                          </w:p>
                          <w:p w:rsidR="002A35C0" w:rsidRPr="00657E6C" w:rsidRDefault="00B4079A" w:rsidP="00E47F31">
                            <w:pPr>
                              <w:spacing w:after="12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hu-HU"/>
                              </w:rPr>
                            </w:pPr>
                            <w:hyperlink r:id="rId17" w:history="1">
                              <w:r w:rsidR="00BC4CAC" w:rsidRPr="008A42B3">
                                <w:rPr>
                                  <w:rStyle w:val="Hyperlink"/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hu-HU"/>
                                </w:rPr>
                                <w:t>trenyik.adam@gmail.com</w:t>
                              </w:r>
                            </w:hyperlink>
                          </w:p>
                          <w:p w:rsidR="002A35C0" w:rsidRPr="009E3CEC" w:rsidRDefault="002A35C0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hu-HU"/>
                              </w:rPr>
                            </w:pPr>
                            <w:r w:rsidRPr="009E3CE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hu-HU"/>
                              </w:rPr>
                              <w:t xml:space="preserve">06 </w:t>
                            </w:r>
                            <w:r w:rsidR="00BC4CA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hu-HU"/>
                              </w:rPr>
                              <w:t>20</w:t>
                            </w:r>
                            <w:r w:rsidRPr="009E3CE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hu-HU"/>
                              </w:rPr>
                              <w:t>/</w:t>
                            </w:r>
                            <w:r w:rsidR="00BC4CA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hu-HU"/>
                              </w:rPr>
                              <w:t>227-68-78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Szövegdoboz 10" o:spid="_x0000_s1026" type="#_x0000_t202" style="position:absolute;margin-left:284.2pt;margin-top:6.4pt;width:196.5pt;height:69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" fillcolor="white [3201]" stroked="f" strokeweight=".5pt">
                <v:path arrowok="t"/>
                <v:textbox>
                  <w:txbxContent>
                    <w:p w:rsidR="002A35C0" w:rsidRPr="00BC4CAC" w:rsidRDefault="00BC4CAC" w:rsidP="00BC4CAC">
                      <w:pPr>
                        <w:spacing w:after="120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hu-H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hu-HU"/>
                        </w:rPr>
                        <w:t xml:space="preserve">06. </w:t>
                      </w:r>
                      <w:r w:rsidR="00861636" w:rsidRPr="00BC4CAC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hu-HU"/>
                        </w:rPr>
                        <w:t>November 198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hu-HU"/>
                        </w:rPr>
                        <w:t>5</w:t>
                      </w:r>
                      <w:r w:rsidR="009B3E64" w:rsidRPr="00BC4CAC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hu-HU"/>
                        </w:rPr>
                        <w:t>, Budapest</w:t>
                      </w:r>
                    </w:p>
                    <w:p w:rsidR="002A35C0" w:rsidRPr="00657E6C" w:rsidRDefault="00B4079A" w:rsidP="00E47F31">
                      <w:pPr>
                        <w:spacing w:after="120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hu-HU"/>
                        </w:rPr>
                      </w:pPr>
                      <w:hyperlink r:id="rId18" w:history="1">
                        <w:r w:rsidR="00BC4CAC" w:rsidRPr="008A42B3">
                          <w:rPr>
                            <w:rStyle w:val="Hyperlink"/>
                            <w:rFonts w:ascii="Times New Roman" w:hAnsi="Times New Roman" w:cs="Times New Roman"/>
                            <w:sz w:val="28"/>
                            <w:szCs w:val="28"/>
                            <w:lang w:val="hu-HU"/>
                          </w:rPr>
                          <w:t>trenyik.adam@gmail.com</w:t>
                        </w:r>
                      </w:hyperlink>
                    </w:p>
                    <w:p w:rsidR="002A35C0" w:rsidRPr="009E3CEC" w:rsidRDefault="002A35C0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hu-HU"/>
                        </w:rPr>
                      </w:pPr>
                      <w:r w:rsidRPr="009E3CEC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hu-HU"/>
                        </w:rPr>
                        <w:t xml:space="preserve">06 </w:t>
                      </w:r>
                      <w:r w:rsidR="00BC4CAC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hu-HU"/>
                        </w:rPr>
                        <w:t>20</w:t>
                      </w:r>
                      <w:r w:rsidRPr="009E3CEC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hu-HU"/>
                        </w:rPr>
                        <w:t>/</w:t>
                      </w:r>
                      <w:r w:rsidR="00BC4CAC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hu-HU"/>
                        </w:rPr>
                        <w:t>227-68-78</w:t>
                      </w:r>
                    </w:p>
                  </w:txbxContent>
                </v:textbox>
              </v:shape>
            </w:pict>
          </mc:Fallback>
        </mc:AlternateContent>
      </w:r>
    </w:p>
    <w:p w:rsidR="002A35C0" w:rsidRDefault="00E47F31" w:rsidP="00E47F31">
      <w:pPr>
        <w:pStyle w:val="ContactInformation"/>
        <w:spacing w:after="0"/>
        <w:ind w:left="0"/>
        <w:rPr>
          <w:rFonts w:ascii="Times New Roman" w:hAnsi="Times New Roman" w:cs="Times New Roman"/>
          <w:sz w:val="22"/>
          <w:lang w:val="hu-HU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3228340</wp:posOffset>
            </wp:positionH>
            <wp:positionV relativeFrom="paragraph">
              <wp:posOffset>361950</wp:posOffset>
            </wp:positionV>
            <wp:extent cx="276225" cy="276225"/>
            <wp:effectExtent l="0" t="0" r="9525" b="9525"/>
            <wp:wrapThrough wrapText="bothSides">
              <wp:wrapPolygon edited="0">
                <wp:start x="0" y="0"/>
                <wp:lineTo x="0" y="20855"/>
                <wp:lineTo x="20855" y="20855"/>
                <wp:lineTo x="20855" y="0"/>
                <wp:lineTo x="0" y="0"/>
              </wp:wrapPolygon>
            </wp:wrapThrough>
            <wp:docPr id="9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411" t="58282" r="41104" b="23927"/>
                    <a:stretch/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2A35C0">
        <w:rPr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3228340</wp:posOffset>
            </wp:positionH>
            <wp:positionV relativeFrom="paragraph">
              <wp:posOffset>38100</wp:posOffset>
            </wp:positionV>
            <wp:extent cx="323850" cy="285750"/>
            <wp:effectExtent l="0" t="0" r="0" b="0"/>
            <wp:wrapThrough wrapText="bothSides">
              <wp:wrapPolygon edited="0">
                <wp:start x="0" y="0"/>
                <wp:lineTo x="0" y="20160"/>
                <wp:lineTo x="20329" y="20160"/>
                <wp:lineTo x="20329" y="0"/>
                <wp:lineTo x="0" y="0"/>
              </wp:wrapPolygon>
            </wp:wrapThrough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019" t="58282" r="58282" b="24540"/>
                    <a:stretch/>
                  </pic:blipFill>
                  <pic:spPr bwMode="auto">
                    <a:xfrm>
                      <a:off x="0" y="0"/>
                      <a:ext cx="323850" cy="285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9E3CEC" w:rsidRDefault="009E3CEC" w:rsidP="002A35C0">
      <w:pPr>
        <w:pStyle w:val="ContactInformation"/>
        <w:spacing w:before="240" w:after="0"/>
        <w:ind w:left="0"/>
        <w:rPr>
          <w:rFonts w:ascii="Times New Roman" w:hAnsi="Times New Roman" w:cs="Times New Roman"/>
          <w:sz w:val="12"/>
          <w:szCs w:val="12"/>
          <w:lang w:val="hu-HU"/>
        </w:rPr>
      </w:pPr>
    </w:p>
    <w:p w:rsidR="00E47F31" w:rsidRPr="009E3CEC" w:rsidRDefault="00E47F31" w:rsidP="002A35C0">
      <w:pPr>
        <w:pStyle w:val="ContactInformation"/>
        <w:spacing w:before="240" w:after="0"/>
        <w:ind w:left="0"/>
        <w:rPr>
          <w:rFonts w:ascii="Times New Roman" w:hAnsi="Times New Roman" w:cs="Times New Roman"/>
          <w:sz w:val="12"/>
          <w:szCs w:val="12"/>
          <w:lang w:val="hu-HU"/>
        </w:rPr>
      </w:pPr>
    </w:p>
    <w:p w:rsidR="00E47F31" w:rsidRPr="00C30D04" w:rsidRDefault="00B4079A" w:rsidP="00C30D04">
      <w:pPr>
        <w:pStyle w:val="ContactInformation"/>
        <w:spacing w:after="0"/>
        <w:ind w:left="0"/>
        <w:rPr>
          <w:rFonts w:ascii="Times New Roman" w:hAnsi="Times New Roman" w:cs="Times New Roman"/>
          <w:sz w:val="22"/>
          <w:lang w:val="hu-HU"/>
        </w:rPr>
      </w:pPr>
      <w:r>
        <w:rPr>
          <w:rFonts w:ascii="Times New Roman" w:hAnsi="Times New Roman" w:cs="Times New Roman"/>
          <w:sz w:val="22"/>
          <w:lang w:val="hu-H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2.8pt;height:6.25pt" o:hrpct="0" o:hralign="center" o:hr="t">
            <v:imagedata r:id="rId21" o:title="BD10290_"/>
          </v:shape>
        </w:pict>
      </w:r>
      <w:r w:rsidR="00E47F31">
        <w:rPr>
          <w:noProof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-10160</wp:posOffset>
            </wp:positionH>
            <wp:positionV relativeFrom="paragraph">
              <wp:posOffset>220345</wp:posOffset>
            </wp:positionV>
            <wp:extent cx="452120" cy="460375"/>
            <wp:effectExtent l="0" t="0" r="5080" b="0"/>
            <wp:wrapThrough wrapText="bothSides">
              <wp:wrapPolygon edited="0">
                <wp:start x="0" y="0"/>
                <wp:lineTo x="0" y="20557"/>
                <wp:lineTo x="20933" y="20557"/>
                <wp:lineTo x="20933" y="0"/>
                <wp:lineTo x="0" y="0"/>
              </wp:wrapPolygon>
            </wp:wrapThrough>
            <wp:docPr id="11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670" t="74326" r="21918" b="5979"/>
                    <a:stretch/>
                  </pic:blipFill>
                  <pic:spPr bwMode="auto">
                    <a:xfrm>
                      <a:off x="0" y="0"/>
                      <a:ext cx="452120" cy="460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9E3CEC" w:rsidRPr="00C30D04" w:rsidRDefault="00861636" w:rsidP="009E3CEC">
      <w:pPr>
        <w:pStyle w:val="SectionHeading"/>
        <w:spacing w:after="360"/>
        <w:rPr>
          <w:rFonts w:ascii="Times New Roman" w:hAnsi="Times New Roman" w:cs="Times New Roman"/>
          <w:b/>
          <w:sz w:val="22"/>
          <w:lang w:val="hu-HU"/>
        </w:rPr>
      </w:pPr>
      <w:r>
        <w:rPr>
          <w:rFonts w:ascii="Times New Roman" w:hAnsi="Times New Roman" w:cs="Times New Roman"/>
          <w:b/>
          <w:sz w:val="22"/>
          <w:lang w:val="hu-HU"/>
        </w:rPr>
        <w:t>Professional experience</w:t>
      </w:r>
    </w:p>
    <w:p w:rsidR="004C6AD9" w:rsidRDefault="000541D2" w:rsidP="00C30D04">
      <w:pPr>
        <w:pStyle w:val="Location"/>
        <w:spacing w:before="120" w:line="240" w:lineRule="auto"/>
        <w:ind w:left="289"/>
        <w:rPr>
          <w:rFonts w:ascii="Times New Roman" w:hAnsi="Times New Roman" w:cs="Times New Roman"/>
          <w:b/>
          <w:sz w:val="22"/>
          <w:lang w:val="hu-HU"/>
        </w:rPr>
      </w:pPr>
      <w:r>
        <w:rPr>
          <w:rFonts w:ascii="Times New Roman" w:hAnsi="Times New Roman" w:cs="Times New Roman"/>
          <w:b/>
          <w:noProof/>
          <w:sz w:val="22"/>
        </w:rPr>
        <w:drawing>
          <wp:anchor distT="0" distB="0" distL="114300" distR="114300" simplePos="0" relativeHeight="251687936" behindDoc="0" locked="0" layoutInCell="1" allowOverlap="1" wp14:anchorId="2F774750" wp14:editId="0DF78595">
            <wp:simplePos x="0" y="0"/>
            <wp:positionH relativeFrom="column">
              <wp:posOffset>4760595</wp:posOffset>
            </wp:positionH>
            <wp:positionV relativeFrom="paragraph">
              <wp:posOffset>5080</wp:posOffset>
            </wp:positionV>
            <wp:extent cx="1031240" cy="372745"/>
            <wp:effectExtent l="0" t="0" r="0" b="8255"/>
            <wp:wrapSquare wrapText="bothSides"/>
            <wp:docPr id="12" name="Picture 12" descr="U:\My Documents\m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U:\My Documents\ms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1240" cy="37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B6448" w:rsidRPr="00BB6448">
        <w:rPr>
          <w:rFonts w:ascii="Times New Roman" w:hAnsi="Times New Roman" w:cs="Times New Roman"/>
          <w:b/>
          <w:sz w:val="22"/>
        </w:rPr>
        <w:t xml:space="preserve">Morgan Stanley </w:t>
      </w:r>
      <w:proofErr w:type="spellStart"/>
      <w:r w:rsidR="00BB6448" w:rsidRPr="00BB6448">
        <w:rPr>
          <w:rFonts w:ascii="Times New Roman" w:hAnsi="Times New Roman" w:cs="Times New Roman"/>
          <w:b/>
          <w:sz w:val="22"/>
        </w:rPr>
        <w:t>Magyarország</w:t>
      </w:r>
      <w:proofErr w:type="spellEnd"/>
      <w:r w:rsidR="00BB6448" w:rsidRPr="00BB6448">
        <w:rPr>
          <w:rFonts w:ascii="Times New Roman" w:hAnsi="Times New Roman" w:cs="Times New Roman"/>
          <w:b/>
          <w:sz w:val="22"/>
        </w:rPr>
        <w:t xml:space="preserve"> </w:t>
      </w:r>
      <w:proofErr w:type="spellStart"/>
      <w:r w:rsidR="00BB6448" w:rsidRPr="00BB6448">
        <w:rPr>
          <w:rFonts w:ascii="Times New Roman" w:hAnsi="Times New Roman" w:cs="Times New Roman"/>
          <w:b/>
          <w:sz w:val="22"/>
        </w:rPr>
        <w:t>Elemző</w:t>
      </w:r>
      <w:proofErr w:type="spellEnd"/>
      <w:r w:rsidR="00BB6448" w:rsidRPr="00BB6448">
        <w:rPr>
          <w:rFonts w:ascii="Times New Roman" w:hAnsi="Times New Roman" w:cs="Times New Roman"/>
          <w:b/>
          <w:sz w:val="22"/>
        </w:rPr>
        <w:t xml:space="preserve"> </w:t>
      </w:r>
      <w:proofErr w:type="spellStart"/>
      <w:r w:rsidR="00BB6448" w:rsidRPr="00BB6448">
        <w:rPr>
          <w:rFonts w:ascii="Times New Roman" w:hAnsi="Times New Roman" w:cs="Times New Roman"/>
          <w:b/>
          <w:sz w:val="22"/>
        </w:rPr>
        <w:t>Kft</w:t>
      </w:r>
      <w:proofErr w:type="spellEnd"/>
      <w:r w:rsidR="00BB6448" w:rsidRPr="00BB6448">
        <w:rPr>
          <w:rFonts w:ascii="Times New Roman" w:hAnsi="Times New Roman" w:cs="Times New Roman"/>
          <w:b/>
          <w:sz w:val="22"/>
        </w:rPr>
        <w:t>.</w:t>
      </w:r>
      <w:r w:rsidR="004C6AD9">
        <w:rPr>
          <w:rFonts w:ascii="Times New Roman" w:hAnsi="Times New Roman" w:cs="Times New Roman"/>
          <w:b/>
          <w:sz w:val="22"/>
          <w:lang w:val="hu-HU"/>
        </w:rPr>
        <w:t>B.Braun Medical Ltd.</w:t>
      </w:r>
      <w:r w:rsidR="00C06037">
        <w:rPr>
          <w:rFonts w:ascii="Times New Roman" w:hAnsi="Times New Roman" w:cs="Times New Roman"/>
          <w:b/>
          <w:sz w:val="22"/>
          <w:lang w:val="hu-HU"/>
        </w:rPr>
        <w:t xml:space="preserve"> 2015.11-</w:t>
      </w:r>
    </w:p>
    <w:p w:rsidR="00124878" w:rsidRDefault="00124878" w:rsidP="00C30D04">
      <w:pPr>
        <w:pStyle w:val="Location"/>
        <w:spacing w:before="120" w:line="240" w:lineRule="auto"/>
        <w:ind w:left="289"/>
        <w:rPr>
          <w:rFonts w:ascii="Times New Roman" w:hAnsi="Times New Roman" w:cs="Times New Roman"/>
          <w:b/>
          <w:sz w:val="22"/>
          <w:lang w:val="hu-HU"/>
        </w:rPr>
      </w:pPr>
      <w:r>
        <w:rPr>
          <w:rFonts w:ascii="Times New Roman" w:hAnsi="Times New Roman" w:cs="Times New Roman"/>
          <w:b/>
          <w:sz w:val="22"/>
          <w:lang w:val="hu-HU"/>
        </w:rPr>
        <w:t>Perl developer and test automation responsible</w:t>
      </w:r>
    </w:p>
    <w:p w:rsidR="00C06037" w:rsidRPr="00B34005" w:rsidRDefault="00C06037" w:rsidP="00C06037">
      <w:pPr>
        <w:pStyle w:val="NormalBodyText"/>
        <w:rPr>
          <w:rFonts w:ascii="Times New Roman" w:hAnsi="Times New Roman" w:cs="Times New Roman"/>
          <w:sz w:val="22"/>
          <w:u w:val="single"/>
          <w:lang w:val="hu-HU"/>
        </w:rPr>
      </w:pPr>
      <w:r>
        <w:rPr>
          <w:rFonts w:ascii="Times New Roman" w:hAnsi="Times New Roman" w:cs="Times New Roman"/>
          <w:sz w:val="22"/>
          <w:u w:val="single"/>
          <w:lang w:val="hu-HU"/>
        </w:rPr>
        <w:t xml:space="preserve">Job </w:t>
      </w:r>
      <w:r w:rsidRPr="004D6743">
        <w:rPr>
          <w:rFonts w:ascii="Times New Roman" w:hAnsi="Times New Roman" w:cs="Times New Roman"/>
          <w:sz w:val="22"/>
          <w:u w:val="single"/>
          <w:lang w:val="en-GB"/>
        </w:rPr>
        <w:t>duties</w:t>
      </w:r>
      <w:r w:rsidRPr="00B34005">
        <w:rPr>
          <w:rFonts w:ascii="Times New Roman" w:hAnsi="Times New Roman" w:cs="Times New Roman"/>
          <w:sz w:val="22"/>
          <w:u w:val="single"/>
          <w:lang w:val="hu-HU"/>
        </w:rPr>
        <w:t xml:space="preserve">: </w:t>
      </w:r>
    </w:p>
    <w:p w:rsidR="00C06037" w:rsidRPr="00973CCB" w:rsidRDefault="00924806" w:rsidP="00C06037">
      <w:pPr>
        <w:pStyle w:val="Standard"/>
        <w:numPr>
          <w:ilvl w:val="1"/>
          <w:numId w:val="13"/>
        </w:numPr>
        <w:spacing w:line="360" w:lineRule="auto"/>
        <w:rPr>
          <w:lang w:val="en-US"/>
        </w:rPr>
      </w:pPr>
      <w:r w:rsidRPr="00973CCB">
        <w:rPr>
          <w:lang w:val="en-US"/>
        </w:rPr>
        <w:t>Develop</w:t>
      </w:r>
      <w:r w:rsidR="00C06037" w:rsidRPr="00973CCB">
        <w:rPr>
          <w:lang w:val="en-US"/>
        </w:rPr>
        <w:t xml:space="preserve"> a firm wide used system in Perl, JavaScript, Ajax and Sybase</w:t>
      </w:r>
    </w:p>
    <w:p w:rsidR="00C06037" w:rsidRPr="00973CCB" w:rsidRDefault="00C06037" w:rsidP="00C06037">
      <w:pPr>
        <w:pStyle w:val="Standard"/>
        <w:numPr>
          <w:ilvl w:val="1"/>
          <w:numId w:val="13"/>
        </w:numPr>
        <w:spacing w:line="360" w:lineRule="auto"/>
        <w:rPr>
          <w:lang w:val="en-US"/>
        </w:rPr>
      </w:pPr>
      <w:r w:rsidRPr="00973CCB">
        <w:rPr>
          <w:lang w:val="en-US"/>
        </w:rPr>
        <w:t>Identify the necessary test levels</w:t>
      </w:r>
    </w:p>
    <w:p w:rsidR="001E5A3B" w:rsidRPr="00973CCB" w:rsidRDefault="00924806" w:rsidP="00DB6177">
      <w:pPr>
        <w:pStyle w:val="Standard"/>
        <w:numPr>
          <w:ilvl w:val="1"/>
          <w:numId w:val="13"/>
        </w:numPr>
        <w:spacing w:line="360" w:lineRule="auto"/>
        <w:rPr>
          <w:lang w:val="en-US"/>
        </w:rPr>
      </w:pPr>
      <w:r w:rsidRPr="00973CCB">
        <w:rPr>
          <w:lang w:val="en-US"/>
        </w:rPr>
        <w:t>Develop unit</w:t>
      </w:r>
      <w:r w:rsidR="0029542E" w:rsidRPr="00973CCB">
        <w:rPr>
          <w:lang w:val="en-US"/>
        </w:rPr>
        <w:t xml:space="preserve"> and component</w:t>
      </w:r>
      <w:r w:rsidRPr="00973CCB">
        <w:rPr>
          <w:lang w:val="en-US"/>
        </w:rPr>
        <w:t xml:space="preserve"> test environment for </w:t>
      </w:r>
      <w:proofErr w:type="spellStart"/>
      <w:r w:rsidRPr="00973CCB">
        <w:rPr>
          <w:lang w:val="en-US"/>
        </w:rPr>
        <w:t>perl</w:t>
      </w:r>
      <w:proofErr w:type="spellEnd"/>
      <w:r w:rsidRPr="00973CCB">
        <w:rPr>
          <w:lang w:val="en-US"/>
        </w:rPr>
        <w:t xml:space="preserve"> packages</w:t>
      </w:r>
    </w:p>
    <w:p w:rsidR="00BB6448" w:rsidRPr="00DB6177" w:rsidRDefault="00124878" w:rsidP="001E5A3B">
      <w:pPr>
        <w:pStyle w:val="Standard"/>
        <w:spacing w:line="360" w:lineRule="auto"/>
        <w:ind w:left="1800"/>
        <w:rPr>
          <w:sz w:val="22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752" behindDoc="1" locked="0" layoutInCell="1" allowOverlap="1" wp14:anchorId="1F2C72E8" wp14:editId="07410401">
            <wp:simplePos x="0" y="0"/>
            <wp:positionH relativeFrom="column">
              <wp:posOffset>4639310</wp:posOffset>
            </wp:positionH>
            <wp:positionV relativeFrom="paragraph">
              <wp:posOffset>229870</wp:posOffset>
            </wp:positionV>
            <wp:extent cx="1371600" cy="333375"/>
            <wp:effectExtent l="0" t="0" r="0" b="9525"/>
            <wp:wrapTight wrapText="bothSides">
              <wp:wrapPolygon edited="0">
                <wp:start x="0" y="0"/>
                <wp:lineTo x="0" y="20983"/>
                <wp:lineTo x="21300" y="20983"/>
                <wp:lineTo x="21300" y="0"/>
                <wp:lineTo x="0" y="0"/>
              </wp:wrapPolygon>
            </wp:wrapTight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braun.gif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45C34" w:rsidRPr="00BF144A" w:rsidRDefault="00C45C34" w:rsidP="00C45C34">
      <w:pPr>
        <w:pStyle w:val="Location"/>
        <w:spacing w:before="120" w:line="240" w:lineRule="auto"/>
        <w:ind w:left="289"/>
        <w:rPr>
          <w:rFonts w:ascii="Times New Roman" w:hAnsi="Times New Roman" w:cs="Times New Roman"/>
          <w:b/>
          <w:sz w:val="22"/>
          <w:lang w:val="hu-HU"/>
        </w:rPr>
      </w:pPr>
      <w:r>
        <w:rPr>
          <w:rFonts w:ascii="Times New Roman" w:hAnsi="Times New Roman" w:cs="Times New Roman"/>
          <w:b/>
          <w:sz w:val="22"/>
          <w:lang w:val="hu-HU"/>
        </w:rPr>
        <w:t>Software Engineer, Test Team Leader</w:t>
      </w:r>
      <w:r w:rsidRPr="00C30D04">
        <w:rPr>
          <w:rFonts w:ascii="Times New Roman" w:hAnsi="Times New Roman" w:cs="Times New Roman"/>
          <w:sz w:val="22"/>
          <w:lang w:val="hu-HU"/>
        </w:rPr>
        <w:tab/>
      </w:r>
      <w:r w:rsidRPr="0098316A">
        <w:rPr>
          <w:rFonts w:ascii="Times New Roman" w:hAnsi="Times New Roman" w:cs="Times New Roman"/>
          <w:b/>
          <w:sz w:val="22"/>
          <w:lang w:val="hu-HU"/>
        </w:rPr>
        <w:t>2012.07</w:t>
      </w:r>
      <w:r w:rsidRPr="005C2C26">
        <w:rPr>
          <w:rFonts w:ascii="Times New Roman" w:hAnsi="Times New Roman" w:cs="Times New Roman"/>
          <w:b/>
          <w:sz w:val="22"/>
          <w:lang w:val="hu-HU"/>
        </w:rPr>
        <w:t>.-</w:t>
      </w:r>
      <w:r w:rsidR="005C2C26" w:rsidRPr="005C2C26">
        <w:rPr>
          <w:rFonts w:ascii="Times New Roman" w:hAnsi="Times New Roman" w:cs="Times New Roman"/>
          <w:b/>
          <w:sz w:val="22"/>
          <w:lang w:val="hu-HU"/>
        </w:rPr>
        <w:t>2015.11</w:t>
      </w:r>
    </w:p>
    <w:p w:rsidR="00C45C34" w:rsidRPr="00B34005" w:rsidRDefault="00C45C34" w:rsidP="00C45C34">
      <w:pPr>
        <w:pStyle w:val="NormalBodyText"/>
        <w:rPr>
          <w:rFonts w:ascii="Times New Roman" w:hAnsi="Times New Roman" w:cs="Times New Roman"/>
          <w:sz w:val="22"/>
          <w:u w:val="single"/>
          <w:lang w:val="hu-HU"/>
        </w:rPr>
      </w:pPr>
      <w:r>
        <w:rPr>
          <w:rFonts w:ascii="Times New Roman" w:hAnsi="Times New Roman" w:cs="Times New Roman"/>
          <w:sz w:val="22"/>
          <w:u w:val="single"/>
          <w:lang w:val="hu-HU"/>
        </w:rPr>
        <w:t xml:space="preserve">Job </w:t>
      </w:r>
      <w:r w:rsidRPr="004D6743">
        <w:rPr>
          <w:rFonts w:ascii="Times New Roman" w:hAnsi="Times New Roman" w:cs="Times New Roman"/>
          <w:sz w:val="22"/>
          <w:u w:val="single"/>
          <w:lang w:val="en-GB"/>
        </w:rPr>
        <w:t>duties</w:t>
      </w:r>
      <w:r w:rsidRPr="00B34005">
        <w:rPr>
          <w:rFonts w:ascii="Times New Roman" w:hAnsi="Times New Roman" w:cs="Times New Roman"/>
          <w:sz w:val="22"/>
          <w:u w:val="single"/>
          <w:lang w:val="hu-HU"/>
        </w:rPr>
        <w:t xml:space="preserve">: </w:t>
      </w:r>
    </w:p>
    <w:p w:rsidR="00C45C34" w:rsidRPr="00973CCB" w:rsidRDefault="00C45C34" w:rsidP="00C45C34">
      <w:pPr>
        <w:pStyle w:val="Standard"/>
        <w:numPr>
          <w:ilvl w:val="1"/>
          <w:numId w:val="13"/>
        </w:numPr>
        <w:spacing w:line="360" w:lineRule="auto"/>
        <w:rPr>
          <w:lang w:val="en-US"/>
        </w:rPr>
      </w:pPr>
      <w:r w:rsidRPr="00973CCB">
        <w:rPr>
          <w:lang w:val="en-US"/>
        </w:rPr>
        <w:t xml:space="preserve">Developing one component of a dialysis machine following the </w:t>
      </w:r>
      <w:proofErr w:type="spellStart"/>
      <w:r w:rsidRPr="00973CCB">
        <w:rPr>
          <w:lang w:val="en-US"/>
        </w:rPr>
        <w:t>Misra</w:t>
      </w:r>
      <w:proofErr w:type="spellEnd"/>
      <w:r w:rsidRPr="00973CCB">
        <w:rPr>
          <w:lang w:val="en-US"/>
        </w:rPr>
        <w:t>-C standards.</w:t>
      </w:r>
    </w:p>
    <w:p w:rsidR="00C45C34" w:rsidRPr="00973CCB" w:rsidRDefault="00C45C34" w:rsidP="00C45C34">
      <w:pPr>
        <w:pStyle w:val="Standard"/>
        <w:numPr>
          <w:ilvl w:val="1"/>
          <w:numId w:val="13"/>
        </w:numPr>
        <w:spacing w:line="360" w:lineRule="auto"/>
        <w:rPr>
          <w:lang w:val="en-US"/>
        </w:rPr>
      </w:pPr>
      <w:r w:rsidRPr="00973CCB">
        <w:rPr>
          <w:lang w:val="en-US"/>
        </w:rPr>
        <w:t>Writing and planning Unit, Component and System Tests.</w:t>
      </w:r>
    </w:p>
    <w:p w:rsidR="00C45C34" w:rsidRPr="00973CCB" w:rsidRDefault="00C45C34" w:rsidP="00C45C34">
      <w:pPr>
        <w:pStyle w:val="Standard"/>
        <w:numPr>
          <w:ilvl w:val="1"/>
          <w:numId w:val="13"/>
        </w:numPr>
        <w:spacing w:line="360" w:lineRule="auto"/>
        <w:rPr>
          <w:lang w:val="en-US"/>
        </w:rPr>
      </w:pPr>
      <w:r w:rsidRPr="00973CCB">
        <w:rPr>
          <w:lang w:val="en-US"/>
        </w:rPr>
        <w:t>Creating Test Plans for the different levels of software testing</w:t>
      </w:r>
    </w:p>
    <w:p w:rsidR="00C45C34" w:rsidRPr="00973CCB" w:rsidRDefault="00D42AC6" w:rsidP="00C45C34">
      <w:pPr>
        <w:pStyle w:val="Standard"/>
        <w:numPr>
          <w:ilvl w:val="1"/>
          <w:numId w:val="13"/>
        </w:numPr>
        <w:spacing w:line="360" w:lineRule="auto"/>
        <w:rPr>
          <w:lang w:val="en-US"/>
        </w:rPr>
      </w:pPr>
      <w:r w:rsidRPr="00973CCB">
        <w:rPr>
          <w:lang w:val="en-US"/>
        </w:rPr>
        <w:t>Develop and design</w:t>
      </w:r>
      <w:r w:rsidR="00C45C34" w:rsidRPr="00973CCB">
        <w:rPr>
          <w:lang w:val="en-US"/>
        </w:rPr>
        <w:t xml:space="preserve"> a Component Test, </w:t>
      </w:r>
      <w:r w:rsidRPr="00973CCB">
        <w:rPr>
          <w:lang w:val="en-US"/>
        </w:rPr>
        <w:t>Module Test,</w:t>
      </w:r>
      <w:r w:rsidR="00DC10A4" w:rsidRPr="00973CCB">
        <w:rPr>
          <w:lang w:val="en-US"/>
        </w:rPr>
        <w:t xml:space="preserve"> </w:t>
      </w:r>
      <w:r w:rsidRPr="00973CCB">
        <w:rPr>
          <w:lang w:val="en-US"/>
        </w:rPr>
        <w:t>System Test framework and a KPI tool for that.</w:t>
      </w:r>
    </w:p>
    <w:p w:rsidR="00C45C34" w:rsidRPr="00973CCB" w:rsidRDefault="00C45C34" w:rsidP="00C45C34">
      <w:pPr>
        <w:pStyle w:val="Standard"/>
        <w:numPr>
          <w:ilvl w:val="1"/>
          <w:numId w:val="13"/>
        </w:numPr>
        <w:spacing w:line="360" w:lineRule="auto"/>
        <w:rPr>
          <w:lang w:val="en-US"/>
        </w:rPr>
      </w:pPr>
      <w:r w:rsidRPr="00973CCB">
        <w:rPr>
          <w:lang w:val="en-US"/>
        </w:rPr>
        <w:t>Technical lead of cooperative students (</w:t>
      </w:r>
      <w:r w:rsidR="00C922D0" w:rsidRPr="00973CCB">
        <w:rPr>
          <w:lang w:val="en-US"/>
        </w:rPr>
        <w:t>4-5</w:t>
      </w:r>
      <w:r w:rsidRPr="00973CCB">
        <w:rPr>
          <w:lang w:val="en-US"/>
        </w:rPr>
        <w:t>) and colleagues (</w:t>
      </w:r>
      <w:r w:rsidR="004B3B9B" w:rsidRPr="00973CCB">
        <w:rPr>
          <w:lang w:val="en-US"/>
        </w:rPr>
        <w:t>2</w:t>
      </w:r>
      <w:r w:rsidRPr="00973CCB">
        <w:rPr>
          <w:lang w:val="en-US"/>
        </w:rPr>
        <w:t>)</w:t>
      </w:r>
    </w:p>
    <w:p w:rsidR="00F37381" w:rsidRPr="00F37381" w:rsidRDefault="00F37381" w:rsidP="00F37381">
      <w:pPr>
        <w:pStyle w:val="NormalBodyText"/>
        <w:rPr>
          <w:rFonts w:ascii="Times New Roman" w:hAnsi="Times New Roman" w:cs="Times New Roman"/>
          <w:sz w:val="22"/>
          <w:u w:val="single"/>
          <w:lang w:val="hu-HU"/>
        </w:rPr>
      </w:pPr>
      <w:r w:rsidRPr="00F37381">
        <w:rPr>
          <w:rFonts w:ascii="Times New Roman" w:hAnsi="Times New Roman" w:cs="Times New Roman"/>
          <w:sz w:val="22"/>
          <w:u w:val="single"/>
          <w:lang w:val="hu-HU"/>
        </w:rPr>
        <w:t>Used technologies:</w:t>
      </w:r>
    </w:p>
    <w:p w:rsidR="00F37381" w:rsidRDefault="00F37381" w:rsidP="00F37381">
      <w:pPr>
        <w:pStyle w:val="Standard"/>
        <w:numPr>
          <w:ilvl w:val="1"/>
          <w:numId w:val="13"/>
        </w:numPr>
        <w:spacing w:line="360" w:lineRule="auto"/>
        <w:rPr>
          <w:lang w:val="en-US"/>
        </w:rPr>
      </w:pPr>
      <w:r>
        <w:rPr>
          <w:lang w:val="en-US"/>
        </w:rPr>
        <w:t>Linux/QNX</w:t>
      </w:r>
    </w:p>
    <w:p w:rsidR="00F37381" w:rsidRDefault="00F37381" w:rsidP="00F37381">
      <w:pPr>
        <w:pStyle w:val="Standard"/>
        <w:numPr>
          <w:ilvl w:val="1"/>
          <w:numId w:val="13"/>
        </w:numPr>
        <w:spacing w:line="360" w:lineRule="auto"/>
        <w:rPr>
          <w:lang w:val="en-US"/>
        </w:rPr>
      </w:pPr>
      <w:r>
        <w:rPr>
          <w:lang w:val="en-US"/>
        </w:rPr>
        <w:t>AJAX</w:t>
      </w:r>
    </w:p>
    <w:p w:rsidR="00F37381" w:rsidRDefault="00F37381" w:rsidP="00F37381">
      <w:pPr>
        <w:pStyle w:val="Standard"/>
        <w:numPr>
          <w:ilvl w:val="1"/>
          <w:numId w:val="13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websocket</w:t>
      </w:r>
      <w:proofErr w:type="spellEnd"/>
    </w:p>
    <w:p w:rsidR="00F37381" w:rsidRDefault="00F37381" w:rsidP="00F37381">
      <w:pPr>
        <w:pStyle w:val="Standard"/>
        <w:numPr>
          <w:ilvl w:val="1"/>
          <w:numId w:val="13"/>
        </w:numPr>
        <w:spacing w:line="360" w:lineRule="auto"/>
        <w:rPr>
          <w:lang w:val="en-US"/>
        </w:rPr>
      </w:pPr>
      <w:r>
        <w:rPr>
          <w:lang w:val="en-US"/>
        </w:rPr>
        <w:t>SQL</w:t>
      </w:r>
      <w:r w:rsidR="00DF6C74">
        <w:rPr>
          <w:lang w:val="en-US"/>
        </w:rPr>
        <w:t>, Perl, JavaScript</w:t>
      </w:r>
    </w:p>
    <w:p w:rsidR="00F37381" w:rsidRPr="00B225F9" w:rsidRDefault="00F37381" w:rsidP="00B225F9">
      <w:pPr>
        <w:pStyle w:val="Standard"/>
        <w:numPr>
          <w:ilvl w:val="1"/>
          <w:numId w:val="13"/>
        </w:numPr>
        <w:spacing w:line="360" w:lineRule="auto"/>
        <w:rPr>
          <w:lang w:val="en-US"/>
        </w:rPr>
      </w:pPr>
      <w:r>
        <w:rPr>
          <w:lang w:val="en-US"/>
        </w:rPr>
        <w:t>Behavior Driven Development, Test Driven Development</w:t>
      </w:r>
    </w:p>
    <w:p w:rsidR="0086178D" w:rsidRDefault="0086178D" w:rsidP="0086178D">
      <w:pPr>
        <w:pStyle w:val="Location"/>
        <w:spacing w:before="120" w:line="240" w:lineRule="auto"/>
        <w:rPr>
          <w:rFonts w:ascii="Times New Roman" w:hAnsi="Times New Roman" w:cs="Times New Roman"/>
          <w:b/>
          <w:sz w:val="22"/>
          <w:lang w:val="hu-HU"/>
        </w:rPr>
      </w:pPr>
      <w:r>
        <w:rPr>
          <w:rFonts w:ascii="Times New Roman" w:hAnsi="Times New Roman" w:cs="Times New Roman"/>
          <w:b/>
          <w:sz w:val="22"/>
          <w:lang w:val="hu-HU"/>
        </w:rPr>
        <w:t>Nokia (Nokia Siemens Networks)</w:t>
      </w:r>
    </w:p>
    <w:p w:rsidR="0086178D" w:rsidRDefault="0086178D" w:rsidP="0086178D">
      <w:pPr>
        <w:pStyle w:val="Location"/>
        <w:spacing w:before="120" w:line="240" w:lineRule="auto"/>
        <w:rPr>
          <w:rFonts w:ascii="Times New Roman" w:hAnsi="Times New Roman" w:cs="Times New Roman"/>
          <w:b/>
          <w:sz w:val="22"/>
          <w:lang w:val="hu-HU"/>
        </w:rPr>
      </w:pPr>
      <w:r>
        <w:rPr>
          <w:rFonts w:ascii="Times New Roman" w:hAnsi="Times New Roman" w:cs="Times New Roman"/>
          <w:b/>
          <w:noProof/>
          <w:sz w:val="22"/>
        </w:rPr>
        <w:drawing>
          <wp:anchor distT="0" distB="0" distL="114300" distR="114300" simplePos="0" relativeHeight="251683840" behindDoc="1" locked="0" layoutInCell="1" allowOverlap="1">
            <wp:simplePos x="0" y="0"/>
            <wp:positionH relativeFrom="column">
              <wp:posOffset>4753610</wp:posOffset>
            </wp:positionH>
            <wp:positionV relativeFrom="paragraph">
              <wp:posOffset>83820</wp:posOffset>
            </wp:positionV>
            <wp:extent cx="1082040" cy="179705"/>
            <wp:effectExtent l="0" t="0" r="3810" b="0"/>
            <wp:wrapTight wrapText="bothSides">
              <wp:wrapPolygon edited="0">
                <wp:start x="0" y="0"/>
                <wp:lineTo x="0" y="18318"/>
                <wp:lineTo x="21296" y="18318"/>
                <wp:lineTo x="21296" y="13739"/>
                <wp:lineTo x="20535" y="0"/>
                <wp:lineTo x="0" y="0"/>
              </wp:wrapPolygon>
            </wp:wrapTight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2040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22"/>
          <w:lang w:val="hu-HU"/>
        </w:rPr>
        <w:t>Software Engineer</w:t>
      </w:r>
      <w:r>
        <w:rPr>
          <w:rFonts w:ascii="Times New Roman" w:hAnsi="Times New Roman" w:cs="Times New Roman"/>
          <w:b/>
          <w:sz w:val="22"/>
          <w:lang w:val="hu-HU"/>
        </w:rPr>
        <w:tab/>
      </w:r>
      <w:r>
        <w:rPr>
          <w:rFonts w:ascii="Times New Roman" w:hAnsi="Times New Roman" w:cs="Times New Roman"/>
          <w:b/>
          <w:sz w:val="22"/>
          <w:lang w:val="hu-HU"/>
        </w:rPr>
        <w:tab/>
      </w:r>
      <w:r>
        <w:rPr>
          <w:rFonts w:ascii="Times New Roman" w:hAnsi="Times New Roman" w:cs="Times New Roman"/>
          <w:b/>
          <w:sz w:val="22"/>
          <w:lang w:val="hu-HU"/>
        </w:rPr>
        <w:tab/>
      </w:r>
      <w:r>
        <w:rPr>
          <w:rFonts w:ascii="Times New Roman" w:hAnsi="Times New Roman" w:cs="Times New Roman"/>
          <w:b/>
          <w:sz w:val="22"/>
          <w:lang w:val="hu-HU"/>
        </w:rPr>
        <w:tab/>
        <w:t>2010 july – 2012 july</w:t>
      </w:r>
    </w:p>
    <w:p w:rsidR="0086178D" w:rsidRDefault="0086178D" w:rsidP="0086178D">
      <w:pPr>
        <w:pStyle w:val="Standard"/>
        <w:numPr>
          <w:ilvl w:val="0"/>
          <w:numId w:val="13"/>
        </w:numPr>
        <w:spacing w:line="360" w:lineRule="auto"/>
        <w:rPr>
          <w:lang w:val="en-US"/>
        </w:rPr>
      </w:pPr>
      <w:r>
        <w:rPr>
          <w:lang w:val="en-US"/>
        </w:rPr>
        <w:t>The testing part of my work:</w:t>
      </w:r>
    </w:p>
    <w:p w:rsidR="0086178D" w:rsidRDefault="0086178D" w:rsidP="0086178D">
      <w:pPr>
        <w:pStyle w:val="Standard"/>
        <w:numPr>
          <w:ilvl w:val="1"/>
          <w:numId w:val="13"/>
        </w:numPr>
        <w:spacing w:line="360" w:lineRule="auto"/>
        <w:rPr>
          <w:lang w:val="en-US"/>
        </w:rPr>
      </w:pPr>
      <w:r>
        <w:rPr>
          <w:lang w:val="en-US"/>
        </w:rPr>
        <w:t xml:space="preserve">Regression </w:t>
      </w:r>
      <w:r w:rsidR="008F132D">
        <w:rPr>
          <w:lang w:val="en-US"/>
        </w:rPr>
        <w:t>and iteration t</w:t>
      </w:r>
      <w:r>
        <w:rPr>
          <w:lang w:val="en-US"/>
        </w:rPr>
        <w:t>esting</w:t>
      </w:r>
    </w:p>
    <w:p w:rsidR="0086178D" w:rsidRDefault="0086178D" w:rsidP="0086178D">
      <w:pPr>
        <w:pStyle w:val="Standard"/>
        <w:numPr>
          <w:ilvl w:val="1"/>
          <w:numId w:val="13"/>
        </w:numPr>
        <w:spacing w:line="360" w:lineRule="auto"/>
        <w:rPr>
          <w:lang w:val="en-US"/>
        </w:rPr>
      </w:pPr>
      <w:r>
        <w:rPr>
          <w:lang w:val="en-US"/>
        </w:rPr>
        <w:t>Module and Functional Testing</w:t>
      </w:r>
      <w:r w:rsidR="00454DEB">
        <w:rPr>
          <w:lang w:val="en-US"/>
        </w:rPr>
        <w:t xml:space="preserve"> (White box and black box)</w:t>
      </w:r>
    </w:p>
    <w:p w:rsidR="0086178D" w:rsidRDefault="0086178D" w:rsidP="0086178D">
      <w:pPr>
        <w:pStyle w:val="Standard"/>
        <w:numPr>
          <w:ilvl w:val="1"/>
          <w:numId w:val="13"/>
        </w:numPr>
        <w:spacing w:line="360" w:lineRule="auto"/>
        <w:rPr>
          <w:lang w:val="en-US"/>
        </w:rPr>
      </w:pPr>
      <w:r>
        <w:rPr>
          <w:lang w:val="en-US"/>
        </w:rPr>
        <w:t>Functional Test Case plan writing</w:t>
      </w:r>
    </w:p>
    <w:p w:rsidR="0086178D" w:rsidRDefault="0086178D" w:rsidP="0086178D">
      <w:pPr>
        <w:pStyle w:val="Standard"/>
        <w:numPr>
          <w:ilvl w:val="0"/>
          <w:numId w:val="13"/>
        </w:numPr>
        <w:spacing w:line="360" w:lineRule="auto"/>
        <w:rPr>
          <w:lang w:val="en-US"/>
        </w:rPr>
      </w:pPr>
      <w:r>
        <w:rPr>
          <w:lang w:val="en-US"/>
        </w:rPr>
        <w:t>The development part of my work:</w:t>
      </w:r>
    </w:p>
    <w:p w:rsidR="0086178D" w:rsidRDefault="0086178D" w:rsidP="0086178D">
      <w:pPr>
        <w:pStyle w:val="Standard"/>
        <w:numPr>
          <w:ilvl w:val="1"/>
          <w:numId w:val="13"/>
        </w:numPr>
        <w:spacing w:line="360" w:lineRule="auto"/>
        <w:rPr>
          <w:lang w:val="en-US"/>
        </w:rPr>
      </w:pPr>
      <w:r>
        <w:rPr>
          <w:lang w:val="en-US"/>
        </w:rPr>
        <w:t>Implementation Specification writing</w:t>
      </w:r>
    </w:p>
    <w:p w:rsidR="0086178D" w:rsidRDefault="0086178D" w:rsidP="0086178D">
      <w:pPr>
        <w:pStyle w:val="Standard"/>
        <w:numPr>
          <w:ilvl w:val="1"/>
          <w:numId w:val="13"/>
        </w:numPr>
        <w:spacing w:line="360" w:lineRule="auto"/>
        <w:rPr>
          <w:lang w:val="en-US"/>
        </w:rPr>
      </w:pPr>
      <w:r>
        <w:rPr>
          <w:lang w:val="en-US"/>
        </w:rPr>
        <w:t>Implementation in C and TNSDL</w:t>
      </w:r>
    </w:p>
    <w:p w:rsidR="0086178D" w:rsidRDefault="0086178D" w:rsidP="0086178D">
      <w:pPr>
        <w:pStyle w:val="Standard"/>
        <w:numPr>
          <w:ilvl w:val="0"/>
          <w:numId w:val="14"/>
        </w:numPr>
        <w:tabs>
          <w:tab w:val="clear" w:pos="2880"/>
          <w:tab w:val="num" w:pos="1080"/>
        </w:tabs>
        <w:spacing w:line="360" w:lineRule="auto"/>
        <w:ind w:left="1080"/>
        <w:rPr>
          <w:lang w:val="en-US"/>
        </w:rPr>
      </w:pPr>
      <w:r>
        <w:rPr>
          <w:lang w:val="en-US"/>
        </w:rPr>
        <w:t>The Innovation part:</w:t>
      </w:r>
    </w:p>
    <w:p w:rsidR="0086178D" w:rsidRPr="006A4FF4" w:rsidRDefault="0086178D" w:rsidP="0086178D">
      <w:pPr>
        <w:pStyle w:val="Standard"/>
        <w:numPr>
          <w:ilvl w:val="1"/>
          <w:numId w:val="14"/>
        </w:numPr>
        <w:tabs>
          <w:tab w:val="clear" w:pos="3600"/>
          <w:tab w:val="num" w:pos="1800"/>
        </w:tabs>
        <w:spacing w:line="360" w:lineRule="auto"/>
        <w:ind w:left="1800"/>
        <w:rPr>
          <w:lang w:val="en-US"/>
        </w:rPr>
      </w:pPr>
      <w:r>
        <w:rPr>
          <w:lang w:val="en-US"/>
        </w:rPr>
        <w:t>Option Line Changer</w:t>
      </w:r>
      <w:r w:rsidRPr="006A4FF4">
        <w:rPr>
          <w:lang w:val="en-US"/>
        </w:rPr>
        <w:t xml:space="preserve"> (AJAX, JavaScript, JQuery, MySQL, Perl</w:t>
      </w:r>
      <w:r>
        <w:rPr>
          <w:lang w:val="en-US"/>
        </w:rPr>
        <w:t>)</w:t>
      </w:r>
    </w:p>
    <w:p w:rsidR="0086178D" w:rsidRPr="009227C0" w:rsidRDefault="0086178D" w:rsidP="0086178D">
      <w:pPr>
        <w:pStyle w:val="Standard"/>
        <w:numPr>
          <w:ilvl w:val="1"/>
          <w:numId w:val="14"/>
        </w:numPr>
        <w:tabs>
          <w:tab w:val="clear" w:pos="3600"/>
          <w:tab w:val="num" w:pos="1800"/>
        </w:tabs>
        <w:spacing w:line="360" w:lineRule="auto"/>
        <w:ind w:left="1800"/>
        <w:rPr>
          <w:lang w:val="en-US"/>
        </w:rPr>
      </w:pPr>
      <w:proofErr w:type="spellStart"/>
      <w:r>
        <w:rPr>
          <w:lang w:val="en-US"/>
        </w:rPr>
        <w:t>iSearch</w:t>
      </w:r>
      <w:proofErr w:type="spellEnd"/>
      <w:r>
        <w:rPr>
          <w:lang w:val="en-US"/>
        </w:rPr>
        <w:t xml:space="preserve">: </w:t>
      </w:r>
      <w:r w:rsidRPr="009227C0">
        <w:rPr>
          <w:lang w:val="en-US"/>
        </w:rPr>
        <w:t>(JavaScript, AJAX, MySQL, Perl, JQuery)</w:t>
      </w:r>
    </w:p>
    <w:p w:rsidR="0086178D" w:rsidRPr="00D45AC5" w:rsidRDefault="0086178D" w:rsidP="0086178D">
      <w:pPr>
        <w:pStyle w:val="Standard"/>
        <w:numPr>
          <w:ilvl w:val="1"/>
          <w:numId w:val="14"/>
        </w:numPr>
        <w:tabs>
          <w:tab w:val="clear" w:pos="3600"/>
          <w:tab w:val="num" w:pos="1800"/>
        </w:tabs>
        <w:spacing w:line="360" w:lineRule="auto"/>
        <w:ind w:left="1800"/>
        <w:rPr>
          <w:lang w:val="en-US"/>
        </w:rPr>
      </w:pPr>
      <w:r>
        <w:rPr>
          <w:lang w:val="en-US"/>
        </w:rPr>
        <w:lastRenderedPageBreak/>
        <w:t>Stop</w:t>
      </w:r>
      <w:r w:rsidR="007D5E7B">
        <w:rPr>
          <w:lang w:val="en-US"/>
        </w:rPr>
        <w:t xml:space="preserve"> </w:t>
      </w:r>
      <w:r>
        <w:rPr>
          <w:lang w:val="en-US"/>
        </w:rPr>
        <w:t>Test</w:t>
      </w:r>
      <w:r w:rsidR="007D5E7B">
        <w:rPr>
          <w:lang w:val="en-US"/>
        </w:rPr>
        <w:t xml:space="preserve"> </w:t>
      </w:r>
      <w:r>
        <w:rPr>
          <w:lang w:val="en-US"/>
        </w:rPr>
        <w:t xml:space="preserve">Case </w:t>
      </w:r>
      <w:r w:rsidRPr="00D45AC5">
        <w:rPr>
          <w:lang w:val="en-US"/>
        </w:rPr>
        <w:t xml:space="preserve"> (HIT macro)</w:t>
      </w:r>
    </w:p>
    <w:p w:rsidR="0086178D" w:rsidRDefault="0086178D" w:rsidP="0086178D">
      <w:pPr>
        <w:pStyle w:val="Standard"/>
        <w:numPr>
          <w:ilvl w:val="1"/>
          <w:numId w:val="14"/>
        </w:numPr>
        <w:tabs>
          <w:tab w:val="clear" w:pos="3600"/>
          <w:tab w:val="num" w:pos="1800"/>
        </w:tabs>
        <w:spacing w:line="360" w:lineRule="auto"/>
        <w:ind w:left="1800"/>
        <w:rPr>
          <w:lang w:val="en-US"/>
        </w:rPr>
      </w:pPr>
      <w:r>
        <w:rPr>
          <w:lang w:val="en-US"/>
        </w:rPr>
        <w:t>Message</w:t>
      </w:r>
      <w:r w:rsidR="007D5E7B">
        <w:rPr>
          <w:lang w:val="en-US"/>
        </w:rPr>
        <w:t xml:space="preserve"> </w:t>
      </w:r>
      <w:r>
        <w:rPr>
          <w:lang w:val="en-US"/>
        </w:rPr>
        <w:t>Flow</w:t>
      </w:r>
      <w:r w:rsidR="007D5E7B">
        <w:rPr>
          <w:lang w:val="en-US"/>
        </w:rPr>
        <w:t xml:space="preserve"> </w:t>
      </w:r>
      <w:r>
        <w:rPr>
          <w:lang w:val="en-US"/>
        </w:rPr>
        <w:t>Compare: (Perl, HTML)</w:t>
      </w:r>
    </w:p>
    <w:p w:rsidR="006D2DEA" w:rsidRDefault="006D2DEA" w:rsidP="006D2DEA">
      <w:pPr>
        <w:pStyle w:val="Standard"/>
        <w:numPr>
          <w:ilvl w:val="0"/>
          <w:numId w:val="15"/>
        </w:numPr>
        <w:spacing w:line="360" w:lineRule="auto"/>
        <w:rPr>
          <w:lang w:val="en-US"/>
        </w:rPr>
      </w:pPr>
      <w:r w:rsidRPr="006D2DEA">
        <w:rPr>
          <w:lang w:val="en-US"/>
        </w:rPr>
        <w:t>External consultant</w:t>
      </w:r>
      <w:r>
        <w:rPr>
          <w:lang w:val="en-US"/>
        </w:rPr>
        <w:t xml:space="preserve"> </w:t>
      </w:r>
      <w:r w:rsidR="009E181D" w:rsidRPr="006D2DEA">
        <w:rPr>
          <w:lang w:val="en-US"/>
        </w:rPr>
        <w:t>of a thesis (TTCN-3 macro generator) which has been written in Perl.</w:t>
      </w:r>
    </w:p>
    <w:p w:rsidR="006D2DEA" w:rsidRPr="006D2DEA" w:rsidRDefault="006D2DEA" w:rsidP="006D2DEA">
      <w:pPr>
        <w:pStyle w:val="Standard"/>
        <w:numPr>
          <w:ilvl w:val="0"/>
          <w:numId w:val="15"/>
        </w:numPr>
        <w:spacing w:line="360" w:lineRule="auto"/>
        <w:rPr>
          <w:lang w:val="en-US"/>
        </w:rPr>
      </w:pPr>
      <w:r w:rsidRPr="002D57C9">
        <w:rPr>
          <w:lang w:val="en-US"/>
        </w:rPr>
        <w:t>Technical lead of cooperative students (4)</w:t>
      </w:r>
    </w:p>
    <w:p w:rsidR="003348B4" w:rsidRDefault="0027729E" w:rsidP="003348B4">
      <w:pPr>
        <w:pStyle w:val="Location"/>
        <w:spacing w:before="120" w:line="240" w:lineRule="auto"/>
        <w:rPr>
          <w:rFonts w:ascii="Times New Roman" w:hAnsi="Times New Roman" w:cs="Times New Roman"/>
          <w:b/>
          <w:sz w:val="22"/>
          <w:lang w:val="hu-HU"/>
        </w:rPr>
      </w:pPr>
      <w:r>
        <w:rPr>
          <w:rFonts w:ascii="Times New Roman" w:hAnsi="Times New Roman" w:cs="Times New Roman"/>
          <w:b/>
          <w:sz w:val="22"/>
          <w:lang w:val="hu-HU"/>
        </w:rPr>
        <w:t>Nokia (Nokia Siemens Networks)</w:t>
      </w:r>
    </w:p>
    <w:p w:rsidR="003348B4" w:rsidRDefault="000541D2" w:rsidP="003348B4">
      <w:pPr>
        <w:pStyle w:val="Location"/>
        <w:spacing w:before="120" w:line="240" w:lineRule="auto"/>
        <w:rPr>
          <w:rFonts w:ascii="Times New Roman" w:hAnsi="Times New Roman" w:cs="Times New Roman"/>
          <w:b/>
          <w:sz w:val="22"/>
          <w:lang w:val="hu-HU"/>
        </w:rPr>
      </w:pPr>
      <w:r>
        <w:rPr>
          <w:rFonts w:ascii="Times New Roman" w:hAnsi="Times New Roman" w:cs="Times New Roman"/>
          <w:b/>
          <w:noProof/>
          <w:sz w:val="22"/>
        </w:rPr>
        <w:drawing>
          <wp:anchor distT="0" distB="0" distL="114300" distR="114300" simplePos="0" relativeHeight="251686912" behindDoc="1" locked="0" layoutInCell="1" allowOverlap="1" wp14:anchorId="4ABB035C" wp14:editId="037CAA4E">
            <wp:simplePos x="0" y="0"/>
            <wp:positionH relativeFrom="column">
              <wp:posOffset>4968875</wp:posOffset>
            </wp:positionH>
            <wp:positionV relativeFrom="paragraph">
              <wp:posOffset>61595</wp:posOffset>
            </wp:positionV>
            <wp:extent cx="1082040" cy="179705"/>
            <wp:effectExtent l="0" t="0" r="3810" b="0"/>
            <wp:wrapTight wrapText="bothSides">
              <wp:wrapPolygon edited="0">
                <wp:start x="0" y="0"/>
                <wp:lineTo x="0" y="18318"/>
                <wp:lineTo x="21296" y="18318"/>
                <wp:lineTo x="21296" y="13739"/>
                <wp:lineTo x="20535" y="0"/>
                <wp:lineTo x="0" y="0"/>
              </wp:wrapPolygon>
            </wp:wrapTight>
            <wp:docPr id="5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2040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348B4">
        <w:rPr>
          <w:rFonts w:ascii="Times New Roman" w:hAnsi="Times New Roman" w:cs="Times New Roman"/>
          <w:b/>
          <w:sz w:val="22"/>
          <w:lang w:val="hu-HU"/>
        </w:rPr>
        <w:t>Cooperative Student</w:t>
      </w:r>
      <w:r w:rsidR="003348B4">
        <w:rPr>
          <w:rFonts w:ascii="Times New Roman" w:hAnsi="Times New Roman" w:cs="Times New Roman"/>
          <w:b/>
          <w:sz w:val="22"/>
          <w:lang w:val="hu-HU"/>
        </w:rPr>
        <w:tab/>
      </w:r>
      <w:r w:rsidR="003348B4">
        <w:rPr>
          <w:rFonts w:ascii="Times New Roman" w:hAnsi="Times New Roman" w:cs="Times New Roman"/>
          <w:b/>
          <w:sz w:val="22"/>
          <w:lang w:val="hu-HU"/>
        </w:rPr>
        <w:tab/>
        <w:t>2009 march – 2010 may</w:t>
      </w:r>
    </w:p>
    <w:p w:rsidR="003348B4" w:rsidRPr="00EB7CA6" w:rsidRDefault="003348B4" w:rsidP="00285E0F">
      <w:pPr>
        <w:pStyle w:val="Location"/>
        <w:spacing w:before="120" w:line="240" w:lineRule="auto"/>
        <w:ind w:firstLine="432"/>
        <w:rPr>
          <w:rFonts w:ascii="Times New Roman" w:eastAsia="Times New Roman" w:hAnsi="Times New Roman" w:cs="Times New Roman"/>
          <w:sz w:val="20"/>
          <w:szCs w:val="20"/>
          <w:lang w:val="hu-HU"/>
        </w:rPr>
      </w:pPr>
      <w:r w:rsidRPr="00285E0F">
        <w:rPr>
          <w:rFonts w:ascii="Times New Roman" w:eastAsia="Times New Roman" w:hAnsi="Times New Roman" w:cs="Times New Roman"/>
          <w:sz w:val="20"/>
          <w:szCs w:val="20"/>
        </w:rPr>
        <w:t xml:space="preserve">I helped to make a test automation system in Perl. My tasks were </w:t>
      </w:r>
      <w:r w:rsidR="000F23DA">
        <w:rPr>
          <w:rFonts w:ascii="Times New Roman" w:eastAsia="Times New Roman" w:hAnsi="Times New Roman" w:cs="Times New Roman"/>
          <w:sz w:val="20"/>
          <w:szCs w:val="20"/>
        </w:rPr>
        <w:t>the followings:</w:t>
      </w:r>
    </w:p>
    <w:p w:rsidR="003348B4" w:rsidRDefault="003348B4" w:rsidP="003348B4">
      <w:pPr>
        <w:pStyle w:val="Standard"/>
        <w:numPr>
          <w:ilvl w:val="0"/>
          <w:numId w:val="13"/>
        </w:numPr>
        <w:spacing w:line="360" w:lineRule="auto"/>
        <w:rPr>
          <w:lang w:val="en-US"/>
        </w:rPr>
      </w:pPr>
      <w:r>
        <w:rPr>
          <w:lang w:val="en-US"/>
        </w:rPr>
        <w:t>Server and Client</w:t>
      </w:r>
      <w:r w:rsidR="00050299">
        <w:rPr>
          <w:lang w:val="en-US"/>
        </w:rPr>
        <w:t xml:space="preserve"> ove</w:t>
      </w:r>
      <w:r w:rsidR="00BD7975">
        <w:rPr>
          <w:lang w:val="en-US"/>
        </w:rPr>
        <w:t>r</w:t>
      </w:r>
      <w:r w:rsidR="00050299">
        <w:rPr>
          <w:lang w:val="en-US"/>
        </w:rPr>
        <w:t xml:space="preserve"> TCP/IP</w:t>
      </w:r>
    </w:p>
    <w:p w:rsidR="00350CD7" w:rsidRDefault="00350CD7" w:rsidP="003348B4">
      <w:pPr>
        <w:pStyle w:val="Standard"/>
        <w:numPr>
          <w:ilvl w:val="0"/>
          <w:numId w:val="13"/>
        </w:numPr>
        <w:spacing w:line="360" w:lineRule="auto"/>
        <w:rPr>
          <w:lang w:val="en-US"/>
        </w:rPr>
      </w:pPr>
      <w:r>
        <w:rPr>
          <w:lang w:val="en-US"/>
        </w:rPr>
        <w:t>Connection Pool</w:t>
      </w:r>
    </w:p>
    <w:p w:rsidR="003348B4" w:rsidRDefault="003348B4" w:rsidP="003348B4">
      <w:pPr>
        <w:pStyle w:val="Standard"/>
        <w:numPr>
          <w:ilvl w:val="0"/>
          <w:numId w:val="13"/>
        </w:numPr>
        <w:spacing w:line="360" w:lineRule="auto"/>
        <w:rPr>
          <w:lang w:val="en-US"/>
        </w:rPr>
      </w:pPr>
      <w:r>
        <w:rPr>
          <w:lang w:val="en-US"/>
        </w:rPr>
        <w:t>HTP(</w:t>
      </w:r>
      <w:proofErr w:type="spellStart"/>
      <w:r>
        <w:rPr>
          <w:lang w:val="en-US"/>
        </w:rPr>
        <w:t>HashTrasferProtocol</w:t>
      </w:r>
      <w:proofErr w:type="spellEnd"/>
      <w:r>
        <w:rPr>
          <w:lang w:val="en-US"/>
        </w:rPr>
        <w:t>): which simulates the TCP protocol</w:t>
      </w:r>
    </w:p>
    <w:p w:rsidR="003348B4" w:rsidRDefault="003348B4" w:rsidP="003348B4">
      <w:pPr>
        <w:pStyle w:val="Standard"/>
        <w:numPr>
          <w:ilvl w:val="0"/>
          <w:numId w:val="13"/>
        </w:numPr>
        <w:spacing w:line="360" w:lineRule="auto"/>
        <w:rPr>
          <w:lang w:val="en-US"/>
        </w:rPr>
      </w:pPr>
      <w:r>
        <w:rPr>
          <w:lang w:val="en-US"/>
        </w:rPr>
        <w:t>Time</w:t>
      </w:r>
      <w:r w:rsidR="008D7AFF">
        <w:rPr>
          <w:lang w:val="en-US"/>
        </w:rPr>
        <w:t xml:space="preserve"> </w:t>
      </w:r>
      <w:r>
        <w:rPr>
          <w:lang w:val="en-US"/>
        </w:rPr>
        <w:t>Machine</w:t>
      </w:r>
    </w:p>
    <w:p w:rsidR="003348B4" w:rsidRPr="00444EC7" w:rsidRDefault="003348B4" w:rsidP="00444EC7">
      <w:pPr>
        <w:pStyle w:val="Standard"/>
        <w:numPr>
          <w:ilvl w:val="0"/>
          <w:numId w:val="13"/>
        </w:numPr>
        <w:spacing w:line="360" w:lineRule="auto"/>
        <w:rPr>
          <w:lang w:val="en-US"/>
        </w:rPr>
      </w:pPr>
      <w:r>
        <w:rPr>
          <w:lang w:val="en-US"/>
        </w:rPr>
        <w:t>Documentation</w:t>
      </w:r>
      <w:r w:rsidR="00285E0F">
        <w:rPr>
          <w:lang w:val="en-US"/>
        </w:rPr>
        <w:t xml:space="preserve"> </w:t>
      </w:r>
      <w:r>
        <w:rPr>
          <w:lang w:val="en-US"/>
        </w:rPr>
        <w:t>Generator</w:t>
      </w:r>
    </w:p>
    <w:p w:rsidR="00DE0B2D" w:rsidRDefault="000541D2" w:rsidP="003348B4">
      <w:pPr>
        <w:pStyle w:val="Location"/>
        <w:spacing w:before="120" w:line="240" w:lineRule="auto"/>
        <w:rPr>
          <w:rFonts w:ascii="Times New Roman" w:hAnsi="Times New Roman" w:cs="Times New Roman"/>
          <w:b/>
          <w:sz w:val="22"/>
          <w:lang w:val="hu-HU"/>
        </w:rPr>
      </w:pPr>
      <w:r>
        <w:rPr>
          <w:noProof/>
        </w:rPr>
        <w:drawing>
          <wp:anchor distT="0" distB="0" distL="114300" distR="114300" simplePos="0" relativeHeight="251684864" behindDoc="1" locked="0" layoutInCell="1" allowOverlap="1" wp14:anchorId="5F4A80A0" wp14:editId="48355EC1">
            <wp:simplePos x="0" y="0"/>
            <wp:positionH relativeFrom="column">
              <wp:posOffset>5362575</wp:posOffset>
            </wp:positionH>
            <wp:positionV relativeFrom="paragraph">
              <wp:posOffset>45720</wp:posOffset>
            </wp:positionV>
            <wp:extent cx="438785" cy="427990"/>
            <wp:effectExtent l="0" t="0" r="0" b="0"/>
            <wp:wrapThrough wrapText="bothSides">
              <wp:wrapPolygon edited="0">
                <wp:start x="0" y="0"/>
                <wp:lineTo x="0" y="20190"/>
                <wp:lineTo x="20631" y="20190"/>
                <wp:lineTo x="20631" y="0"/>
                <wp:lineTo x="0" y="0"/>
              </wp:wrapPolygon>
            </wp:wrapThrough>
            <wp:docPr id="3" name="Picture 3" descr="U:\My Documents\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U:\My Documents\download.jp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85" cy="42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48B4">
        <w:rPr>
          <w:rFonts w:ascii="Times New Roman" w:hAnsi="Times New Roman" w:cs="Times New Roman"/>
          <w:b/>
          <w:sz w:val="22"/>
          <w:lang w:val="hu-HU"/>
        </w:rPr>
        <w:t>University of Pannonia</w:t>
      </w:r>
      <w:r w:rsidR="00FA474E">
        <w:rPr>
          <w:rFonts w:ascii="Times New Roman" w:hAnsi="Times New Roman" w:cs="Times New Roman"/>
          <w:b/>
          <w:sz w:val="22"/>
          <w:lang w:val="hu-HU"/>
        </w:rPr>
        <w:tab/>
      </w:r>
      <w:r w:rsidR="00FA474E">
        <w:rPr>
          <w:rFonts w:ascii="Times New Roman" w:hAnsi="Times New Roman" w:cs="Times New Roman"/>
          <w:b/>
          <w:sz w:val="22"/>
          <w:lang w:val="hu-HU"/>
        </w:rPr>
        <w:tab/>
        <w:t>2007-2009</w:t>
      </w:r>
    </w:p>
    <w:p w:rsidR="00FA474E" w:rsidRDefault="00FA474E" w:rsidP="00FA474E">
      <w:pPr>
        <w:pStyle w:val="Location"/>
        <w:spacing w:before="120" w:line="240" w:lineRule="auto"/>
        <w:rPr>
          <w:rFonts w:ascii="Times New Roman" w:hAnsi="Times New Roman" w:cs="Times New Roman"/>
          <w:b/>
          <w:sz w:val="22"/>
          <w:lang w:val="hu-HU"/>
        </w:rPr>
      </w:pPr>
      <w:r>
        <w:rPr>
          <w:rFonts w:ascii="Times New Roman" w:hAnsi="Times New Roman" w:cs="Times New Roman"/>
          <w:b/>
          <w:sz w:val="22"/>
          <w:lang w:val="hu-HU"/>
        </w:rPr>
        <w:t>Developer</w:t>
      </w:r>
    </w:p>
    <w:p w:rsidR="0047198D" w:rsidRDefault="0047198D" w:rsidP="0047198D">
      <w:pPr>
        <w:pStyle w:val="Standard"/>
        <w:numPr>
          <w:ilvl w:val="0"/>
          <w:numId w:val="13"/>
        </w:numPr>
        <w:spacing w:line="360" w:lineRule="auto"/>
        <w:rPr>
          <w:lang w:val="en-US"/>
        </w:rPr>
      </w:pPr>
      <w:r>
        <w:rPr>
          <w:lang w:val="en-US"/>
        </w:rPr>
        <w:t>Black box testing the student</w:t>
      </w:r>
      <w:r>
        <w:t>’s programs</w:t>
      </w:r>
    </w:p>
    <w:p w:rsidR="0047198D" w:rsidRPr="00444EC7" w:rsidRDefault="0047198D" w:rsidP="0047198D">
      <w:pPr>
        <w:pStyle w:val="Standard"/>
        <w:numPr>
          <w:ilvl w:val="0"/>
          <w:numId w:val="13"/>
        </w:numPr>
        <w:spacing w:line="360" w:lineRule="auto"/>
        <w:rPr>
          <w:lang w:val="en-US"/>
        </w:rPr>
      </w:pPr>
      <w:r>
        <w:rPr>
          <w:lang w:val="en-US"/>
        </w:rPr>
        <w:t>Develop the test environment</w:t>
      </w:r>
    </w:p>
    <w:p w:rsidR="00FA474E" w:rsidRDefault="000B545D" w:rsidP="00FA474E">
      <w:pPr>
        <w:pStyle w:val="Location"/>
        <w:spacing w:before="120" w:line="240" w:lineRule="auto"/>
        <w:rPr>
          <w:rFonts w:ascii="Times New Roman" w:hAnsi="Times New Roman" w:cs="Times New Roman"/>
          <w:b/>
          <w:sz w:val="22"/>
          <w:lang w:val="hu-HU"/>
        </w:rPr>
      </w:pPr>
      <w:r>
        <w:rPr>
          <w:rFonts w:ascii="Times New Roman" w:hAnsi="Times New Roman" w:cs="Times New Roman"/>
          <w:b/>
          <w:sz w:val="22"/>
          <w:lang w:val="hu-HU"/>
        </w:rPr>
        <w:t>Own Proj</w:t>
      </w:r>
      <w:r w:rsidR="0034593D">
        <w:rPr>
          <w:rFonts w:ascii="Times New Roman" w:hAnsi="Times New Roman" w:cs="Times New Roman"/>
          <w:b/>
          <w:sz w:val="22"/>
          <w:lang w:val="hu-HU"/>
        </w:rPr>
        <w:t>e</w:t>
      </w:r>
      <w:r>
        <w:rPr>
          <w:rFonts w:ascii="Times New Roman" w:hAnsi="Times New Roman" w:cs="Times New Roman"/>
          <w:b/>
          <w:sz w:val="22"/>
          <w:lang w:val="hu-HU"/>
        </w:rPr>
        <w:t>cts:</w:t>
      </w:r>
    </w:p>
    <w:p w:rsidR="00880905" w:rsidRDefault="003677AA" w:rsidP="00FA474E">
      <w:pPr>
        <w:pStyle w:val="Location"/>
        <w:spacing w:before="120" w:line="240" w:lineRule="auto"/>
        <w:rPr>
          <w:rFonts w:ascii="Times New Roman" w:hAnsi="Times New Roman" w:cs="Times New Roman"/>
          <w:b/>
          <w:sz w:val="22"/>
          <w:lang w:val="hu-HU"/>
        </w:rPr>
      </w:pPr>
      <w:r>
        <w:rPr>
          <w:rFonts w:ascii="Times New Roman" w:hAnsi="Times New Roman" w:cs="Times New Roman"/>
          <w:b/>
          <w:sz w:val="22"/>
          <w:lang w:val="hu-HU"/>
        </w:rPr>
        <w:t>Irri</w:t>
      </w:r>
      <w:r w:rsidR="00BB0523">
        <w:rPr>
          <w:rFonts w:ascii="Times New Roman" w:hAnsi="Times New Roman" w:cs="Times New Roman"/>
          <w:b/>
          <w:sz w:val="22"/>
          <w:lang w:val="hu-HU"/>
        </w:rPr>
        <w:t>gation a</w:t>
      </w:r>
      <w:r w:rsidR="00880905">
        <w:rPr>
          <w:rFonts w:ascii="Times New Roman" w:hAnsi="Times New Roman" w:cs="Times New Roman"/>
          <w:b/>
          <w:sz w:val="22"/>
          <w:lang w:val="hu-HU"/>
        </w:rPr>
        <w:t xml:space="preserve">utomatization in </w:t>
      </w:r>
      <w:r w:rsidR="00880905" w:rsidRPr="00880905">
        <w:rPr>
          <w:rFonts w:ascii="Times New Roman" w:hAnsi="Times New Roman" w:cs="Times New Roman"/>
          <w:b/>
          <w:sz w:val="22"/>
          <w:lang w:val="hu-HU"/>
        </w:rPr>
        <w:t>agriculture</w:t>
      </w:r>
    </w:p>
    <w:p w:rsidR="00007073" w:rsidRDefault="006F4AF3" w:rsidP="000014E2">
      <w:pPr>
        <w:pStyle w:val="Location"/>
        <w:spacing w:before="120" w:line="240" w:lineRule="auto"/>
        <w:ind w:left="720"/>
        <w:rPr>
          <w:rFonts w:ascii="Times New Roman" w:hAnsi="Times New Roman" w:cs="Times New Roman"/>
          <w:b/>
          <w:sz w:val="22"/>
          <w:lang w:val="hu-HU"/>
        </w:rPr>
      </w:pPr>
      <w:r w:rsidRPr="00007073">
        <w:rPr>
          <w:rFonts w:ascii="Times New Roman" w:eastAsia="Times New Roman" w:hAnsi="Times New Roman" w:cs="Times New Roman"/>
          <w:sz w:val="20"/>
          <w:szCs w:val="20"/>
        </w:rPr>
        <w:t>Self-controlled</w:t>
      </w:r>
      <w:r w:rsidR="00007073">
        <w:rPr>
          <w:rFonts w:ascii="Times New Roman" w:eastAsia="Times New Roman" w:hAnsi="Times New Roman" w:cs="Times New Roman"/>
          <w:sz w:val="20"/>
          <w:szCs w:val="20"/>
        </w:rPr>
        <w:t xml:space="preserve"> system based on sensors.</w:t>
      </w:r>
      <w:r w:rsidR="00C264AE">
        <w:rPr>
          <w:rFonts w:ascii="Times New Roman" w:eastAsia="Times New Roman" w:hAnsi="Times New Roman" w:cs="Times New Roman"/>
          <w:sz w:val="20"/>
          <w:szCs w:val="20"/>
        </w:rPr>
        <w:t xml:space="preserve"> The sensors and relays are controlled through </w:t>
      </w:r>
      <w:r w:rsidR="00B4079A">
        <w:rPr>
          <w:rFonts w:ascii="Times New Roman" w:eastAsia="Times New Roman" w:hAnsi="Times New Roman" w:cs="Times New Roman"/>
          <w:sz w:val="20"/>
          <w:szCs w:val="20"/>
        </w:rPr>
        <w:t xml:space="preserve">Wi-Fi </w:t>
      </w:r>
      <w:r w:rsidR="00C264AE">
        <w:rPr>
          <w:rFonts w:ascii="Times New Roman" w:eastAsia="Times New Roman" w:hAnsi="Times New Roman" w:cs="Times New Roman"/>
          <w:sz w:val="20"/>
          <w:szCs w:val="20"/>
        </w:rPr>
        <w:t>using RN</w:t>
      </w:r>
      <w:r w:rsidR="00C264AE">
        <w:rPr>
          <w:rFonts w:ascii="Times New Roman" w:eastAsia="Times New Roman" w:hAnsi="Times New Roman" w:cs="Times New Roman"/>
          <w:sz w:val="20"/>
          <w:szCs w:val="20"/>
          <w:lang w:val="hu-HU"/>
        </w:rPr>
        <w:t xml:space="preserve">-171 </w:t>
      </w:r>
      <w:r w:rsidR="00E257DB">
        <w:rPr>
          <w:rFonts w:ascii="Times New Roman" w:eastAsia="Times New Roman" w:hAnsi="Times New Roman" w:cs="Times New Roman"/>
          <w:sz w:val="20"/>
          <w:szCs w:val="20"/>
          <w:lang w:val="hu-HU"/>
        </w:rPr>
        <w:t>modul</w:t>
      </w:r>
      <w:r w:rsidR="00401A90">
        <w:rPr>
          <w:rFonts w:ascii="Times New Roman" w:eastAsia="Times New Roman" w:hAnsi="Times New Roman" w:cs="Times New Roman"/>
          <w:sz w:val="20"/>
          <w:szCs w:val="20"/>
        </w:rPr>
        <w:t>e</w:t>
      </w:r>
      <w:r w:rsidR="00B4079A">
        <w:rPr>
          <w:rFonts w:ascii="Times New Roman" w:eastAsia="Times New Roman" w:hAnsi="Times New Roman" w:cs="Times New Roman"/>
          <w:sz w:val="20"/>
          <w:szCs w:val="20"/>
        </w:rPr>
        <w:t>s</w:t>
      </w:r>
      <w:r w:rsidR="001A65CE">
        <w:rPr>
          <w:rFonts w:ascii="Times New Roman" w:eastAsia="Times New Roman" w:hAnsi="Times New Roman" w:cs="Times New Roman"/>
          <w:sz w:val="20"/>
          <w:szCs w:val="20"/>
        </w:rPr>
        <w:t>.</w:t>
      </w:r>
      <w:bookmarkStart w:id="0" w:name="_GoBack"/>
      <w:bookmarkEnd w:id="0"/>
    </w:p>
    <w:p w:rsidR="000B545D" w:rsidRDefault="00EB7CA6" w:rsidP="00FA474E">
      <w:pPr>
        <w:pStyle w:val="Location"/>
        <w:spacing w:before="120" w:line="240" w:lineRule="auto"/>
        <w:rPr>
          <w:rFonts w:ascii="Times New Roman" w:hAnsi="Times New Roman" w:cs="Times New Roman"/>
          <w:b/>
          <w:sz w:val="22"/>
          <w:lang w:val="hu-HU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88960" behindDoc="0" locked="0" layoutInCell="1" allowOverlap="1" wp14:anchorId="3A6B99F2" wp14:editId="4CFD9E39">
            <wp:simplePos x="0" y="0"/>
            <wp:positionH relativeFrom="column">
              <wp:posOffset>5100320</wp:posOffset>
            </wp:positionH>
            <wp:positionV relativeFrom="paragraph">
              <wp:posOffset>132080</wp:posOffset>
            </wp:positionV>
            <wp:extent cx="866140" cy="165100"/>
            <wp:effectExtent l="0" t="0" r="0" b="6350"/>
            <wp:wrapSquare wrapText="bothSides"/>
            <wp:docPr id="13" name="Picture 13" descr="U:\My Documents\diakontro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U:\My Documents\diakontroll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140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545D">
        <w:rPr>
          <w:rFonts w:ascii="Times New Roman" w:hAnsi="Times New Roman" w:cs="Times New Roman"/>
          <w:b/>
          <w:sz w:val="22"/>
          <w:lang w:val="hu-HU"/>
        </w:rPr>
        <w:t>diakontroll.hu</w:t>
      </w:r>
    </w:p>
    <w:p w:rsidR="00D75C78" w:rsidRPr="00D75C78" w:rsidRDefault="00D75C78" w:rsidP="00D75C78">
      <w:pPr>
        <w:pStyle w:val="Location"/>
        <w:spacing w:before="120" w:line="240" w:lineRule="auto"/>
        <w:ind w:firstLine="432"/>
        <w:rPr>
          <w:rFonts w:ascii="Times New Roman" w:eastAsia="Times New Roman" w:hAnsi="Times New Roman" w:cs="Times New Roman"/>
          <w:sz w:val="20"/>
          <w:szCs w:val="20"/>
        </w:rPr>
      </w:pPr>
      <w:r w:rsidRPr="00D75C78">
        <w:rPr>
          <w:rFonts w:ascii="Times New Roman" w:eastAsia="Times New Roman" w:hAnsi="Times New Roman" w:cs="Times New Roman"/>
          <w:sz w:val="20"/>
          <w:szCs w:val="20"/>
        </w:rPr>
        <w:t>Decision support system for people how have diabetes</w:t>
      </w:r>
      <w:r w:rsidR="00AC3833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E73A03" w:rsidRPr="00EB4EC2" w:rsidRDefault="00E73A03" w:rsidP="00426DF5">
      <w:pPr>
        <w:pStyle w:val="Standard"/>
        <w:spacing w:line="360" w:lineRule="auto"/>
        <w:ind w:left="1800"/>
        <w:rPr>
          <w:sz w:val="22"/>
          <w:lang w:val="en-US"/>
        </w:rPr>
      </w:pPr>
    </w:p>
    <w:p w:rsidR="00C30D04" w:rsidRPr="00C30D04" w:rsidRDefault="00E97D2B" w:rsidP="00C30D04">
      <w:pPr>
        <w:pStyle w:val="SpaceAfter"/>
        <w:tabs>
          <w:tab w:val="left" w:pos="993"/>
        </w:tabs>
        <w:ind w:left="0" w:right="31"/>
        <w:rPr>
          <w:rFonts w:ascii="Times New Roman" w:hAnsi="Times New Roman" w:cs="Times New Roman"/>
          <w:sz w:val="22"/>
          <w:lang w:val="hu-HU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-10160</wp:posOffset>
            </wp:positionH>
            <wp:positionV relativeFrom="paragraph">
              <wp:posOffset>189230</wp:posOffset>
            </wp:positionV>
            <wp:extent cx="452755" cy="424180"/>
            <wp:effectExtent l="0" t="0" r="4445" b="0"/>
            <wp:wrapThrough wrapText="bothSides">
              <wp:wrapPolygon edited="0">
                <wp:start x="0" y="0"/>
                <wp:lineTo x="0" y="20371"/>
                <wp:lineTo x="20903" y="20371"/>
                <wp:lineTo x="20903" y="0"/>
                <wp:lineTo x="0" y="0"/>
              </wp:wrapPolygon>
            </wp:wrapThrough>
            <wp:docPr id="15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737" t="75207" r="39862" b="6579"/>
                    <a:stretch/>
                  </pic:blipFill>
                  <pic:spPr bwMode="auto">
                    <a:xfrm>
                      <a:off x="0" y="0"/>
                      <a:ext cx="452755" cy="424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DB6177">
        <w:rPr>
          <w:rFonts w:ascii="Times New Roman" w:hAnsi="Times New Roman" w:cs="Times New Roman"/>
          <w:sz w:val="22"/>
          <w:lang w:val="hu-HU"/>
        </w:rPr>
        <w:pict>
          <v:shape id="_x0000_i1026" type="#_x0000_t75" style="width:464.35pt;height:7.9pt" o:hrpct="0" o:hralign="center" o:hr="t">
            <v:imagedata r:id="rId21" o:title="BD10290_"/>
          </v:shape>
        </w:pict>
      </w:r>
    </w:p>
    <w:p w:rsidR="00D44BE3" w:rsidRPr="00C30D04" w:rsidRDefault="00861636">
      <w:pPr>
        <w:pStyle w:val="SectionHeading"/>
        <w:rPr>
          <w:rFonts w:ascii="Times New Roman" w:hAnsi="Times New Roman" w:cs="Times New Roman"/>
          <w:b/>
          <w:sz w:val="22"/>
          <w:lang w:val="hu-HU"/>
        </w:rPr>
      </w:pPr>
      <w:r>
        <w:rPr>
          <w:rFonts w:ascii="Times New Roman" w:hAnsi="Times New Roman" w:cs="Times New Roman"/>
          <w:b/>
          <w:sz w:val="22"/>
          <w:lang w:val="hu-HU"/>
        </w:rPr>
        <w:t>education</w:t>
      </w:r>
    </w:p>
    <w:p w:rsidR="0097567E" w:rsidRDefault="008250A7" w:rsidP="00074423">
      <w:pPr>
        <w:pStyle w:val="Location"/>
        <w:spacing w:before="240"/>
        <w:rPr>
          <w:rFonts w:ascii="Times New Roman" w:hAnsi="Times New Roman" w:cs="Times New Roman"/>
          <w:sz w:val="22"/>
          <w:lang w:val="hu-HU"/>
        </w:rPr>
      </w:pPr>
      <w:r>
        <w:rPr>
          <w:rFonts w:ascii="Times New Roman" w:hAnsi="Times New Roman" w:cs="Times New Roman"/>
          <w:sz w:val="22"/>
          <w:lang w:val="hu-HU"/>
        </w:rPr>
        <w:t>University of Pannónia</w:t>
      </w:r>
    </w:p>
    <w:p w:rsidR="0097567E" w:rsidRDefault="00CA620D" w:rsidP="0097567E">
      <w:pPr>
        <w:pStyle w:val="Location"/>
        <w:tabs>
          <w:tab w:val="left" w:pos="7088"/>
        </w:tabs>
        <w:rPr>
          <w:rFonts w:ascii="Times New Roman" w:hAnsi="Times New Roman" w:cs="Times New Roman"/>
          <w:b/>
          <w:sz w:val="22"/>
          <w:lang w:val="hu-HU"/>
        </w:rPr>
      </w:pPr>
      <w:r w:rsidRPr="0081580C">
        <w:rPr>
          <w:rFonts w:ascii="Times New Roman" w:hAnsi="Times New Roman" w:cs="Times New Roman"/>
          <w:b/>
          <w:sz w:val="22"/>
          <w:lang w:val="hu-HU"/>
        </w:rPr>
        <w:t>Master of Engineering in Information Technology</w:t>
      </w:r>
      <w:r w:rsidR="0097567E">
        <w:rPr>
          <w:rFonts w:ascii="Times New Roman" w:hAnsi="Times New Roman" w:cs="Times New Roman"/>
          <w:b/>
          <w:sz w:val="22"/>
          <w:lang w:val="hu-HU"/>
        </w:rPr>
        <w:tab/>
        <w:t>20</w:t>
      </w:r>
      <w:r w:rsidR="0081580C">
        <w:rPr>
          <w:rFonts w:ascii="Times New Roman" w:hAnsi="Times New Roman" w:cs="Times New Roman"/>
          <w:b/>
          <w:sz w:val="22"/>
          <w:lang w:val="hu-HU"/>
        </w:rPr>
        <w:t>04</w:t>
      </w:r>
      <w:r w:rsidR="0097567E">
        <w:rPr>
          <w:rFonts w:ascii="Times New Roman" w:hAnsi="Times New Roman" w:cs="Times New Roman"/>
          <w:b/>
          <w:sz w:val="22"/>
          <w:lang w:val="hu-HU"/>
        </w:rPr>
        <w:t>-</w:t>
      </w:r>
      <w:r w:rsidR="0081580C">
        <w:rPr>
          <w:rFonts w:ascii="Times New Roman" w:hAnsi="Times New Roman" w:cs="Times New Roman"/>
          <w:b/>
          <w:sz w:val="22"/>
          <w:lang w:val="hu-HU"/>
        </w:rPr>
        <w:t>2010</w:t>
      </w:r>
    </w:p>
    <w:p w:rsidR="005910D7" w:rsidRPr="0097567E" w:rsidRDefault="005910D7" w:rsidP="0097567E">
      <w:pPr>
        <w:pStyle w:val="Location"/>
        <w:tabs>
          <w:tab w:val="left" w:pos="7088"/>
        </w:tabs>
        <w:rPr>
          <w:rFonts w:ascii="Times New Roman" w:hAnsi="Times New Roman" w:cs="Times New Roman"/>
          <w:b/>
          <w:sz w:val="22"/>
          <w:lang w:val="hu-HU"/>
        </w:rPr>
      </w:pPr>
    </w:p>
    <w:p w:rsidR="005910D7" w:rsidRDefault="005910D7" w:rsidP="00D144C1">
      <w:pPr>
        <w:pStyle w:val="JobTitle"/>
        <w:tabs>
          <w:tab w:val="clear" w:pos="7560"/>
          <w:tab w:val="left" w:pos="7088"/>
          <w:tab w:val="right" w:pos="9387"/>
        </w:tabs>
        <w:rPr>
          <w:rFonts w:ascii="Times New Roman" w:hAnsi="Times New Roman" w:cs="Times New Roman"/>
          <w:b w:val="0"/>
          <w:noProof/>
          <w:sz w:val="22"/>
          <w:lang w:val="hu-HU" w:eastAsia="hu-HU"/>
        </w:rPr>
      </w:pPr>
      <w:r w:rsidRPr="005910D7">
        <w:rPr>
          <w:rFonts w:ascii="Times New Roman" w:hAnsi="Times New Roman" w:cs="Times New Roman"/>
          <w:b w:val="0"/>
          <w:noProof/>
          <w:sz w:val="22"/>
          <w:lang w:eastAsia="hu-HU"/>
        </w:rPr>
        <w:t>Balassi Bálint secondary-grammar school</w:t>
      </w:r>
      <w:r w:rsidRPr="005910D7">
        <w:rPr>
          <w:rFonts w:ascii="Times New Roman" w:hAnsi="Times New Roman" w:cs="Times New Roman"/>
          <w:b w:val="0"/>
          <w:noProof/>
          <w:sz w:val="22"/>
          <w:lang w:val="hu-HU" w:eastAsia="hu-HU"/>
        </w:rPr>
        <w:t xml:space="preserve"> </w:t>
      </w:r>
    </w:p>
    <w:p w:rsidR="00180ED9" w:rsidRDefault="002A6E2F" w:rsidP="00D144C1">
      <w:pPr>
        <w:pStyle w:val="JobTitle"/>
        <w:tabs>
          <w:tab w:val="clear" w:pos="7560"/>
          <w:tab w:val="left" w:pos="7088"/>
          <w:tab w:val="right" w:pos="9387"/>
        </w:tabs>
        <w:rPr>
          <w:rFonts w:ascii="Times New Roman" w:hAnsi="Times New Roman" w:cs="Times New Roman"/>
          <w:sz w:val="22"/>
          <w:lang w:val="hu-HU"/>
        </w:rPr>
      </w:pPr>
      <w:r w:rsidRPr="002A6E2F">
        <w:rPr>
          <w:rFonts w:ascii="Times New Roman" w:hAnsi="Times New Roman" w:cs="Times New Roman"/>
          <w:sz w:val="22"/>
          <w:lang w:val="hu-HU"/>
        </w:rPr>
        <w:t>Mathematic, physics, computer studies spec.</w:t>
      </w:r>
      <w:r w:rsidR="00180ED9" w:rsidRPr="00C30D04">
        <w:rPr>
          <w:rFonts w:ascii="Times New Roman" w:hAnsi="Times New Roman" w:cs="Times New Roman"/>
          <w:sz w:val="22"/>
          <w:lang w:val="hu-HU"/>
        </w:rPr>
        <w:tab/>
      </w:r>
      <w:sdt>
        <w:sdtPr>
          <w:rPr>
            <w:rFonts w:ascii="Times New Roman" w:hAnsi="Times New Roman" w:cs="Times New Roman"/>
            <w:sz w:val="22"/>
            <w:lang w:val="hu-HU"/>
          </w:rPr>
          <w:id w:val="-1977280422"/>
          <w:placeholder>
            <w:docPart w:val="EAAF46E4C1734BB3B51BFB4DA0E8007C"/>
          </w:placeholder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r w:rsidR="005B3F94">
            <w:rPr>
              <w:rFonts w:ascii="Times New Roman" w:hAnsi="Times New Roman" w:cs="Times New Roman"/>
              <w:sz w:val="22"/>
              <w:lang w:val="hu-HU"/>
            </w:rPr>
            <w:t>1996</w:t>
          </w:r>
          <w:r w:rsidR="002A7C1E" w:rsidRPr="00C30D04">
            <w:rPr>
              <w:rFonts w:ascii="Times New Roman" w:hAnsi="Times New Roman" w:cs="Times New Roman"/>
              <w:sz w:val="22"/>
              <w:lang w:val="hu-HU"/>
            </w:rPr>
            <w:t>-</w:t>
          </w:r>
          <w:r w:rsidR="005B3F94">
            <w:rPr>
              <w:rFonts w:ascii="Times New Roman" w:hAnsi="Times New Roman" w:cs="Times New Roman"/>
              <w:sz w:val="22"/>
              <w:lang w:val="hu-HU"/>
            </w:rPr>
            <w:t>2004</w:t>
          </w:r>
        </w:sdtContent>
      </w:sdt>
    </w:p>
    <w:p w:rsidR="00D144C1" w:rsidRPr="00D144C1" w:rsidRDefault="00D144C1" w:rsidP="001C676A">
      <w:pPr>
        <w:pStyle w:val="JobTitle"/>
        <w:tabs>
          <w:tab w:val="clear" w:pos="7560"/>
          <w:tab w:val="left" w:pos="851"/>
          <w:tab w:val="left" w:pos="7088"/>
          <w:tab w:val="right" w:pos="9387"/>
        </w:tabs>
        <w:rPr>
          <w:rFonts w:ascii="Times New Roman" w:hAnsi="Times New Roman" w:cs="Times New Roman"/>
          <w:b w:val="0"/>
          <w:sz w:val="22"/>
          <w:lang w:val="hu-HU"/>
        </w:rPr>
      </w:pPr>
      <w:r>
        <w:rPr>
          <w:rFonts w:ascii="Times New Roman" w:hAnsi="Times New Roman" w:cs="Times New Roman"/>
          <w:sz w:val="22"/>
          <w:lang w:val="hu-HU"/>
        </w:rPr>
        <w:tab/>
      </w:r>
    </w:p>
    <w:p w:rsidR="00E27316" w:rsidRDefault="00657E6C" w:rsidP="00564154">
      <w:pPr>
        <w:pStyle w:val="SpaceAfter"/>
        <w:spacing w:before="120" w:after="240"/>
        <w:ind w:left="0" w:right="28"/>
        <w:rPr>
          <w:rFonts w:ascii="Times New Roman" w:hAnsi="Times New Roman" w:cs="Times New Roman"/>
          <w:sz w:val="22"/>
          <w:lang w:val="hu-HU"/>
        </w:rPr>
      </w:pPr>
      <w:r>
        <w:rPr>
          <w:noProof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-114935</wp:posOffset>
            </wp:positionH>
            <wp:positionV relativeFrom="paragraph">
              <wp:posOffset>332740</wp:posOffset>
            </wp:positionV>
            <wp:extent cx="445770" cy="445770"/>
            <wp:effectExtent l="0" t="0" r="0" b="0"/>
            <wp:wrapThrough wrapText="bothSides">
              <wp:wrapPolygon edited="0">
                <wp:start x="0" y="0"/>
                <wp:lineTo x="0" y="20308"/>
                <wp:lineTo x="20308" y="20308"/>
                <wp:lineTo x="20308" y="0"/>
                <wp:lineTo x="0" y="0"/>
              </wp:wrapPolygon>
            </wp:wrapThrough>
            <wp:docPr id="22" name="Picture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213" t="4115" r="58663" b="76790"/>
                    <a:stretch/>
                  </pic:blipFill>
                  <pic:spPr bwMode="auto">
                    <a:xfrm>
                      <a:off x="0" y="0"/>
                      <a:ext cx="445770" cy="445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DB6177">
        <w:rPr>
          <w:rFonts w:ascii="Times New Roman" w:hAnsi="Times New Roman" w:cs="Times New Roman"/>
          <w:sz w:val="22"/>
          <w:lang w:val="hu-HU"/>
        </w:rPr>
        <w:pict>
          <v:shape id="_x0000_i1027" type="#_x0000_t75" style="width:493pt;height:7.75pt" o:hrpct="0" o:hralign="center" o:hr="t">
            <v:imagedata r:id="rId21" o:title="BD10290_"/>
          </v:shape>
        </w:pict>
      </w:r>
    </w:p>
    <w:p w:rsidR="00657E6C" w:rsidRPr="00E27316" w:rsidRDefault="00861636" w:rsidP="00E27316">
      <w:pPr>
        <w:pStyle w:val="SectionHeading"/>
        <w:spacing w:after="240"/>
        <w:rPr>
          <w:rFonts w:ascii="Times New Roman" w:hAnsi="Times New Roman" w:cs="Times New Roman"/>
          <w:b/>
          <w:sz w:val="22"/>
          <w:lang w:val="hu-HU"/>
        </w:rPr>
      </w:pPr>
      <w:r>
        <w:rPr>
          <w:rFonts w:ascii="Times New Roman" w:hAnsi="Times New Roman" w:cs="Times New Roman"/>
          <w:b/>
          <w:sz w:val="22"/>
          <w:lang w:val="hu-HU"/>
        </w:rPr>
        <w:t>Language Skills</w:t>
      </w:r>
    </w:p>
    <w:p w:rsidR="00D44BE3" w:rsidRPr="00C30D04" w:rsidRDefault="00861636" w:rsidP="00E27316">
      <w:pPr>
        <w:pStyle w:val="Location"/>
        <w:spacing w:before="120" w:after="240"/>
        <w:ind w:left="289"/>
        <w:rPr>
          <w:rFonts w:ascii="Times New Roman" w:hAnsi="Times New Roman" w:cs="Times New Roman"/>
          <w:sz w:val="22"/>
          <w:lang w:val="hu-HU"/>
        </w:rPr>
      </w:pPr>
      <w:r w:rsidRPr="004D6743">
        <w:rPr>
          <w:rFonts w:ascii="Times New Roman" w:hAnsi="Times New Roman" w:cs="Times New Roman"/>
          <w:sz w:val="22"/>
          <w:lang w:val="en-GB"/>
        </w:rPr>
        <w:t>German</w:t>
      </w:r>
      <w:r w:rsidR="00DE62BA" w:rsidRPr="00C30D04">
        <w:rPr>
          <w:rFonts w:ascii="Times New Roman" w:hAnsi="Times New Roman" w:cs="Times New Roman"/>
          <w:sz w:val="22"/>
          <w:lang w:val="hu-HU"/>
        </w:rPr>
        <w:t xml:space="preserve"> – </w:t>
      </w:r>
      <w:r>
        <w:rPr>
          <w:rFonts w:ascii="Times New Roman" w:hAnsi="Times New Roman" w:cs="Times New Roman"/>
          <w:sz w:val="22"/>
          <w:lang w:val="hu-HU"/>
        </w:rPr>
        <w:t xml:space="preserve">B2 </w:t>
      </w:r>
      <w:r w:rsidRPr="004D6743">
        <w:rPr>
          <w:rFonts w:ascii="Times New Roman" w:hAnsi="Times New Roman" w:cs="Times New Roman"/>
          <w:sz w:val="22"/>
          <w:lang w:val="en-GB"/>
        </w:rPr>
        <w:t>Intermediate</w:t>
      </w:r>
    </w:p>
    <w:p w:rsidR="00D44BE3" w:rsidRPr="00933014" w:rsidRDefault="00556352" w:rsidP="00933014">
      <w:pPr>
        <w:pStyle w:val="Location"/>
        <w:spacing w:before="120" w:after="240"/>
        <w:ind w:left="289"/>
        <w:rPr>
          <w:rFonts w:ascii="Times New Roman" w:hAnsi="Times New Roman" w:cs="Times New Roman"/>
          <w:sz w:val="22"/>
          <w:lang w:val="en-GB"/>
        </w:rPr>
      </w:pPr>
      <w:r>
        <w:rPr>
          <w:rFonts w:ascii="Times New Roman" w:hAnsi="Times New Roman" w:cs="Times New Roman"/>
          <w:sz w:val="22"/>
          <w:lang w:val="en-GB"/>
        </w:rPr>
        <w:tab/>
      </w:r>
      <w:r w:rsidR="00270D03">
        <w:rPr>
          <w:rFonts w:ascii="Times New Roman" w:hAnsi="Times New Roman" w:cs="Times New Roman"/>
          <w:sz w:val="22"/>
          <w:lang w:val="en-GB"/>
        </w:rPr>
        <w:t>E</w:t>
      </w:r>
      <w:r w:rsidR="00270D03" w:rsidRPr="00933014">
        <w:rPr>
          <w:rFonts w:ascii="Times New Roman" w:hAnsi="Times New Roman" w:cs="Times New Roman"/>
          <w:sz w:val="22"/>
          <w:lang w:val="en-GB"/>
        </w:rPr>
        <w:t>nglish –</w:t>
      </w:r>
      <w:r w:rsidR="00B34005" w:rsidRPr="00933014">
        <w:rPr>
          <w:rFonts w:ascii="Times New Roman" w:hAnsi="Times New Roman" w:cs="Times New Roman"/>
          <w:sz w:val="22"/>
          <w:lang w:val="en-GB"/>
        </w:rPr>
        <w:t xml:space="preserve"> </w:t>
      </w:r>
      <w:r w:rsidR="00861636" w:rsidRPr="00933014">
        <w:rPr>
          <w:rFonts w:ascii="Times New Roman" w:hAnsi="Times New Roman" w:cs="Times New Roman"/>
          <w:sz w:val="22"/>
          <w:lang w:val="en-GB"/>
        </w:rPr>
        <w:t>B2 Intermediate speaker</w:t>
      </w:r>
    </w:p>
    <w:p w:rsidR="002743FE" w:rsidRPr="00E27316" w:rsidRDefault="00DB6177" w:rsidP="00E27316">
      <w:pPr>
        <w:pStyle w:val="SpaceAfter"/>
        <w:ind w:left="0" w:right="31"/>
        <w:rPr>
          <w:rFonts w:ascii="Times New Roman" w:hAnsi="Times New Roman" w:cs="Times New Roman"/>
          <w:sz w:val="22"/>
          <w:lang w:val="hu-HU"/>
        </w:rPr>
      </w:pPr>
      <w:r>
        <w:rPr>
          <w:rFonts w:ascii="Times New Roman" w:hAnsi="Times New Roman" w:cs="Times New Roman"/>
          <w:sz w:val="22"/>
          <w:lang w:val="hu-HU"/>
        </w:rPr>
        <w:pict>
          <v:shape id="_x0000_i1028" type="#_x0000_t75" style="width:493pt;height:7.75pt" o:hrpct="0" o:hralign="center" o:hr="t">
            <v:imagedata r:id="rId21" o:title="BD10290_"/>
          </v:shape>
        </w:pict>
      </w:r>
    </w:p>
    <w:p w:rsidR="00D44BE3" w:rsidRPr="00074423" w:rsidRDefault="002743FE" w:rsidP="00A955E9">
      <w:pPr>
        <w:pStyle w:val="SectionHeading"/>
        <w:spacing w:after="120"/>
        <w:rPr>
          <w:rFonts w:ascii="Times New Roman" w:hAnsi="Times New Roman" w:cs="Times New Roman"/>
          <w:b/>
          <w:sz w:val="22"/>
          <w:lang w:val="hu-HU"/>
        </w:rPr>
      </w:pPr>
      <w:r>
        <w:rPr>
          <w:noProof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column">
              <wp:posOffset>-76835</wp:posOffset>
            </wp:positionH>
            <wp:positionV relativeFrom="paragraph">
              <wp:posOffset>5080</wp:posOffset>
            </wp:positionV>
            <wp:extent cx="413385" cy="372745"/>
            <wp:effectExtent l="0" t="0" r="5715" b="8255"/>
            <wp:wrapThrough wrapText="bothSides">
              <wp:wrapPolygon edited="0">
                <wp:start x="0" y="0"/>
                <wp:lineTo x="0" y="20974"/>
                <wp:lineTo x="20903" y="20974"/>
                <wp:lineTo x="20903" y="0"/>
                <wp:lineTo x="0" y="0"/>
              </wp:wrapPolygon>
            </wp:wrapThrough>
            <wp:docPr id="23" name="Picture 2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92"/>
                    <pic:cNvPicPr/>
                  </pic:nvPicPr>
                  <pic:blipFill rotWithShape="1"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786" t="58786" r="22045" b="24121"/>
                    <a:stretch/>
                  </pic:blipFill>
                  <pic:spPr bwMode="auto">
                    <a:xfrm>
                      <a:off x="0" y="0"/>
                      <a:ext cx="413385" cy="372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4D6743">
        <w:rPr>
          <w:rFonts w:ascii="Times New Roman" w:hAnsi="Times New Roman" w:cs="Times New Roman"/>
          <w:b/>
          <w:sz w:val="22"/>
          <w:lang w:val="hu-HU"/>
        </w:rPr>
        <w:t>other skills</w:t>
      </w:r>
      <w:r w:rsidR="00E75E24">
        <w:rPr>
          <w:rFonts w:ascii="Times New Roman" w:hAnsi="Times New Roman" w:cs="Times New Roman"/>
          <w:b/>
          <w:sz w:val="22"/>
          <w:lang w:val="hu-HU"/>
        </w:rPr>
        <w:t xml:space="preserve"> AND COURSES</w:t>
      </w:r>
    </w:p>
    <w:p w:rsidR="00B34005" w:rsidRPr="00BB0523" w:rsidRDefault="00B34005" w:rsidP="00B9584D">
      <w:pPr>
        <w:pStyle w:val="SpaceAfter"/>
        <w:numPr>
          <w:ilvl w:val="0"/>
          <w:numId w:val="5"/>
        </w:numPr>
        <w:tabs>
          <w:tab w:val="left" w:pos="6663"/>
        </w:tabs>
        <w:spacing w:before="240" w:after="240" w:line="240" w:lineRule="auto"/>
        <w:ind w:left="425" w:right="28" w:hanging="357"/>
        <w:rPr>
          <w:rFonts w:ascii="Times New Roman" w:hAnsi="Times New Roman" w:cs="Times New Roman"/>
          <w:sz w:val="20"/>
          <w:szCs w:val="20"/>
          <w:lang w:val="hu-HU"/>
        </w:rPr>
      </w:pPr>
      <w:r w:rsidRPr="00BB0523">
        <w:rPr>
          <w:rFonts w:ascii="Times New Roman" w:hAnsi="Times New Roman" w:cs="Times New Roman"/>
          <w:sz w:val="20"/>
          <w:szCs w:val="20"/>
          <w:lang w:val="hu-HU"/>
        </w:rPr>
        <w:t xml:space="preserve"> </w:t>
      </w:r>
      <w:r w:rsidR="007F2D64" w:rsidRPr="00BB0523">
        <w:rPr>
          <w:rFonts w:ascii="Times New Roman" w:hAnsi="Times New Roman" w:cs="Times New Roman"/>
          <w:sz w:val="20"/>
          <w:szCs w:val="20"/>
          <w:lang w:val="hu-HU"/>
        </w:rPr>
        <w:t>ISTQB-CTFL – 2013</w:t>
      </w:r>
    </w:p>
    <w:p w:rsidR="00DE62BA" w:rsidRPr="00BB0523" w:rsidRDefault="004D6743" w:rsidP="00B9584D">
      <w:pPr>
        <w:pStyle w:val="SpaceAfter"/>
        <w:numPr>
          <w:ilvl w:val="0"/>
          <w:numId w:val="5"/>
        </w:numPr>
        <w:tabs>
          <w:tab w:val="left" w:pos="6663"/>
        </w:tabs>
        <w:spacing w:before="240" w:after="240" w:line="240" w:lineRule="auto"/>
        <w:ind w:left="425" w:right="28" w:hanging="357"/>
        <w:rPr>
          <w:rFonts w:ascii="Times New Roman" w:hAnsi="Times New Roman" w:cs="Times New Roman"/>
          <w:sz w:val="20"/>
          <w:szCs w:val="20"/>
          <w:lang w:val="hu-HU"/>
        </w:rPr>
      </w:pPr>
      <w:r w:rsidRPr="00BB0523">
        <w:rPr>
          <w:rFonts w:ascii="Times New Roman" w:hAnsi="Times New Roman" w:cs="Times New Roman"/>
          <w:sz w:val="20"/>
          <w:szCs w:val="20"/>
          <w:lang w:val="hu-HU"/>
        </w:rPr>
        <w:t xml:space="preserve"> </w:t>
      </w:r>
      <w:r w:rsidR="0082511F" w:rsidRPr="00BB0523">
        <w:rPr>
          <w:rFonts w:ascii="Times New Roman" w:hAnsi="Times New Roman" w:cs="Times New Roman"/>
          <w:sz w:val="20"/>
          <w:szCs w:val="20"/>
          <w:lang w:val="hu-HU"/>
        </w:rPr>
        <w:t>Agile Testing Conference</w:t>
      </w:r>
      <w:r w:rsidR="00F345C6" w:rsidRPr="00BB0523">
        <w:rPr>
          <w:rFonts w:ascii="Times New Roman" w:hAnsi="Times New Roman" w:cs="Times New Roman"/>
          <w:sz w:val="20"/>
          <w:szCs w:val="20"/>
          <w:lang w:val="hu-HU"/>
        </w:rPr>
        <w:t xml:space="preserve"> (2013, 2014)</w:t>
      </w:r>
    </w:p>
    <w:p w:rsidR="0082511F" w:rsidRPr="00BB0523" w:rsidRDefault="0082511F" w:rsidP="00B9584D">
      <w:pPr>
        <w:pStyle w:val="SpaceAfter"/>
        <w:numPr>
          <w:ilvl w:val="0"/>
          <w:numId w:val="5"/>
        </w:numPr>
        <w:tabs>
          <w:tab w:val="left" w:pos="6663"/>
        </w:tabs>
        <w:spacing w:before="240" w:after="240" w:line="240" w:lineRule="auto"/>
        <w:ind w:left="425" w:right="28" w:hanging="357"/>
        <w:rPr>
          <w:rFonts w:ascii="Times New Roman" w:hAnsi="Times New Roman" w:cs="Times New Roman"/>
          <w:sz w:val="20"/>
          <w:szCs w:val="20"/>
          <w:lang w:val="hu-HU"/>
        </w:rPr>
      </w:pPr>
      <w:r w:rsidRPr="00BB0523">
        <w:rPr>
          <w:rFonts w:ascii="Times New Roman" w:hAnsi="Times New Roman" w:cs="Times New Roman"/>
          <w:sz w:val="20"/>
          <w:szCs w:val="20"/>
          <w:lang w:val="hu-HU"/>
        </w:rPr>
        <w:t xml:space="preserve">IIR - Software Testing Conference </w:t>
      </w:r>
      <w:r w:rsidR="00760043" w:rsidRPr="00BB0523">
        <w:rPr>
          <w:rFonts w:ascii="Times New Roman" w:hAnsi="Times New Roman" w:cs="Times New Roman"/>
          <w:sz w:val="20"/>
          <w:szCs w:val="20"/>
          <w:lang w:val="hu-HU"/>
        </w:rPr>
        <w:t xml:space="preserve"> (2012, 2013)</w:t>
      </w:r>
    </w:p>
    <w:p w:rsidR="0082511F" w:rsidRPr="00BB0523" w:rsidRDefault="0082511F" w:rsidP="00B9584D">
      <w:pPr>
        <w:pStyle w:val="SpaceAfter"/>
        <w:numPr>
          <w:ilvl w:val="0"/>
          <w:numId w:val="5"/>
        </w:numPr>
        <w:tabs>
          <w:tab w:val="left" w:pos="6663"/>
        </w:tabs>
        <w:spacing w:before="240" w:after="240" w:line="240" w:lineRule="auto"/>
        <w:ind w:left="425" w:right="28" w:hanging="357"/>
        <w:rPr>
          <w:rFonts w:ascii="Times New Roman" w:hAnsi="Times New Roman" w:cs="Times New Roman"/>
          <w:sz w:val="20"/>
          <w:szCs w:val="20"/>
          <w:lang w:val="hu-HU"/>
        </w:rPr>
      </w:pPr>
      <w:r w:rsidRPr="00BB0523">
        <w:rPr>
          <w:rFonts w:ascii="Times New Roman" w:hAnsi="Times New Roman" w:cs="Times New Roman"/>
          <w:sz w:val="20"/>
          <w:szCs w:val="20"/>
          <w:lang w:val="hu-HU"/>
        </w:rPr>
        <w:lastRenderedPageBreak/>
        <w:t xml:space="preserve">HUSTEF - 2013 </w:t>
      </w:r>
    </w:p>
    <w:p w:rsidR="0082511F" w:rsidRPr="00BB0523" w:rsidRDefault="0082511F" w:rsidP="00B9584D">
      <w:pPr>
        <w:pStyle w:val="SpaceAfter"/>
        <w:numPr>
          <w:ilvl w:val="0"/>
          <w:numId w:val="5"/>
        </w:numPr>
        <w:tabs>
          <w:tab w:val="left" w:pos="6663"/>
        </w:tabs>
        <w:spacing w:before="240" w:after="240" w:line="240" w:lineRule="auto"/>
        <w:ind w:left="425" w:right="28" w:hanging="357"/>
        <w:rPr>
          <w:rFonts w:ascii="Times New Roman" w:hAnsi="Times New Roman" w:cs="Times New Roman"/>
          <w:sz w:val="20"/>
          <w:szCs w:val="20"/>
          <w:lang w:val="hu-HU"/>
        </w:rPr>
      </w:pPr>
      <w:r w:rsidRPr="00BB0523">
        <w:rPr>
          <w:rFonts w:ascii="Times New Roman" w:hAnsi="Times New Roman" w:cs="Times New Roman"/>
          <w:sz w:val="20"/>
          <w:szCs w:val="20"/>
          <w:lang w:val="hu-HU"/>
        </w:rPr>
        <w:t>Presenter at Test-tea</w:t>
      </w:r>
      <w:r w:rsidR="007E57A0" w:rsidRPr="00BB0523">
        <w:rPr>
          <w:rFonts w:ascii="Times New Roman" w:hAnsi="Times New Roman" w:cs="Times New Roman"/>
          <w:sz w:val="20"/>
          <w:szCs w:val="20"/>
          <w:lang w:val="hu-HU"/>
        </w:rPr>
        <w:t xml:space="preserve"> meetup</w:t>
      </w:r>
      <w:r w:rsidRPr="00BB0523">
        <w:rPr>
          <w:rFonts w:ascii="Times New Roman" w:hAnsi="Times New Roman" w:cs="Times New Roman"/>
          <w:sz w:val="20"/>
          <w:szCs w:val="20"/>
          <w:lang w:val="hu-HU"/>
        </w:rPr>
        <w:t xml:space="preserve"> </w:t>
      </w:r>
      <w:r w:rsidR="00692A8C" w:rsidRPr="00BB0523">
        <w:rPr>
          <w:rFonts w:ascii="Times New Roman" w:hAnsi="Times New Roman" w:cs="Times New Roman"/>
          <w:sz w:val="20"/>
          <w:szCs w:val="20"/>
          <w:lang w:val="hu-HU"/>
        </w:rPr>
        <w:t xml:space="preserve">(2014 – </w:t>
      </w:r>
      <w:r w:rsidRPr="00BB0523">
        <w:rPr>
          <w:rFonts w:ascii="Times New Roman" w:hAnsi="Times New Roman" w:cs="Times New Roman"/>
          <w:sz w:val="20"/>
          <w:szCs w:val="20"/>
          <w:lang w:val="hu-HU"/>
        </w:rPr>
        <w:t>September</w:t>
      </w:r>
      <w:r w:rsidR="00692A8C" w:rsidRPr="00BB0523">
        <w:rPr>
          <w:rFonts w:ascii="Times New Roman" w:hAnsi="Times New Roman" w:cs="Times New Roman"/>
          <w:sz w:val="20"/>
          <w:szCs w:val="20"/>
          <w:lang w:val="hu-HU"/>
        </w:rPr>
        <w:t>)</w:t>
      </w:r>
    </w:p>
    <w:p w:rsidR="00005C12" w:rsidRPr="00BB0523" w:rsidRDefault="00005C12" w:rsidP="004E1F4A">
      <w:pPr>
        <w:pStyle w:val="SpaceAfter"/>
        <w:numPr>
          <w:ilvl w:val="0"/>
          <w:numId w:val="5"/>
        </w:numPr>
        <w:tabs>
          <w:tab w:val="left" w:pos="6663"/>
        </w:tabs>
        <w:spacing w:before="240" w:after="240" w:line="240" w:lineRule="auto"/>
        <w:ind w:left="425" w:right="28" w:hanging="357"/>
        <w:rPr>
          <w:rFonts w:ascii="Times New Roman" w:hAnsi="Times New Roman" w:cs="Times New Roman"/>
          <w:sz w:val="20"/>
          <w:szCs w:val="20"/>
          <w:lang w:val="hu-HU"/>
        </w:rPr>
      </w:pPr>
      <w:r w:rsidRPr="00BB0523">
        <w:rPr>
          <w:rFonts w:ascii="Times New Roman" w:hAnsi="Times New Roman" w:cs="Times New Roman"/>
          <w:sz w:val="20"/>
          <w:szCs w:val="20"/>
          <w:lang w:val="hu-HU"/>
        </w:rPr>
        <w:t>Presenter at Test-tea meetup (2015 – September)</w:t>
      </w:r>
    </w:p>
    <w:p w:rsidR="00F345C6" w:rsidRPr="00BB0523" w:rsidRDefault="00F345C6" w:rsidP="00F345C6">
      <w:pPr>
        <w:pStyle w:val="SpaceAfter"/>
        <w:numPr>
          <w:ilvl w:val="0"/>
          <w:numId w:val="5"/>
        </w:numPr>
        <w:tabs>
          <w:tab w:val="left" w:pos="6663"/>
        </w:tabs>
        <w:spacing w:before="240" w:after="240" w:line="240" w:lineRule="auto"/>
        <w:ind w:left="425" w:right="28" w:hanging="357"/>
        <w:rPr>
          <w:rFonts w:ascii="Times New Roman" w:hAnsi="Times New Roman" w:cs="Times New Roman"/>
          <w:sz w:val="20"/>
          <w:szCs w:val="20"/>
          <w:lang w:val="hu-HU"/>
        </w:rPr>
      </w:pPr>
      <w:r w:rsidRPr="00BB0523">
        <w:rPr>
          <w:rFonts w:ascii="Times New Roman" w:hAnsi="Times New Roman" w:cs="Times New Roman"/>
          <w:sz w:val="20"/>
          <w:szCs w:val="20"/>
          <w:lang w:val="hu-HU"/>
        </w:rPr>
        <w:t xml:space="preserve">Presenter at </w:t>
      </w:r>
      <w:r w:rsidR="00FF4C84" w:rsidRPr="00BB0523">
        <w:rPr>
          <w:rFonts w:ascii="Times New Roman" w:hAnsi="Times New Roman" w:cs="Times New Roman"/>
          <w:sz w:val="20"/>
          <w:szCs w:val="20"/>
          <w:lang w:val="hu-HU"/>
        </w:rPr>
        <w:t xml:space="preserve">IIR - Software Testing conference </w:t>
      </w:r>
      <w:r w:rsidRPr="00BB0523">
        <w:rPr>
          <w:rFonts w:ascii="Times New Roman" w:hAnsi="Times New Roman" w:cs="Times New Roman"/>
          <w:sz w:val="20"/>
          <w:szCs w:val="20"/>
          <w:lang w:val="hu-HU"/>
        </w:rPr>
        <w:t xml:space="preserve"> (2015 – April)</w:t>
      </w:r>
    </w:p>
    <w:p w:rsidR="0082511F" w:rsidRPr="00BB0523" w:rsidRDefault="0082511F" w:rsidP="00B9584D">
      <w:pPr>
        <w:pStyle w:val="SpaceAfter"/>
        <w:numPr>
          <w:ilvl w:val="0"/>
          <w:numId w:val="5"/>
        </w:numPr>
        <w:tabs>
          <w:tab w:val="left" w:pos="6663"/>
        </w:tabs>
        <w:spacing w:before="240" w:after="240" w:line="240" w:lineRule="auto"/>
        <w:ind w:left="425" w:right="28" w:hanging="357"/>
        <w:rPr>
          <w:rFonts w:ascii="Times New Roman" w:hAnsi="Times New Roman" w:cs="Times New Roman"/>
          <w:sz w:val="20"/>
          <w:szCs w:val="20"/>
          <w:lang w:val="hu-HU"/>
        </w:rPr>
      </w:pPr>
      <w:r w:rsidRPr="00BB0523">
        <w:rPr>
          <w:rFonts w:ascii="Times New Roman" w:hAnsi="Times New Roman" w:cs="Times New Roman"/>
          <w:sz w:val="20"/>
          <w:szCs w:val="20"/>
          <w:lang w:val="hu-HU"/>
        </w:rPr>
        <w:t>Optional Conference</w:t>
      </w:r>
      <w:r w:rsidR="00F345C6" w:rsidRPr="00BB0523">
        <w:rPr>
          <w:rFonts w:ascii="Times New Roman" w:hAnsi="Times New Roman" w:cs="Times New Roman"/>
          <w:sz w:val="20"/>
          <w:szCs w:val="20"/>
          <w:lang w:val="hu-HU"/>
        </w:rPr>
        <w:t xml:space="preserve"> (2014,2015)</w:t>
      </w:r>
    </w:p>
    <w:p w:rsidR="00B9584D" w:rsidRPr="00BB0523" w:rsidRDefault="00B9584D" w:rsidP="00B9584D">
      <w:pPr>
        <w:pStyle w:val="SpaceAfter"/>
        <w:numPr>
          <w:ilvl w:val="0"/>
          <w:numId w:val="5"/>
        </w:numPr>
        <w:tabs>
          <w:tab w:val="left" w:pos="6663"/>
        </w:tabs>
        <w:spacing w:before="240" w:after="240" w:line="240" w:lineRule="auto"/>
        <w:ind w:left="425" w:right="28" w:hanging="357"/>
        <w:rPr>
          <w:rFonts w:ascii="Times New Roman" w:hAnsi="Times New Roman" w:cs="Times New Roman"/>
          <w:sz w:val="20"/>
          <w:szCs w:val="20"/>
          <w:lang w:val="hu-HU"/>
        </w:rPr>
      </w:pPr>
      <w:r w:rsidRPr="00BB0523">
        <w:rPr>
          <w:rFonts w:ascii="Times New Roman" w:hAnsi="Times New Roman" w:cs="Times New Roman"/>
          <w:sz w:val="20"/>
          <w:szCs w:val="20"/>
          <w:lang w:val="hu-HU"/>
        </w:rPr>
        <w:t>ISO 62304</w:t>
      </w:r>
    </w:p>
    <w:p w:rsidR="00B9584D" w:rsidRPr="00BB0523" w:rsidRDefault="00B9584D" w:rsidP="00B9584D">
      <w:pPr>
        <w:pStyle w:val="SpaceAfter"/>
        <w:numPr>
          <w:ilvl w:val="0"/>
          <w:numId w:val="5"/>
        </w:numPr>
        <w:tabs>
          <w:tab w:val="left" w:pos="6663"/>
        </w:tabs>
        <w:spacing w:before="240" w:after="240" w:line="240" w:lineRule="auto"/>
        <w:ind w:left="425" w:right="28" w:hanging="357"/>
        <w:rPr>
          <w:rFonts w:ascii="Times New Roman" w:hAnsi="Times New Roman" w:cs="Times New Roman"/>
          <w:sz w:val="20"/>
          <w:szCs w:val="20"/>
          <w:lang w:val="hu-HU"/>
        </w:rPr>
      </w:pPr>
      <w:r w:rsidRPr="00BB0523">
        <w:rPr>
          <w:rFonts w:ascii="Times New Roman" w:hAnsi="Times New Roman" w:cs="Times New Roman"/>
          <w:sz w:val="20"/>
          <w:szCs w:val="20"/>
          <w:lang w:val="hu-HU"/>
        </w:rPr>
        <w:t>ISO 29119</w:t>
      </w:r>
    </w:p>
    <w:p w:rsidR="00E04467" w:rsidRDefault="00DB6177" w:rsidP="00DB400C">
      <w:pPr>
        <w:pStyle w:val="SpaceAfter"/>
        <w:tabs>
          <w:tab w:val="clear" w:pos="7560"/>
          <w:tab w:val="left" w:pos="6663"/>
        </w:tabs>
        <w:spacing w:after="0"/>
        <w:ind w:left="0" w:right="31"/>
        <w:rPr>
          <w:rFonts w:ascii="Times New Roman" w:hAnsi="Times New Roman" w:cs="Times New Roman"/>
          <w:sz w:val="22"/>
          <w:lang w:val="hu-HU"/>
        </w:rPr>
      </w:pPr>
      <w:r>
        <w:rPr>
          <w:rFonts w:ascii="Times New Roman" w:hAnsi="Times New Roman" w:cs="Times New Roman"/>
          <w:sz w:val="22"/>
          <w:lang w:val="hu-HU"/>
        </w:rPr>
        <w:pict>
          <v:shape id="_x0000_i1029" type="#_x0000_t75" style="width:464.35pt;height:7.9pt" o:hrpct="0" o:hralign="center" o:hr="t">
            <v:imagedata r:id="rId21" o:title="BD10290_"/>
          </v:shape>
        </w:pict>
      </w:r>
    </w:p>
    <w:p w:rsidR="00E04467" w:rsidRDefault="002743FE" w:rsidP="008557B1">
      <w:pPr>
        <w:pStyle w:val="SectionHeading"/>
        <w:spacing w:after="120"/>
        <w:rPr>
          <w:rFonts w:ascii="Times New Roman" w:hAnsi="Times New Roman" w:cs="Times New Roman"/>
          <w:b/>
          <w:sz w:val="22"/>
          <w:lang w:val="hu-HU"/>
        </w:rPr>
      </w:pPr>
      <w:r>
        <w:rPr>
          <w:noProof/>
        </w:rPr>
        <w:drawing>
          <wp:anchor distT="0" distB="0" distL="114300" distR="114300" simplePos="0" relativeHeight="251666944" behindDoc="1" locked="0" layoutInCell="1" allowOverlap="1">
            <wp:simplePos x="0" y="0"/>
            <wp:positionH relativeFrom="column">
              <wp:posOffset>-133985</wp:posOffset>
            </wp:positionH>
            <wp:positionV relativeFrom="paragraph">
              <wp:posOffset>-635</wp:posOffset>
            </wp:positionV>
            <wp:extent cx="413385" cy="372745"/>
            <wp:effectExtent l="0" t="0" r="5715" b="8255"/>
            <wp:wrapThrough wrapText="bothSides">
              <wp:wrapPolygon edited="0">
                <wp:start x="0" y="0"/>
                <wp:lineTo x="0" y="20974"/>
                <wp:lineTo x="20903" y="20974"/>
                <wp:lineTo x="20903" y="0"/>
                <wp:lineTo x="0" y="0"/>
              </wp:wrapPolygon>
            </wp:wrapThrough>
            <wp:docPr id="24" name="Picture 2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92"/>
                    <pic:cNvPicPr/>
                  </pic:nvPicPr>
                  <pic:blipFill rotWithShape="1"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786" t="58786" r="22045" b="24121"/>
                    <a:stretch/>
                  </pic:blipFill>
                  <pic:spPr bwMode="auto">
                    <a:xfrm>
                      <a:off x="0" y="0"/>
                      <a:ext cx="413385" cy="372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3D1ECB">
        <w:rPr>
          <w:rFonts w:ascii="Times New Roman" w:hAnsi="Times New Roman" w:cs="Times New Roman"/>
          <w:b/>
          <w:sz w:val="22"/>
          <w:lang w:val="hu-HU"/>
        </w:rPr>
        <w:t>K</w:t>
      </w:r>
      <w:r w:rsidR="008557B1">
        <w:rPr>
          <w:rFonts w:ascii="Times New Roman" w:hAnsi="Times New Roman" w:cs="Times New Roman"/>
          <w:b/>
          <w:sz w:val="22"/>
          <w:lang w:val="hu-HU"/>
        </w:rPr>
        <w:t>nown Programming languages and technologies</w:t>
      </w:r>
    </w:p>
    <w:p w:rsidR="007A7CE7" w:rsidRDefault="007A7CE7" w:rsidP="007A7CE7">
      <w:pPr>
        <w:pStyle w:val="SpaceAfter"/>
        <w:numPr>
          <w:ilvl w:val="0"/>
          <w:numId w:val="5"/>
        </w:numPr>
        <w:tabs>
          <w:tab w:val="left" w:pos="6663"/>
        </w:tabs>
        <w:spacing w:before="240" w:after="240" w:line="240" w:lineRule="auto"/>
        <w:ind w:left="425" w:right="28" w:hanging="357"/>
        <w:rPr>
          <w:rFonts w:ascii="Times New Roman" w:hAnsi="Times New Roman" w:cs="Times New Roman"/>
          <w:sz w:val="22"/>
          <w:lang w:val="hu-HU"/>
        </w:rPr>
      </w:pPr>
      <w:r>
        <w:rPr>
          <w:rFonts w:ascii="Times New Roman" w:hAnsi="Times New Roman" w:cs="Times New Roman"/>
          <w:sz w:val="22"/>
          <w:lang w:val="hu-HU"/>
        </w:rPr>
        <w:t>Perl</w:t>
      </w:r>
    </w:p>
    <w:p w:rsidR="007A7CE7" w:rsidRDefault="007A7CE7" w:rsidP="007A7CE7">
      <w:pPr>
        <w:pStyle w:val="SpaceAfter"/>
        <w:numPr>
          <w:ilvl w:val="0"/>
          <w:numId w:val="5"/>
        </w:numPr>
        <w:tabs>
          <w:tab w:val="left" w:pos="6663"/>
        </w:tabs>
        <w:spacing w:before="240" w:after="240" w:line="240" w:lineRule="auto"/>
        <w:ind w:left="425" w:right="28" w:hanging="357"/>
        <w:rPr>
          <w:rFonts w:ascii="Times New Roman" w:hAnsi="Times New Roman" w:cs="Times New Roman"/>
          <w:sz w:val="22"/>
          <w:lang w:val="hu-HU"/>
        </w:rPr>
      </w:pPr>
      <w:r>
        <w:rPr>
          <w:rFonts w:ascii="Times New Roman" w:hAnsi="Times New Roman" w:cs="Times New Roman"/>
          <w:sz w:val="22"/>
          <w:lang w:val="hu-HU"/>
        </w:rPr>
        <w:t>C</w:t>
      </w:r>
    </w:p>
    <w:p w:rsidR="007A7CE7" w:rsidRDefault="007A7CE7" w:rsidP="007A7CE7">
      <w:pPr>
        <w:pStyle w:val="SpaceAfter"/>
        <w:numPr>
          <w:ilvl w:val="0"/>
          <w:numId w:val="5"/>
        </w:numPr>
        <w:tabs>
          <w:tab w:val="left" w:pos="6663"/>
        </w:tabs>
        <w:spacing w:before="240" w:after="240" w:line="240" w:lineRule="auto"/>
        <w:ind w:left="425" w:right="28" w:hanging="357"/>
        <w:rPr>
          <w:rFonts w:ascii="Times New Roman" w:hAnsi="Times New Roman" w:cs="Times New Roman"/>
          <w:sz w:val="22"/>
          <w:lang w:val="hu-HU"/>
        </w:rPr>
      </w:pPr>
      <w:r>
        <w:rPr>
          <w:rFonts w:ascii="Times New Roman" w:hAnsi="Times New Roman" w:cs="Times New Roman"/>
          <w:sz w:val="22"/>
          <w:lang w:val="hu-HU"/>
        </w:rPr>
        <w:t>AJAX</w:t>
      </w:r>
    </w:p>
    <w:p w:rsidR="007A7CE7" w:rsidRDefault="007A7CE7" w:rsidP="007A7CE7">
      <w:pPr>
        <w:pStyle w:val="SpaceAfter"/>
        <w:numPr>
          <w:ilvl w:val="0"/>
          <w:numId w:val="5"/>
        </w:numPr>
        <w:tabs>
          <w:tab w:val="left" w:pos="6663"/>
        </w:tabs>
        <w:spacing w:before="240" w:after="240" w:line="240" w:lineRule="auto"/>
        <w:ind w:left="425" w:right="28" w:hanging="357"/>
        <w:rPr>
          <w:rFonts w:ascii="Times New Roman" w:hAnsi="Times New Roman" w:cs="Times New Roman"/>
          <w:sz w:val="22"/>
          <w:lang w:val="hu-HU"/>
        </w:rPr>
      </w:pPr>
      <w:r>
        <w:rPr>
          <w:rFonts w:ascii="Times New Roman" w:hAnsi="Times New Roman" w:cs="Times New Roman"/>
          <w:sz w:val="22"/>
          <w:lang w:val="hu-HU"/>
        </w:rPr>
        <w:t>JavaScript</w:t>
      </w:r>
    </w:p>
    <w:p w:rsidR="007A7CE7" w:rsidRDefault="007A7CE7" w:rsidP="007A7CE7">
      <w:pPr>
        <w:pStyle w:val="SpaceAfter"/>
        <w:numPr>
          <w:ilvl w:val="0"/>
          <w:numId w:val="5"/>
        </w:numPr>
        <w:tabs>
          <w:tab w:val="left" w:pos="6663"/>
        </w:tabs>
        <w:spacing w:before="240" w:after="240" w:line="240" w:lineRule="auto"/>
        <w:ind w:left="425" w:right="28" w:hanging="357"/>
        <w:rPr>
          <w:rFonts w:ascii="Times New Roman" w:hAnsi="Times New Roman" w:cs="Times New Roman"/>
          <w:sz w:val="22"/>
          <w:lang w:val="hu-HU"/>
        </w:rPr>
      </w:pPr>
      <w:r>
        <w:rPr>
          <w:rFonts w:ascii="Times New Roman" w:hAnsi="Times New Roman" w:cs="Times New Roman"/>
          <w:sz w:val="22"/>
          <w:lang w:val="hu-HU"/>
        </w:rPr>
        <w:t>Websocket</w:t>
      </w:r>
    </w:p>
    <w:p w:rsidR="00E3218D" w:rsidRDefault="00E3218D" w:rsidP="007A7CE7">
      <w:pPr>
        <w:pStyle w:val="SpaceAfter"/>
        <w:numPr>
          <w:ilvl w:val="0"/>
          <w:numId w:val="5"/>
        </w:numPr>
        <w:tabs>
          <w:tab w:val="left" w:pos="6663"/>
        </w:tabs>
        <w:spacing w:before="240" w:after="240" w:line="240" w:lineRule="auto"/>
        <w:ind w:left="425" w:right="28" w:hanging="357"/>
        <w:rPr>
          <w:rFonts w:ascii="Times New Roman" w:hAnsi="Times New Roman" w:cs="Times New Roman"/>
          <w:sz w:val="22"/>
          <w:lang w:val="hu-HU"/>
        </w:rPr>
      </w:pPr>
      <w:r>
        <w:rPr>
          <w:rFonts w:ascii="Times New Roman" w:hAnsi="Times New Roman" w:cs="Times New Roman"/>
          <w:sz w:val="22"/>
          <w:lang w:val="hu-HU"/>
        </w:rPr>
        <w:t>SQL</w:t>
      </w:r>
    </w:p>
    <w:p w:rsidR="0037593A" w:rsidRDefault="0037593A" w:rsidP="007A7CE7">
      <w:pPr>
        <w:pStyle w:val="SpaceAfter"/>
        <w:numPr>
          <w:ilvl w:val="0"/>
          <w:numId w:val="5"/>
        </w:numPr>
        <w:tabs>
          <w:tab w:val="left" w:pos="6663"/>
        </w:tabs>
        <w:spacing w:before="240" w:after="240" w:line="240" w:lineRule="auto"/>
        <w:ind w:left="425" w:right="28" w:hanging="357"/>
        <w:rPr>
          <w:rFonts w:ascii="Times New Roman" w:hAnsi="Times New Roman" w:cs="Times New Roman"/>
          <w:sz w:val="22"/>
          <w:lang w:val="hu-HU"/>
        </w:rPr>
      </w:pPr>
      <w:r>
        <w:rPr>
          <w:rFonts w:ascii="Times New Roman" w:hAnsi="Times New Roman" w:cs="Times New Roman"/>
          <w:sz w:val="22"/>
          <w:lang w:val="hu-HU"/>
        </w:rPr>
        <w:t>Agile (scrum, kanban)</w:t>
      </w:r>
    </w:p>
    <w:p w:rsidR="00F87752" w:rsidRPr="00F87752" w:rsidRDefault="0020732D" w:rsidP="00F87752">
      <w:pPr>
        <w:pStyle w:val="SpaceAfter"/>
        <w:numPr>
          <w:ilvl w:val="0"/>
          <w:numId w:val="5"/>
        </w:numPr>
        <w:tabs>
          <w:tab w:val="left" w:pos="6663"/>
        </w:tabs>
        <w:spacing w:before="240" w:after="240" w:line="240" w:lineRule="auto"/>
        <w:ind w:left="425" w:right="28" w:hanging="357"/>
        <w:rPr>
          <w:rFonts w:ascii="Times New Roman" w:hAnsi="Times New Roman" w:cs="Times New Roman"/>
          <w:sz w:val="22"/>
          <w:lang w:val="hu-HU"/>
        </w:rPr>
      </w:pPr>
      <w:r>
        <w:rPr>
          <w:rFonts w:ascii="Times New Roman" w:hAnsi="Times New Roman" w:cs="Times New Roman"/>
          <w:sz w:val="22"/>
          <w:lang w:val="hu-HU"/>
        </w:rPr>
        <w:t>Waterfall</w:t>
      </w:r>
    </w:p>
    <w:p w:rsidR="0037593A" w:rsidRDefault="0037593A" w:rsidP="007A7CE7">
      <w:pPr>
        <w:pStyle w:val="SpaceAfter"/>
        <w:numPr>
          <w:ilvl w:val="0"/>
          <w:numId w:val="5"/>
        </w:numPr>
        <w:tabs>
          <w:tab w:val="left" w:pos="6663"/>
        </w:tabs>
        <w:spacing w:before="240" w:after="240" w:line="240" w:lineRule="auto"/>
        <w:ind w:left="425" w:right="28" w:hanging="357"/>
        <w:rPr>
          <w:rFonts w:ascii="Times New Roman" w:hAnsi="Times New Roman" w:cs="Times New Roman"/>
          <w:sz w:val="22"/>
          <w:lang w:val="hu-HU"/>
        </w:rPr>
      </w:pPr>
      <w:r>
        <w:rPr>
          <w:rFonts w:ascii="Times New Roman" w:hAnsi="Times New Roman" w:cs="Times New Roman"/>
          <w:sz w:val="22"/>
          <w:lang w:val="hu-HU"/>
        </w:rPr>
        <w:t>svn</w:t>
      </w:r>
    </w:p>
    <w:p w:rsidR="00EB0D2C" w:rsidRPr="007A7CE7" w:rsidRDefault="00EB0D2C" w:rsidP="007A7CE7">
      <w:pPr>
        <w:pStyle w:val="SpaceAfter"/>
        <w:numPr>
          <w:ilvl w:val="0"/>
          <w:numId w:val="5"/>
        </w:numPr>
        <w:tabs>
          <w:tab w:val="left" w:pos="6663"/>
        </w:tabs>
        <w:spacing w:before="240" w:after="240" w:line="240" w:lineRule="auto"/>
        <w:ind w:left="425" w:right="28" w:hanging="357"/>
        <w:rPr>
          <w:rFonts w:ascii="Times New Roman" w:hAnsi="Times New Roman" w:cs="Times New Roman"/>
          <w:sz w:val="22"/>
          <w:lang w:val="hu-HU"/>
        </w:rPr>
      </w:pPr>
      <w:r>
        <w:rPr>
          <w:rFonts w:ascii="Times New Roman" w:hAnsi="Times New Roman" w:cs="Times New Roman"/>
          <w:sz w:val="22"/>
          <w:lang w:val="hu-HU"/>
        </w:rPr>
        <w:t>git</w:t>
      </w:r>
    </w:p>
    <w:p w:rsidR="00E04467" w:rsidRPr="00E04467" w:rsidRDefault="00DB6177" w:rsidP="00E04467">
      <w:pPr>
        <w:pStyle w:val="SectionHeading"/>
        <w:spacing w:after="120"/>
        <w:rPr>
          <w:rFonts w:ascii="Times New Roman" w:hAnsi="Times New Roman" w:cs="Times New Roman"/>
          <w:b/>
          <w:sz w:val="22"/>
          <w:lang w:val="hu-HU"/>
        </w:rPr>
      </w:pPr>
      <w:r>
        <w:rPr>
          <w:rFonts w:ascii="Times New Roman" w:hAnsi="Times New Roman" w:cs="Times New Roman"/>
          <w:sz w:val="22"/>
          <w:lang w:val="hu-HU"/>
        </w:rPr>
        <w:pict>
          <v:shape id="_x0000_i1030" type="#_x0000_t75" style="width:464.35pt;height:7.9pt" o:hrpct="0" o:hralign="center" o:hr="t">
            <v:imagedata r:id="rId21" o:title="BD10290_"/>
          </v:shape>
        </w:pict>
      </w:r>
    </w:p>
    <w:sectPr w:rsidR="00E04467" w:rsidRPr="00E04467" w:rsidSect="00E27316">
      <w:headerReference w:type="default" r:id="rId29"/>
      <w:footerReference w:type="first" r:id="rId30"/>
      <w:pgSz w:w="11907" w:h="16839" w:code="9"/>
      <w:pgMar w:top="426" w:right="1275" w:bottom="568" w:left="1276" w:header="720" w:footer="3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6671" w:rsidRDefault="00646671">
      <w:pPr>
        <w:spacing w:line="240" w:lineRule="auto"/>
      </w:pPr>
      <w:r>
        <w:separator/>
      </w:r>
    </w:p>
  </w:endnote>
  <w:endnote w:type="continuationSeparator" w:id="0">
    <w:p w:rsidR="00646671" w:rsidRDefault="0064667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panose1 w:val="00000000000000000000"/>
    <w:charset w:val="EE"/>
    <w:family w:val="roman"/>
    <w:notTrueType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09F9" w:rsidRPr="00AD09F9" w:rsidRDefault="00AD09F9" w:rsidP="00AD09F9">
    <w:pPr>
      <w:pStyle w:val="Footer"/>
      <w:tabs>
        <w:tab w:val="clear" w:pos="4680"/>
        <w:tab w:val="clear" w:pos="9360"/>
        <w:tab w:val="left" w:pos="1279"/>
      </w:tabs>
      <w:rPr>
        <w:lang w:val="hu-HU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6671" w:rsidRDefault="00646671">
      <w:pPr>
        <w:spacing w:line="240" w:lineRule="auto"/>
      </w:pPr>
      <w:r>
        <w:separator/>
      </w:r>
    </w:p>
  </w:footnote>
  <w:footnote w:type="continuationSeparator" w:id="0">
    <w:p w:rsidR="00646671" w:rsidRDefault="0064667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4BE3" w:rsidRPr="00AD09F9" w:rsidRDefault="00B4079A" w:rsidP="00AD09F9">
    <w:pPr>
      <w:pStyle w:val="YourName"/>
      <w:tabs>
        <w:tab w:val="left" w:pos="1532"/>
      </w:tabs>
      <w:rPr>
        <w:lang w:val="hu-HU"/>
      </w:rPr>
    </w:pPr>
    <w:sdt>
      <w:sdtPr>
        <w:rPr>
          <w:lang w:val="hu-HU"/>
        </w:rPr>
        <w:alias w:val="Author"/>
        <w:id w:val="25244219"/>
        <w:placeholder>
          <w:docPart w:val="746D9AB033304107A98F7217FE9C481B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331487">
          <w:rPr>
            <w:lang w:val="hu-HU"/>
          </w:rPr>
          <w:t xml:space="preserve">trenyik </w:t>
        </w:r>
        <w:r w:rsidR="0002079F">
          <w:rPr>
            <w:lang w:val="hu-HU"/>
          </w:rPr>
          <w:t>ádám</w:t>
        </w:r>
      </w:sdtContent>
    </w:sdt>
    <w:r w:rsidR="00A10A73" w:rsidRPr="00AD09F9">
      <w:rPr>
        <w:lang w:val="hu-HU"/>
      </w:rPr>
      <w:tab/>
    </w:r>
    <w:r w:rsidR="00AD09F9">
      <w:rPr>
        <w:lang w:val="hu-HU"/>
      </w:rPr>
      <w:tab/>
    </w:r>
    <w:r w:rsidR="002F4D84" w:rsidRPr="00AD09F9">
      <w:rPr>
        <w:lang w:val="hu-HU"/>
      </w:rPr>
      <w:fldChar w:fldCharType="begin"/>
    </w:r>
    <w:r w:rsidR="00D44BE3" w:rsidRPr="00AD09F9">
      <w:rPr>
        <w:lang w:val="hu-HU"/>
      </w:rPr>
      <w:instrText xml:space="preserve"> PAGE   \* MERGEFORMAT </w:instrText>
    </w:r>
    <w:r w:rsidR="002F4D84" w:rsidRPr="00AD09F9">
      <w:rPr>
        <w:lang w:val="hu-HU"/>
      </w:rPr>
      <w:fldChar w:fldCharType="separate"/>
    </w:r>
    <w:r>
      <w:rPr>
        <w:noProof/>
        <w:lang w:val="hu-HU"/>
      </w:rPr>
      <w:t>2</w:t>
    </w:r>
    <w:r w:rsidR="002F4D84" w:rsidRPr="00AD09F9">
      <w:rPr>
        <w:lang w:val="hu-HU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D8D87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3"/>
    <w:multiLevelType w:val="singleLevel"/>
    <w:tmpl w:val="123CC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35660F8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DB144E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0000002"/>
    <w:multiLevelType w:val="multi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/>
      </w:rPr>
    </w:lvl>
    <w:lvl w:ilvl="2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/>
      </w:rPr>
    </w:lvl>
    <w:lvl w:ilvl="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Times New Roman"/>
      </w:rPr>
    </w:lvl>
    <w:lvl w:ilvl="8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/>
      </w:rPr>
    </w:lvl>
  </w:abstractNum>
  <w:abstractNum w:abstractNumId="5">
    <w:nsid w:val="00000003"/>
    <w:multiLevelType w:val="multilevel"/>
    <w:tmpl w:val="00000003"/>
    <w:name w:val="WW8Num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Times New Roman"/>
      </w:rPr>
    </w:lvl>
    <w:lvl w:ilvl="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Times New Roman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Times New Roman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/>
      </w:rPr>
    </w:lvl>
  </w:abstractNum>
  <w:abstractNum w:abstractNumId="6">
    <w:nsid w:val="012764EA"/>
    <w:multiLevelType w:val="hybridMultilevel"/>
    <w:tmpl w:val="CE54FD08"/>
    <w:lvl w:ilvl="0" w:tplc="135AC09C">
      <w:numFmt w:val="bullet"/>
      <w:lvlText w:val="-"/>
      <w:lvlJc w:val="left"/>
      <w:pPr>
        <w:ind w:left="2778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349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21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93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65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37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09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81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538" w:hanging="360"/>
      </w:pPr>
      <w:rPr>
        <w:rFonts w:ascii="Wingdings" w:hAnsi="Wingdings" w:hint="default"/>
      </w:rPr>
    </w:lvl>
  </w:abstractNum>
  <w:abstractNum w:abstractNumId="7">
    <w:nsid w:val="1CB57C6E"/>
    <w:multiLevelType w:val="hybridMultilevel"/>
    <w:tmpl w:val="B1C8CE02"/>
    <w:lvl w:ilvl="0" w:tplc="36F00A40">
      <w:start w:val="1"/>
      <w:numFmt w:val="decimalZero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E200C4"/>
    <w:multiLevelType w:val="hybridMultilevel"/>
    <w:tmpl w:val="54DC1308"/>
    <w:lvl w:ilvl="0" w:tplc="A906F63E">
      <w:start w:val="5"/>
      <w:numFmt w:val="bullet"/>
      <w:lvlText w:val="-"/>
      <w:lvlJc w:val="left"/>
      <w:pPr>
        <w:ind w:left="648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9">
    <w:nsid w:val="419C441C"/>
    <w:multiLevelType w:val="hybridMultilevel"/>
    <w:tmpl w:val="22C2BBEE"/>
    <w:lvl w:ilvl="0" w:tplc="26423F6A">
      <w:start w:val="1"/>
      <w:numFmt w:val="decimalZero"/>
      <w:lvlText w:val="%1."/>
      <w:lvlJc w:val="left"/>
      <w:pPr>
        <w:ind w:left="659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>
    <w:nsid w:val="4D2F4E95"/>
    <w:multiLevelType w:val="hybridMultilevel"/>
    <w:tmpl w:val="C6E4D5DE"/>
    <w:lvl w:ilvl="0" w:tplc="040E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1">
    <w:nsid w:val="5AC6263C"/>
    <w:multiLevelType w:val="hybridMultilevel"/>
    <w:tmpl w:val="9830DA6A"/>
    <w:lvl w:ilvl="0" w:tplc="A0CA13E4">
      <w:numFmt w:val="bullet"/>
      <w:lvlText w:val="-"/>
      <w:lvlJc w:val="left"/>
      <w:pPr>
        <w:ind w:left="2733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3453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173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893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613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333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053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773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493" w:hanging="360"/>
      </w:pPr>
      <w:rPr>
        <w:rFonts w:ascii="Wingdings" w:hAnsi="Wingdings" w:hint="default"/>
      </w:rPr>
    </w:lvl>
  </w:abstractNum>
  <w:abstractNum w:abstractNumId="12">
    <w:nsid w:val="5C8113A4"/>
    <w:multiLevelType w:val="hybridMultilevel"/>
    <w:tmpl w:val="6E5053C2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5FAF032B"/>
    <w:multiLevelType w:val="hybridMultilevel"/>
    <w:tmpl w:val="98883A8C"/>
    <w:lvl w:ilvl="0" w:tplc="5EC8AD08">
      <w:numFmt w:val="bullet"/>
      <w:lvlText w:val="-"/>
      <w:lvlJc w:val="left"/>
      <w:pPr>
        <w:ind w:left="1218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93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65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37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09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1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53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25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978" w:hanging="360"/>
      </w:pPr>
      <w:rPr>
        <w:rFonts w:ascii="Wingdings" w:hAnsi="Wingdings" w:hint="default"/>
      </w:rPr>
    </w:lvl>
  </w:abstractNum>
  <w:abstractNum w:abstractNumId="14">
    <w:nsid w:val="68F255B7"/>
    <w:multiLevelType w:val="hybridMultilevel"/>
    <w:tmpl w:val="7184447E"/>
    <w:lvl w:ilvl="0" w:tplc="5E6CCF3A">
      <w:numFmt w:val="bullet"/>
      <w:lvlText w:val="-"/>
      <w:lvlJc w:val="left"/>
      <w:pPr>
        <w:ind w:left="2733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3453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173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893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613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333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053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773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493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8"/>
  </w:num>
  <w:num w:numId="6">
    <w:abstractNumId w:val="6"/>
  </w:num>
  <w:num w:numId="7">
    <w:abstractNumId w:val="11"/>
  </w:num>
  <w:num w:numId="8">
    <w:abstractNumId w:val="14"/>
  </w:num>
  <w:num w:numId="9">
    <w:abstractNumId w:val="13"/>
  </w:num>
  <w:num w:numId="10">
    <w:abstractNumId w:val="10"/>
  </w:num>
  <w:num w:numId="11">
    <w:abstractNumId w:val="7"/>
  </w:num>
  <w:num w:numId="12">
    <w:abstractNumId w:val="9"/>
  </w:num>
  <w:num w:numId="13">
    <w:abstractNumId w:val="5"/>
  </w:num>
  <w:num w:numId="14">
    <w:abstractNumId w:val="4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8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ED9"/>
    <w:rsid w:val="00000DC1"/>
    <w:rsid w:val="000014E2"/>
    <w:rsid w:val="00005C12"/>
    <w:rsid w:val="00007073"/>
    <w:rsid w:val="0002079F"/>
    <w:rsid w:val="00050299"/>
    <w:rsid w:val="00050A7F"/>
    <w:rsid w:val="00052EAE"/>
    <w:rsid w:val="000541D2"/>
    <w:rsid w:val="00067D61"/>
    <w:rsid w:val="00070093"/>
    <w:rsid w:val="00074423"/>
    <w:rsid w:val="000906A7"/>
    <w:rsid w:val="000A2534"/>
    <w:rsid w:val="000A4309"/>
    <w:rsid w:val="000B545D"/>
    <w:rsid w:val="000C2064"/>
    <w:rsid w:val="000E637A"/>
    <w:rsid w:val="000E76D2"/>
    <w:rsid w:val="000F23DA"/>
    <w:rsid w:val="00104786"/>
    <w:rsid w:val="0010794F"/>
    <w:rsid w:val="00124878"/>
    <w:rsid w:val="00143B48"/>
    <w:rsid w:val="00164C1C"/>
    <w:rsid w:val="00174E1F"/>
    <w:rsid w:val="00180ED9"/>
    <w:rsid w:val="00190977"/>
    <w:rsid w:val="001A5399"/>
    <w:rsid w:val="001A65CE"/>
    <w:rsid w:val="001B01A6"/>
    <w:rsid w:val="001B08C1"/>
    <w:rsid w:val="001B2096"/>
    <w:rsid w:val="001B76D5"/>
    <w:rsid w:val="001C676A"/>
    <w:rsid w:val="001E5A3B"/>
    <w:rsid w:val="0020732D"/>
    <w:rsid w:val="002456F6"/>
    <w:rsid w:val="00270D03"/>
    <w:rsid w:val="002724DF"/>
    <w:rsid w:val="002743FE"/>
    <w:rsid w:val="0027729E"/>
    <w:rsid w:val="00285E0F"/>
    <w:rsid w:val="00294BBB"/>
    <w:rsid w:val="0029542E"/>
    <w:rsid w:val="002A31C2"/>
    <w:rsid w:val="002A35C0"/>
    <w:rsid w:val="002A6E2F"/>
    <w:rsid w:val="002A7C1E"/>
    <w:rsid w:val="002D57C9"/>
    <w:rsid w:val="002F4D84"/>
    <w:rsid w:val="002F7F97"/>
    <w:rsid w:val="0031112B"/>
    <w:rsid w:val="00331487"/>
    <w:rsid w:val="003348B4"/>
    <w:rsid w:val="0033601B"/>
    <w:rsid w:val="0034593D"/>
    <w:rsid w:val="00350CD7"/>
    <w:rsid w:val="003677AA"/>
    <w:rsid w:val="0037593A"/>
    <w:rsid w:val="00397663"/>
    <w:rsid w:val="003D1ECB"/>
    <w:rsid w:val="00401A90"/>
    <w:rsid w:val="00426DF5"/>
    <w:rsid w:val="00444EC7"/>
    <w:rsid w:val="00447224"/>
    <w:rsid w:val="00454DEB"/>
    <w:rsid w:val="0047198D"/>
    <w:rsid w:val="004741A7"/>
    <w:rsid w:val="00487EC6"/>
    <w:rsid w:val="004B3B9B"/>
    <w:rsid w:val="004B5542"/>
    <w:rsid w:val="004C486B"/>
    <w:rsid w:val="004C5FDC"/>
    <w:rsid w:val="004C6AD9"/>
    <w:rsid w:val="004D6743"/>
    <w:rsid w:val="004E1B99"/>
    <w:rsid w:val="004E1F4A"/>
    <w:rsid w:val="00556352"/>
    <w:rsid w:val="00564154"/>
    <w:rsid w:val="00571E55"/>
    <w:rsid w:val="005910D7"/>
    <w:rsid w:val="00591870"/>
    <w:rsid w:val="005A57BE"/>
    <w:rsid w:val="005B3F94"/>
    <w:rsid w:val="005B681A"/>
    <w:rsid w:val="005C2C26"/>
    <w:rsid w:val="005D5F58"/>
    <w:rsid w:val="006161FC"/>
    <w:rsid w:val="00646671"/>
    <w:rsid w:val="00657E6C"/>
    <w:rsid w:val="00665E16"/>
    <w:rsid w:val="00683671"/>
    <w:rsid w:val="00692A8C"/>
    <w:rsid w:val="006A47C5"/>
    <w:rsid w:val="006A4FF4"/>
    <w:rsid w:val="006D2DEA"/>
    <w:rsid w:val="006D5EDB"/>
    <w:rsid w:val="006D6A6A"/>
    <w:rsid w:val="006D7432"/>
    <w:rsid w:val="006E56C8"/>
    <w:rsid w:val="006F4AF3"/>
    <w:rsid w:val="0070311F"/>
    <w:rsid w:val="00711B47"/>
    <w:rsid w:val="00717409"/>
    <w:rsid w:val="00760043"/>
    <w:rsid w:val="0076361A"/>
    <w:rsid w:val="0079540D"/>
    <w:rsid w:val="007A7CE7"/>
    <w:rsid w:val="007B39A1"/>
    <w:rsid w:val="007C3A19"/>
    <w:rsid w:val="007C3F03"/>
    <w:rsid w:val="007D5E7B"/>
    <w:rsid w:val="007E57A0"/>
    <w:rsid w:val="007F1CAA"/>
    <w:rsid w:val="007F2D64"/>
    <w:rsid w:val="007F74B2"/>
    <w:rsid w:val="008016E6"/>
    <w:rsid w:val="00801EC6"/>
    <w:rsid w:val="00814316"/>
    <w:rsid w:val="0081580C"/>
    <w:rsid w:val="00816C9B"/>
    <w:rsid w:val="00817BAD"/>
    <w:rsid w:val="008250A7"/>
    <w:rsid w:val="0082511F"/>
    <w:rsid w:val="0083728D"/>
    <w:rsid w:val="008557B1"/>
    <w:rsid w:val="00861636"/>
    <w:rsid w:val="0086178D"/>
    <w:rsid w:val="00880905"/>
    <w:rsid w:val="008820F7"/>
    <w:rsid w:val="00886F4F"/>
    <w:rsid w:val="00896DA7"/>
    <w:rsid w:val="008D2AC0"/>
    <w:rsid w:val="008D38F6"/>
    <w:rsid w:val="008D43E6"/>
    <w:rsid w:val="008D7AFF"/>
    <w:rsid w:val="008F132D"/>
    <w:rsid w:val="008F569B"/>
    <w:rsid w:val="00910F95"/>
    <w:rsid w:val="0091455E"/>
    <w:rsid w:val="00917474"/>
    <w:rsid w:val="009227C0"/>
    <w:rsid w:val="00924806"/>
    <w:rsid w:val="00933014"/>
    <w:rsid w:val="00936C23"/>
    <w:rsid w:val="00973CCB"/>
    <w:rsid w:val="0097567E"/>
    <w:rsid w:val="0098316A"/>
    <w:rsid w:val="009B2214"/>
    <w:rsid w:val="009B3E64"/>
    <w:rsid w:val="009D6CF8"/>
    <w:rsid w:val="009E181D"/>
    <w:rsid w:val="009E3CEC"/>
    <w:rsid w:val="009E50E7"/>
    <w:rsid w:val="009E552C"/>
    <w:rsid w:val="00A10A73"/>
    <w:rsid w:val="00A153AE"/>
    <w:rsid w:val="00A1694A"/>
    <w:rsid w:val="00A24CE9"/>
    <w:rsid w:val="00A25705"/>
    <w:rsid w:val="00A633E0"/>
    <w:rsid w:val="00A955E9"/>
    <w:rsid w:val="00AC3833"/>
    <w:rsid w:val="00AC72FB"/>
    <w:rsid w:val="00AD09F9"/>
    <w:rsid w:val="00AD407C"/>
    <w:rsid w:val="00AF4D61"/>
    <w:rsid w:val="00B225F9"/>
    <w:rsid w:val="00B34005"/>
    <w:rsid w:val="00B4079A"/>
    <w:rsid w:val="00B64343"/>
    <w:rsid w:val="00B9584D"/>
    <w:rsid w:val="00BA679B"/>
    <w:rsid w:val="00BB0523"/>
    <w:rsid w:val="00BB6448"/>
    <w:rsid w:val="00BB7744"/>
    <w:rsid w:val="00BC4CAC"/>
    <w:rsid w:val="00BD3401"/>
    <w:rsid w:val="00BD7975"/>
    <w:rsid w:val="00BF144A"/>
    <w:rsid w:val="00BF7CDF"/>
    <w:rsid w:val="00C040CE"/>
    <w:rsid w:val="00C06037"/>
    <w:rsid w:val="00C16042"/>
    <w:rsid w:val="00C264AE"/>
    <w:rsid w:val="00C30D04"/>
    <w:rsid w:val="00C31FF0"/>
    <w:rsid w:val="00C37F07"/>
    <w:rsid w:val="00C42542"/>
    <w:rsid w:val="00C4256A"/>
    <w:rsid w:val="00C45C34"/>
    <w:rsid w:val="00C608B9"/>
    <w:rsid w:val="00C922D0"/>
    <w:rsid w:val="00CA1911"/>
    <w:rsid w:val="00CA4C98"/>
    <w:rsid w:val="00CA620D"/>
    <w:rsid w:val="00CE3366"/>
    <w:rsid w:val="00D144C1"/>
    <w:rsid w:val="00D17813"/>
    <w:rsid w:val="00D34F1F"/>
    <w:rsid w:val="00D42AC6"/>
    <w:rsid w:val="00D44BE3"/>
    <w:rsid w:val="00D45AC5"/>
    <w:rsid w:val="00D5490E"/>
    <w:rsid w:val="00D75C78"/>
    <w:rsid w:val="00D76594"/>
    <w:rsid w:val="00D835A1"/>
    <w:rsid w:val="00D91416"/>
    <w:rsid w:val="00DA6593"/>
    <w:rsid w:val="00DB400C"/>
    <w:rsid w:val="00DB46B4"/>
    <w:rsid w:val="00DB6177"/>
    <w:rsid w:val="00DB698A"/>
    <w:rsid w:val="00DC10A4"/>
    <w:rsid w:val="00DC3930"/>
    <w:rsid w:val="00DE0B2D"/>
    <w:rsid w:val="00DE62BA"/>
    <w:rsid w:val="00DF2A61"/>
    <w:rsid w:val="00DF6C74"/>
    <w:rsid w:val="00E04467"/>
    <w:rsid w:val="00E12384"/>
    <w:rsid w:val="00E24442"/>
    <w:rsid w:val="00E257DB"/>
    <w:rsid w:val="00E27316"/>
    <w:rsid w:val="00E3218D"/>
    <w:rsid w:val="00E34CEE"/>
    <w:rsid w:val="00E36C9E"/>
    <w:rsid w:val="00E407D2"/>
    <w:rsid w:val="00E47F31"/>
    <w:rsid w:val="00E73A03"/>
    <w:rsid w:val="00E75E24"/>
    <w:rsid w:val="00E97D2B"/>
    <w:rsid w:val="00EB0D2C"/>
    <w:rsid w:val="00EB4EC2"/>
    <w:rsid w:val="00EB7CA6"/>
    <w:rsid w:val="00ED2B13"/>
    <w:rsid w:val="00EF1082"/>
    <w:rsid w:val="00EF43F9"/>
    <w:rsid w:val="00F33554"/>
    <w:rsid w:val="00F345C6"/>
    <w:rsid w:val="00F37381"/>
    <w:rsid w:val="00F67A7B"/>
    <w:rsid w:val="00F73A9D"/>
    <w:rsid w:val="00F87752"/>
    <w:rsid w:val="00FA234B"/>
    <w:rsid w:val="00FA474E"/>
    <w:rsid w:val="00FF4C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Normal Indent" w:qFormat="1"/>
    <w:lsdException w:name="List Bullet" w:semiHidden="0" w:uiPriority="9" w:unhideWhenUsed="0" w:qFormat="1"/>
    <w:lsdException w:name="List Number" w:semiHidden="0" w:uiPriority="9" w:unhideWhenUsed="0" w:qFormat="1"/>
    <w:lsdException w:name="List Bullet 2" w:semiHidden="0" w:uiPriority="10" w:unhideWhenUsed="0" w:qFormat="1"/>
    <w:lsdException w:name="List Number 2" w:semiHidden="0" w:uiPriority="10" w:unhideWhenUsed="0" w:qFormat="1"/>
    <w:lsdException w:name="Title" w:semiHidden="0" w:uiPriority="4" w:unhideWhenUsed="0" w:qFormat="1"/>
    <w:lsdException w:name="List Continue" w:semiHidden="0" w:uiPriority="9" w:unhideWhenUsed="0" w:qFormat="1"/>
    <w:lsdException w:name="List Continue 2" w:semiHidden="0" w:uiPriority="10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Placeholder Text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D44BE3"/>
    <w:pPr>
      <w:spacing w:after="0" w:line="264" w:lineRule="auto"/>
    </w:pPr>
    <w:rPr>
      <w:sz w:val="16"/>
    </w:rPr>
  </w:style>
  <w:style w:type="paragraph" w:styleId="Heading1">
    <w:name w:val="heading 1"/>
    <w:basedOn w:val="Normal"/>
    <w:next w:val="Normal"/>
    <w:link w:val="Heading1Char"/>
    <w:uiPriority w:val="1"/>
    <w:semiHidden/>
    <w:unhideWhenUsed/>
    <w:qFormat/>
    <w:rsid w:val="00D44BE3"/>
    <w:pPr>
      <w:keepNext/>
      <w:keepLines/>
      <w:spacing w:after="40"/>
      <w:outlineLvl w:val="0"/>
    </w:pPr>
    <w:rPr>
      <w:rFonts w:asciiTheme="majorHAnsi" w:eastAsiaTheme="majorEastAsia" w:hAnsiTheme="majorHAnsi" w:cstheme="majorBidi"/>
      <w:b/>
      <w:bCs/>
      <w:caps/>
      <w:color w:val="000000" w:themeColor="text1"/>
      <w:spacing w:val="10"/>
      <w:szCs w:val="28"/>
    </w:rPr>
  </w:style>
  <w:style w:type="paragraph" w:styleId="Heading2">
    <w:name w:val="heading 2"/>
    <w:basedOn w:val="Normal"/>
    <w:next w:val="Normal"/>
    <w:link w:val="Heading2Char"/>
    <w:uiPriority w:val="1"/>
    <w:semiHidden/>
    <w:unhideWhenUsed/>
    <w:qFormat/>
    <w:rsid w:val="00D44BE3"/>
    <w:pPr>
      <w:spacing w:before="240" w:after="40"/>
      <w:outlineLvl w:val="1"/>
    </w:pPr>
    <w:rPr>
      <w:caps/>
      <w:color w:val="000000" w:themeColor="text1"/>
      <w:spacing w:val="10"/>
    </w:rPr>
  </w:style>
  <w:style w:type="paragraph" w:styleId="Heading3">
    <w:name w:val="heading 3"/>
    <w:basedOn w:val="Normal"/>
    <w:next w:val="Normal"/>
    <w:link w:val="Heading3Char"/>
    <w:uiPriority w:val="1"/>
    <w:semiHidden/>
    <w:unhideWhenUsed/>
    <w:qFormat/>
    <w:rsid w:val="00D44BE3"/>
    <w:pPr>
      <w:ind w:left="288"/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semiHidden/>
    <w:rsid w:val="00D44BE3"/>
    <w:rPr>
      <w:rFonts w:asciiTheme="majorHAnsi" w:eastAsiaTheme="majorEastAsia" w:hAnsiTheme="majorHAnsi" w:cstheme="majorBidi"/>
      <w:b/>
      <w:bCs/>
      <w:caps/>
      <w:color w:val="000000" w:themeColor="text1"/>
      <w:spacing w:val="10"/>
      <w:sz w:val="16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semiHidden/>
    <w:rsid w:val="00D44BE3"/>
    <w:rPr>
      <w:caps/>
      <w:color w:val="000000" w:themeColor="text1"/>
      <w:spacing w:val="10"/>
      <w:sz w:val="16"/>
    </w:rPr>
  </w:style>
  <w:style w:type="character" w:customStyle="1" w:styleId="Heading3Char">
    <w:name w:val="Heading 3 Char"/>
    <w:basedOn w:val="DefaultParagraphFont"/>
    <w:link w:val="Heading3"/>
    <w:uiPriority w:val="1"/>
    <w:semiHidden/>
    <w:rsid w:val="00D44BE3"/>
    <w:rPr>
      <w:i/>
      <w:sz w:val="16"/>
    </w:rPr>
  </w:style>
  <w:style w:type="paragraph" w:customStyle="1" w:styleId="JobTitle">
    <w:name w:val="Job Title"/>
    <w:basedOn w:val="Normal"/>
    <w:link w:val="JobTitleChar"/>
    <w:qFormat/>
    <w:rsid w:val="00D44BE3"/>
    <w:pPr>
      <w:tabs>
        <w:tab w:val="left" w:pos="7560"/>
      </w:tabs>
      <w:ind w:left="288"/>
    </w:pPr>
    <w:rPr>
      <w:b/>
    </w:rPr>
  </w:style>
  <w:style w:type="character" w:customStyle="1" w:styleId="JobTitleChar">
    <w:name w:val="Job Title Char"/>
    <w:basedOn w:val="DefaultParagraphFont"/>
    <w:link w:val="JobTitle"/>
    <w:rsid w:val="00D44BE3"/>
    <w:rPr>
      <w:b/>
      <w:sz w:val="16"/>
    </w:rPr>
  </w:style>
  <w:style w:type="paragraph" w:customStyle="1" w:styleId="ContactInformation">
    <w:name w:val="Contact Information"/>
    <w:basedOn w:val="Normal"/>
    <w:qFormat/>
    <w:rsid w:val="00D44BE3"/>
    <w:pPr>
      <w:spacing w:after="400"/>
      <w:ind w:left="288"/>
    </w:pPr>
  </w:style>
  <w:style w:type="paragraph" w:customStyle="1" w:styleId="NormalBodyText">
    <w:name w:val="Normal Body Text"/>
    <w:basedOn w:val="Normal"/>
    <w:qFormat/>
    <w:rsid w:val="00D44BE3"/>
    <w:pPr>
      <w:tabs>
        <w:tab w:val="left" w:pos="7560"/>
      </w:tabs>
      <w:ind w:left="288"/>
    </w:pPr>
  </w:style>
  <w:style w:type="paragraph" w:customStyle="1" w:styleId="AllCaps">
    <w:name w:val="All Caps"/>
    <w:basedOn w:val="Normal"/>
    <w:semiHidden/>
    <w:unhideWhenUsed/>
    <w:qFormat/>
    <w:rsid w:val="00D44BE3"/>
    <w:rPr>
      <w:caps/>
      <w:spacing w:val="20"/>
      <w:sz w:val="15"/>
    </w:rPr>
  </w:style>
  <w:style w:type="paragraph" w:customStyle="1" w:styleId="Location">
    <w:name w:val="Location"/>
    <w:basedOn w:val="Normal"/>
    <w:qFormat/>
    <w:rsid w:val="00D44BE3"/>
    <w:pPr>
      <w:ind w:left="288"/>
    </w:pPr>
  </w:style>
  <w:style w:type="paragraph" w:customStyle="1" w:styleId="SpaceAfter">
    <w:name w:val="Space After"/>
    <w:basedOn w:val="Normal"/>
    <w:qFormat/>
    <w:rsid w:val="00D44BE3"/>
    <w:pPr>
      <w:tabs>
        <w:tab w:val="left" w:pos="7560"/>
      </w:tabs>
      <w:spacing w:after="160"/>
      <w:ind w:left="288" w:right="2880"/>
    </w:pPr>
  </w:style>
  <w:style w:type="character" w:styleId="PlaceholderText">
    <w:name w:val="Placeholder Text"/>
    <w:basedOn w:val="DefaultParagraphFont"/>
    <w:uiPriority w:val="99"/>
    <w:semiHidden/>
    <w:rsid w:val="00D44BE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4BE3"/>
    <w:pPr>
      <w:spacing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BE3"/>
    <w:rPr>
      <w:rFonts w:ascii="Tahoma" w:hAnsi="Tahoma" w:cs="Tahoma"/>
      <w:sz w:val="16"/>
      <w:szCs w:val="16"/>
    </w:rPr>
  </w:style>
  <w:style w:type="paragraph" w:customStyle="1" w:styleId="YourName">
    <w:name w:val="Your Name"/>
    <w:basedOn w:val="Normal"/>
    <w:qFormat/>
    <w:rsid w:val="00D44BE3"/>
    <w:pPr>
      <w:keepNext/>
      <w:keepLines/>
      <w:tabs>
        <w:tab w:val="left" w:pos="8640"/>
      </w:tabs>
      <w:spacing w:after="40"/>
      <w:outlineLvl w:val="0"/>
    </w:pPr>
    <w:rPr>
      <w:rFonts w:asciiTheme="majorHAnsi" w:eastAsiaTheme="majorEastAsia" w:hAnsiTheme="majorHAnsi" w:cstheme="majorBidi"/>
      <w:b/>
      <w:bCs/>
      <w:caps/>
      <w:color w:val="000000" w:themeColor="text1"/>
      <w:spacing w:val="10"/>
      <w:szCs w:val="28"/>
    </w:rPr>
  </w:style>
  <w:style w:type="paragraph" w:customStyle="1" w:styleId="SpaceAfter1NoRightIndent">
    <w:name w:val="Space After 1 (No Right Indent)"/>
    <w:basedOn w:val="Normal"/>
    <w:qFormat/>
    <w:rsid w:val="00D44BE3"/>
    <w:pPr>
      <w:tabs>
        <w:tab w:val="left" w:pos="7560"/>
      </w:tabs>
      <w:spacing w:after="160"/>
      <w:ind w:left="288"/>
    </w:pPr>
  </w:style>
  <w:style w:type="paragraph" w:customStyle="1" w:styleId="SectionHeading">
    <w:name w:val="Section Heading"/>
    <w:basedOn w:val="Normal"/>
    <w:qFormat/>
    <w:rsid w:val="00D44BE3"/>
    <w:pPr>
      <w:spacing w:before="240" w:after="40"/>
      <w:outlineLvl w:val="1"/>
    </w:pPr>
    <w:rPr>
      <w:caps/>
      <w:color w:val="000000" w:themeColor="text1"/>
      <w:spacing w:val="10"/>
    </w:rPr>
  </w:style>
  <w:style w:type="paragraph" w:customStyle="1" w:styleId="ItalicHeading">
    <w:name w:val="Italic Heading"/>
    <w:basedOn w:val="Normal"/>
    <w:qFormat/>
    <w:rsid w:val="00D44BE3"/>
    <w:pPr>
      <w:ind w:left="288"/>
      <w:outlineLvl w:val="2"/>
    </w:pPr>
    <w:rPr>
      <w:i/>
    </w:rPr>
  </w:style>
  <w:style w:type="paragraph" w:styleId="Header">
    <w:name w:val="header"/>
    <w:basedOn w:val="Normal"/>
    <w:link w:val="HeaderChar"/>
    <w:uiPriority w:val="99"/>
    <w:unhideWhenUsed/>
    <w:rsid w:val="00D44BE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4BE3"/>
    <w:rPr>
      <w:sz w:val="16"/>
    </w:rPr>
  </w:style>
  <w:style w:type="paragraph" w:styleId="Footer">
    <w:name w:val="footer"/>
    <w:basedOn w:val="Normal"/>
    <w:link w:val="FooterChar"/>
    <w:uiPriority w:val="99"/>
    <w:unhideWhenUsed/>
    <w:rsid w:val="00D44BE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4BE3"/>
    <w:rPr>
      <w:sz w:val="16"/>
    </w:rPr>
  </w:style>
  <w:style w:type="character" w:styleId="Hyperlink">
    <w:name w:val="Hyperlink"/>
    <w:basedOn w:val="DefaultParagraphFont"/>
    <w:uiPriority w:val="99"/>
    <w:unhideWhenUsed/>
    <w:rsid w:val="00180ED9"/>
    <w:rPr>
      <w:color w:val="0000FF" w:themeColor="hyperlink"/>
      <w:u w:val="single"/>
    </w:rPr>
  </w:style>
  <w:style w:type="paragraph" w:customStyle="1" w:styleId="Alape9rtelmezettstedlus">
    <w:name w:val="Alapée9rtelmezett stíedlus"/>
    <w:rsid w:val="00E04467"/>
    <w:pPr>
      <w:widowControl w:val="0"/>
      <w:autoSpaceDE w:val="0"/>
      <w:autoSpaceDN w:val="0"/>
      <w:adjustRightInd w:val="0"/>
      <w:spacing w:after="0" w:line="240" w:lineRule="auto"/>
    </w:pPr>
    <w:rPr>
      <w:rFonts w:ascii="Liberation Serif" w:eastAsiaTheme="minorEastAsia" w:hAnsi="Liberation Serif" w:cs="Liberation Serif"/>
      <w:kern w:val="1"/>
      <w:sz w:val="24"/>
      <w:szCs w:val="24"/>
      <w:lang w:val="hu-HU" w:eastAsia="zh-CN" w:bidi="hi-IN"/>
    </w:rPr>
  </w:style>
  <w:style w:type="paragraph" w:styleId="ListParagraph">
    <w:name w:val="List Paragraph"/>
    <w:basedOn w:val="Normal"/>
    <w:uiPriority w:val="34"/>
    <w:qFormat/>
    <w:rsid w:val="00861636"/>
    <w:pPr>
      <w:ind w:left="720"/>
      <w:contextualSpacing/>
    </w:pPr>
  </w:style>
  <w:style w:type="paragraph" w:customStyle="1" w:styleId="Standard">
    <w:name w:val="Standard"/>
    <w:rsid w:val="0098316A"/>
    <w:pPr>
      <w:widowControl w:val="0"/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hu-H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Normal Indent" w:qFormat="1"/>
    <w:lsdException w:name="List Bullet" w:semiHidden="0" w:uiPriority="9" w:unhideWhenUsed="0" w:qFormat="1"/>
    <w:lsdException w:name="List Number" w:semiHidden="0" w:uiPriority="9" w:unhideWhenUsed="0" w:qFormat="1"/>
    <w:lsdException w:name="List Bullet 2" w:semiHidden="0" w:uiPriority="10" w:unhideWhenUsed="0" w:qFormat="1"/>
    <w:lsdException w:name="List Number 2" w:semiHidden="0" w:uiPriority="10" w:unhideWhenUsed="0" w:qFormat="1"/>
    <w:lsdException w:name="Title" w:semiHidden="0" w:uiPriority="4" w:unhideWhenUsed="0" w:qFormat="1"/>
    <w:lsdException w:name="List Continue" w:semiHidden="0" w:uiPriority="9" w:unhideWhenUsed="0" w:qFormat="1"/>
    <w:lsdException w:name="List Continue 2" w:semiHidden="0" w:uiPriority="10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Placeholder Text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D44BE3"/>
    <w:pPr>
      <w:spacing w:after="0" w:line="264" w:lineRule="auto"/>
    </w:pPr>
    <w:rPr>
      <w:sz w:val="16"/>
    </w:rPr>
  </w:style>
  <w:style w:type="paragraph" w:styleId="Heading1">
    <w:name w:val="heading 1"/>
    <w:basedOn w:val="Normal"/>
    <w:next w:val="Normal"/>
    <w:link w:val="Heading1Char"/>
    <w:uiPriority w:val="1"/>
    <w:semiHidden/>
    <w:unhideWhenUsed/>
    <w:qFormat/>
    <w:rsid w:val="00D44BE3"/>
    <w:pPr>
      <w:keepNext/>
      <w:keepLines/>
      <w:spacing w:after="40"/>
      <w:outlineLvl w:val="0"/>
    </w:pPr>
    <w:rPr>
      <w:rFonts w:asciiTheme="majorHAnsi" w:eastAsiaTheme="majorEastAsia" w:hAnsiTheme="majorHAnsi" w:cstheme="majorBidi"/>
      <w:b/>
      <w:bCs/>
      <w:caps/>
      <w:color w:val="000000" w:themeColor="text1"/>
      <w:spacing w:val="10"/>
      <w:szCs w:val="28"/>
    </w:rPr>
  </w:style>
  <w:style w:type="paragraph" w:styleId="Heading2">
    <w:name w:val="heading 2"/>
    <w:basedOn w:val="Normal"/>
    <w:next w:val="Normal"/>
    <w:link w:val="Heading2Char"/>
    <w:uiPriority w:val="1"/>
    <w:semiHidden/>
    <w:unhideWhenUsed/>
    <w:qFormat/>
    <w:rsid w:val="00D44BE3"/>
    <w:pPr>
      <w:spacing w:before="240" w:after="40"/>
      <w:outlineLvl w:val="1"/>
    </w:pPr>
    <w:rPr>
      <w:caps/>
      <w:color w:val="000000" w:themeColor="text1"/>
      <w:spacing w:val="10"/>
    </w:rPr>
  </w:style>
  <w:style w:type="paragraph" w:styleId="Heading3">
    <w:name w:val="heading 3"/>
    <w:basedOn w:val="Normal"/>
    <w:next w:val="Normal"/>
    <w:link w:val="Heading3Char"/>
    <w:uiPriority w:val="1"/>
    <w:semiHidden/>
    <w:unhideWhenUsed/>
    <w:qFormat/>
    <w:rsid w:val="00D44BE3"/>
    <w:pPr>
      <w:ind w:left="288"/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semiHidden/>
    <w:rsid w:val="00D44BE3"/>
    <w:rPr>
      <w:rFonts w:asciiTheme="majorHAnsi" w:eastAsiaTheme="majorEastAsia" w:hAnsiTheme="majorHAnsi" w:cstheme="majorBidi"/>
      <w:b/>
      <w:bCs/>
      <w:caps/>
      <w:color w:val="000000" w:themeColor="text1"/>
      <w:spacing w:val="10"/>
      <w:sz w:val="16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semiHidden/>
    <w:rsid w:val="00D44BE3"/>
    <w:rPr>
      <w:caps/>
      <w:color w:val="000000" w:themeColor="text1"/>
      <w:spacing w:val="10"/>
      <w:sz w:val="16"/>
    </w:rPr>
  </w:style>
  <w:style w:type="character" w:customStyle="1" w:styleId="Heading3Char">
    <w:name w:val="Heading 3 Char"/>
    <w:basedOn w:val="DefaultParagraphFont"/>
    <w:link w:val="Heading3"/>
    <w:uiPriority w:val="1"/>
    <w:semiHidden/>
    <w:rsid w:val="00D44BE3"/>
    <w:rPr>
      <w:i/>
      <w:sz w:val="16"/>
    </w:rPr>
  </w:style>
  <w:style w:type="paragraph" w:customStyle="1" w:styleId="JobTitle">
    <w:name w:val="Job Title"/>
    <w:basedOn w:val="Normal"/>
    <w:link w:val="JobTitleChar"/>
    <w:qFormat/>
    <w:rsid w:val="00D44BE3"/>
    <w:pPr>
      <w:tabs>
        <w:tab w:val="left" w:pos="7560"/>
      </w:tabs>
      <w:ind w:left="288"/>
    </w:pPr>
    <w:rPr>
      <w:b/>
    </w:rPr>
  </w:style>
  <w:style w:type="character" w:customStyle="1" w:styleId="JobTitleChar">
    <w:name w:val="Job Title Char"/>
    <w:basedOn w:val="DefaultParagraphFont"/>
    <w:link w:val="JobTitle"/>
    <w:rsid w:val="00D44BE3"/>
    <w:rPr>
      <w:b/>
      <w:sz w:val="16"/>
    </w:rPr>
  </w:style>
  <w:style w:type="paragraph" w:customStyle="1" w:styleId="ContactInformation">
    <w:name w:val="Contact Information"/>
    <w:basedOn w:val="Normal"/>
    <w:qFormat/>
    <w:rsid w:val="00D44BE3"/>
    <w:pPr>
      <w:spacing w:after="400"/>
      <w:ind w:left="288"/>
    </w:pPr>
  </w:style>
  <w:style w:type="paragraph" w:customStyle="1" w:styleId="NormalBodyText">
    <w:name w:val="Normal Body Text"/>
    <w:basedOn w:val="Normal"/>
    <w:qFormat/>
    <w:rsid w:val="00D44BE3"/>
    <w:pPr>
      <w:tabs>
        <w:tab w:val="left" w:pos="7560"/>
      </w:tabs>
      <w:ind w:left="288"/>
    </w:pPr>
  </w:style>
  <w:style w:type="paragraph" w:customStyle="1" w:styleId="AllCaps">
    <w:name w:val="All Caps"/>
    <w:basedOn w:val="Normal"/>
    <w:semiHidden/>
    <w:unhideWhenUsed/>
    <w:qFormat/>
    <w:rsid w:val="00D44BE3"/>
    <w:rPr>
      <w:caps/>
      <w:spacing w:val="20"/>
      <w:sz w:val="15"/>
    </w:rPr>
  </w:style>
  <w:style w:type="paragraph" w:customStyle="1" w:styleId="Location">
    <w:name w:val="Location"/>
    <w:basedOn w:val="Normal"/>
    <w:qFormat/>
    <w:rsid w:val="00D44BE3"/>
    <w:pPr>
      <w:ind w:left="288"/>
    </w:pPr>
  </w:style>
  <w:style w:type="paragraph" w:customStyle="1" w:styleId="SpaceAfter">
    <w:name w:val="Space After"/>
    <w:basedOn w:val="Normal"/>
    <w:qFormat/>
    <w:rsid w:val="00D44BE3"/>
    <w:pPr>
      <w:tabs>
        <w:tab w:val="left" w:pos="7560"/>
      </w:tabs>
      <w:spacing w:after="160"/>
      <w:ind w:left="288" w:right="2880"/>
    </w:pPr>
  </w:style>
  <w:style w:type="character" w:styleId="PlaceholderText">
    <w:name w:val="Placeholder Text"/>
    <w:basedOn w:val="DefaultParagraphFont"/>
    <w:uiPriority w:val="99"/>
    <w:semiHidden/>
    <w:rsid w:val="00D44BE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4BE3"/>
    <w:pPr>
      <w:spacing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BE3"/>
    <w:rPr>
      <w:rFonts w:ascii="Tahoma" w:hAnsi="Tahoma" w:cs="Tahoma"/>
      <w:sz w:val="16"/>
      <w:szCs w:val="16"/>
    </w:rPr>
  </w:style>
  <w:style w:type="paragraph" w:customStyle="1" w:styleId="YourName">
    <w:name w:val="Your Name"/>
    <w:basedOn w:val="Normal"/>
    <w:qFormat/>
    <w:rsid w:val="00D44BE3"/>
    <w:pPr>
      <w:keepNext/>
      <w:keepLines/>
      <w:tabs>
        <w:tab w:val="left" w:pos="8640"/>
      </w:tabs>
      <w:spacing w:after="40"/>
      <w:outlineLvl w:val="0"/>
    </w:pPr>
    <w:rPr>
      <w:rFonts w:asciiTheme="majorHAnsi" w:eastAsiaTheme="majorEastAsia" w:hAnsiTheme="majorHAnsi" w:cstheme="majorBidi"/>
      <w:b/>
      <w:bCs/>
      <w:caps/>
      <w:color w:val="000000" w:themeColor="text1"/>
      <w:spacing w:val="10"/>
      <w:szCs w:val="28"/>
    </w:rPr>
  </w:style>
  <w:style w:type="paragraph" w:customStyle="1" w:styleId="SpaceAfter1NoRightIndent">
    <w:name w:val="Space After 1 (No Right Indent)"/>
    <w:basedOn w:val="Normal"/>
    <w:qFormat/>
    <w:rsid w:val="00D44BE3"/>
    <w:pPr>
      <w:tabs>
        <w:tab w:val="left" w:pos="7560"/>
      </w:tabs>
      <w:spacing w:after="160"/>
      <w:ind w:left="288"/>
    </w:pPr>
  </w:style>
  <w:style w:type="paragraph" w:customStyle="1" w:styleId="SectionHeading">
    <w:name w:val="Section Heading"/>
    <w:basedOn w:val="Normal"/>
    <w:qFormat/>
    <w:rsid w:val="00D44BE3"/>
    <w:pPr>
      <w:spacing w:before="240" w:after="40"/>
      <w:outlineLvl w:val="1"/>
    </w:pPr>
    <w:rPr>
      <w:caps/>
      <w:color w:val="000000" w:themeColor="text1"/>
      <w:spacing w:val="10"/>
    </w:rPr>
  </w:style>
  <w:style w:type="paragraph" w:customStyle="1" w:styleId="ItalicHeading">
    <w:name w:val="Italic Heading"/>
    <w:basedOn w:val="Normal"/>
    <w:qFormat/>
    <w:rsid w:val="00D44BE3"/>
    <w:pPr>
      <w:ind w:left="288"/>
      <w:outlineLvl w:val="2"/>
    </w:pPr>
    <w:rPr>
      <w:i/>
    </w:rPr>
  </w:style>
  <w:style w:type="paragraph" w:styleId="Header">
    <w:name w:val="header"/>
    <w:basedOn w:val="Normal"/>
    <w:link w:val="HeaderChar"/>
    <w:uiPriority w:val="99"/>
    <w:unhideWhenUsed/>
    <w:rsid w:val="00D44BE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4BE3"/>
    <w:rPr>
      <w:sz w:val="16"/>
    </w:rPr>
  </w:style>
  <w:style w:type="paragraph" w:styleId="Footer">
    <w:name w:val="footer"/>
    <w:basedOn w:val="Normal"/>
    <w:link w:val="FooterChar"/>
    <w:uiPriority w:val="99"/>
    <w:unhideWhenUsed/>
    <w:rsid w:val="00D44BE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4BE3"/>
    <w:rPr>
      <w:sz w:val="16"/>
    </w:rPr>
  </w:style>
  <w:style w:type="character" w:styleId="Hyperlink">
    <w:name w:val="Hyperlink"/>
    <w:basedOn w:val="DefaultParagraphFont"/>
    <w:uiPriority w:val="99"/>
    <w:unhideWhenUsed/>
    <w:rsid w:val="00180ED9"/>
    <w:rPr>
      <w:color w:val="0000FF" w:themeColor="hyperlink"/>
      <w:u w:val="single"/>
    </w:rPr>
  </w:style>
  <w:style w:type="paragraph" w:customStyle="1" w:styleId="Alape9rtelmezettstedlus">
    <w:name w:val="Alapée9rtelmezett stíedlus"/>
    <w:rsid w:val="00E04467"/>
    <w:pPr>
      <w:widowControl w:val="0"/>
      <w:autoSpaceDE w:val="0"/>
      <w:autoSpaceDN w:val="0"/>
      <w:adjustRightInd w:val="0"/>
      <w:spacing w:after="0" w:line="240" w:lineRule="auto"/>
    </w:pPr>
    <w:rPr>
      <w:rFonts w:ascii="Liberation Serif" w:eastAsiaTheme="minorEastAsia" w:hAnsi="Liberation Serif" w:cs="Liberation Serif"/>
      <w:kern w:val="1"/>
      <w:sz w:val="24"/>
      <w:szCs w:val="24"/>
      <w:lang w:val="hu-HU" w:eastAsia="zh-CN" w:bidi="hi-IN"/>
    </w:rPr>
  </w:style>
  <w:style w:type="paragraph" w:styleId="ListParagraph">
    <w:name w:val="List Paragraph"/>
    <w:basedOn w:val="Normal"/>
    <w:uiPriority w:val="34"/>
    <w:qFormat/>
    <w:rsid w:val="00861636"/>
    <w:pPr>
      <w:ind w:left="720"/>
      <w:contextualSpacing/>
    </w:pPr>
  </w:style>
  <w:style w:type="paragraph" w:customStyle="1" w:styleId="Standard">
    <w:name w:val="Standard"/>
    <w:rsid w:val="0098316A"/>
    <w:pPr>
      <w:widowControl w:val="0"/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540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diagramQuickStyle" Target="diagrams/quickStyle1.xml"/><Relationship Id="rId18" Type="http://schemas.openxmlformats.org/officeDocument/2006/relationships/hyperlink" Target="mailto:trenyik.adam@gmail.com" TargetMode="External"/><Relationship Id="rId26" Type="http://schemas.openxmlformats.org/officeDocument/2006/relationships/image" Target="media/image10.jpeg"/><Relationship Id="rId3" Type="http://schemas.openxmlformats.org/officeDocument/2006/relationships/numbering" Target="numbering.xml"/><Relationship Id="rId21" Type="http://schemas.openxmlformats.org/officeDocument/2006/relationships/image" Target="media/image5.gif"/><Relationship Id="rId7" Type="http://schemas.openxmlformats.org/officeDocument/2006/relationships/webSettings" Target="webSettings.xml"/><Relationship Id="rId12" Type="http://schemas.openxmlformats.org/officeDocument/2006/relationships/diagramLayout" Target="diagrams/layout1.xml"/><Relationship Id="rId17" Type="http://schemas.openxmlformats.org/officeDocument/2006/relationships/hyperlink" Target="mailto:trenyik.adam@gmail.com" TargetMode="External"/><Relationship Id="rId25" Type="http://schemas.openxmlformats.org/officeDocument/2006/relationships/image" Target="media/image9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2.jpeg"/><Relationship Id="rId20" Type="http://schemas.openxmlformats.org/officeDocument/2006/relationships/image" Target="media/image4.jpe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diagramData" Target="diagrams/data1.xml"/><Relationship Id="rId24" Type="http://schemas.openxmlformats.org/officeDocument/2006/relationships/image" Target="media/image8.gif"/><Relationship Id="rId32" Type="http://schemas.openxmlformats.org/officeDocument/2006/relationships/glossaryDocument" Target="glossary/document.xml"/><Relationship Id="rId5" Type="http://schemas.microsoft.com/office/2007/relationships/stylesWithEffects" Target="stylesWithEffects.xml"/><Relationship Id="rId15" Type="http://schemas.microsoft.com/office/2007/relationships/diagramDrawing" Target="diagrams/drawing1.xml"/><Relationship Id="rId23" Type="http://schemas.openxmlformats.org/officeDocument/2006/relationships/image" Target="media/image7.png"/><Relationship Id="rId28" Type="http://schemas.openxmlformats.org/officeDocument/2006/relationships/image" Target="media/image12.jpeg"/><Relationship Id="rId10" Type="http://schemas.openxmlformats.org/officeDocument/2006/relationships/image" Target="media/image1.jpeg"/><Relationship Id="rId19" Type="http://schemas.openxmlformats.org/officeDocument/2006/relationships/image" Target="media/image3.jpeg"/><Relationship Id="rId31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diagramColors" Target="diagrams/colors1.xml"/><Relationship Id="rId22" Type="http://schemas.openxmlformats.org/officeDocument/2006/relationships/image" Target="media/image6.jpeg"/><Relationship Id="rId27" Type="http://schemas.openxmlformats.org/officeDocument/2006/relationships/image" Target="media/image11.png"/><Relationship Id="rId3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renyik\AppData\Roaming\Microsoft\Templates\CurriculumVitae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1AEEA19-0815-4FE4-9542-E3F48F82265A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C667010C-4D0C-4D0A-95F0-C6AFF347B435}">
      <dgm:prSet phldrT="[Szöveg]"/>
      <dgm:spPr>
        <a:solidFill>
          <a:schemeClr val="bg1"/>
        </a:solidFill>
        <a:ln cmpd="thinThick">
          <a:solidFill>
            <a:schemeClr val="bg2">
              <a:lumMod val="10000"/>
            </a:schemeClr>
          </a:solidFill>
        </a:ln>
      </dgm:spPr>
      <dgm:t>
        <a:bodyPr/>
        <a:lstStyle/>
        <a:p>
          <a:pPr algn="r"/>
          <a:r>
            <a:rPr lang="hu-HU">
              <a:ln>
                <a:noFill/>
              </a:ln>
              <a:solidFill>
                <a:schemeClr val="tx1"/>
              </a:solidFill>
              <a:latin typeface="Castellar" panose="020A0402060406010301" pitchFamily="18" charset="0"/>
            </a:rPr>
            <a:t>Ádám Trenyik</a:t>
          </a:r>
          <a:endParaRPr lang="en-US">
            <a:ln>
              <a:noFill/>
            </a:ln>
            <a:solidFill>
              <a:schemeClr val="tx1"/>
            </a:solidFill>
            <a:latin typeface="Castellar" panose="020A0402060406010301" pitchFamily="18" charset="0"/>
          </a:endParaRPr>
        </a:p>
      </dgm:t>
    </dgm:pt>
    <dgm:pt modelId="{78B13809-5F0E-4CE8-90CA-ED7196C94DA3}" type="parTrans" cxnId="{B87F0DAF-791E-4370-9F7A-B2F5A8D96FD0}">
      <dgm:prSet/>
      <dgm:spPr/>
      <dgm:t>
        <a:bodyPr/>
        <a:lstStyle/>
        <a:p>
          <a:endParaRPr lang="en-US"/>
        </a:p>
      </dgm:t>
    </dgm:pt>
    <dgm:pt modelId="{DE462719-EC35-4607-A41B-24D78FA7DE4B}" type="sibTrans" cxnId="{B87F0DAF-791E-4370-9F7A-B2F5A8D96FD0}">
      <dgm:prSet/>
      <dgm:spPr/>
      <dgm:t>
        <a:bodyPr/>
        <a:lstStyle/>
        <a:p>
          <a:endParaRPr lang="en-US"/>
        </a:p>
      </dgm:t>
    </dgm:pt>
    <dgm:pt modelId="{0E124E2B-4AB6-4E78-BC8F-3C6FB98DE47D}" type="pres">
      <dgm:prSet presAssocID="{B1AEEA19-0815-4FE4-9542-E3F48F82265A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E91E78B5-3756-4F81-B60D-CEA6A6824E11}" type="pres">
      <dgm:prSet presAssocID="{C667010C-4D0C-4D0A-95F0-C6AFF347B435}" presName="parentText" presStyleLbl="node1" presStyleIdx="0" presStyleCnt="1" custAng="0" custScaleX="98613" custScaleY="118201" custLinFactNeighborX="-693" custLinFactNeighborY="34223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B87F0DAF-791E-4370-9F7A-B2F5A8D96FD0}" srcId="{B1AEEA19-0815-4FE4-9542-E3F48F82265A}" destId="{C667010C-4D0C-4D0A-95F0-C6AFF347B435}" srcOrd="0" destOrd="0" parTransId="{78B13809-5F0E-4CE8-90CA-ED7196C94DA3}" sibTransId="{DE462719-EC35-4607-A41B-24D78FA7DE4B}"/>
    <dgm:cxn modelId="{9D6526BD-EA6F-42CE-8A98-2FF2FB2B0AC5}" type="presOf" srcId="{B1AEEA19-0815-4FE4-9542-E3F48F82265A}" destId="{0E124E2B-4AB6-4E78-BC8F-3C6FB98DE47D}" srcOrd="0" destOrd="0" presId="urn:microsoft.com/office/officeart/2005/8/layout/vList2"/>
    <dgm:cxn modelId="{619A7438-4D6F-4042-89ED-D89C500DE586}" type="presOf" srcId="{C667010C-4D0C-4D0A-95F0-C6AFF347B435}" destId="{E91E78B5-3756-4F81-B60D-CEA6A6824E11}" srcOrd="0" destOrd="0" presId="urn:microsoft.com/office/officeart/2005/8/layout/vList2"/>
    <dgm:cxn modelId="{9D743559-BFD2-4A22-874E-C45D41A4C8B6}" type="presParOf" srcId="{0E124E2B-4AB6-4E78-BC8F-3C6FB98DE47D}" destId="{E91E78B5-3756-4F81-B60D-CEA6A6824E11}" srcOrd="0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91E78B5-3756-4F81-B60D-CEA6A6824E11}">
      <dsp:nvSpPr>
        <dsp:cNvPr id="0" name=""/>
        <dsp:cNvSpPr/>
      </dsp:nvSpPr>
      <dsp:spPr>
        <a:xfrm>
          <a:off x="38" y="16259"/>
          <a:ext cx="7561275" cy="850515"/>
        </a:xfrm>
        <a:prstGeom prst="roundRect">
          <a:avLst/>
        </a:prstGeom>
        <a:solidFill>
          <a:schemeClr val="bg1"/>
        </a:solidFill>
        <a:ln w="25400" cap="flat" cmpd="thinThick" algn="ctr">
          <a:solidFill>
            <a:schemeClr val="bg2">
              <a:lumMod val="1000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0" tIns="114300" rIns="114300" bIns="114300" numCol="1" spcCol="1270" anchor="ctr" anchorCtr="0">
          <a:noAutofit/>
        </a:bodyPr>
        <a:lstStyle/>
        <a:p>
          <a:pPr lvl="0" algn="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u-HU" sz="3000" kern="1200">
              <a:ln>
                <a:noFill/>
              </a:ln>
              <a:solidFill>
                <a:schemeClr val="tx1"/>
              </a:solidFill>
              <a:latin typeface="Castellar" panose="020A0402060406010301" pitchFamily="18" charset="0"/>
            </a:rPr>
            <a:t>Ádám Trenyik</a:t>
          </a:r>
          <a:endParaRPr lang="en-US" sz="3000" kern="1200">
            <a:ln>
              <a:noFill/>
            </a:ln>
            <a:solidFill>
              <a:schemeClr val="tx1"/>
            </a:solidFill>
            <a:latin typeface="Castellar" panose="020A0402060406010301" pitchFamily="18" charset="0"/>
          </a:endParaRPr>
        </a:p>
      </dsp:txBody>
      <dsp:txXfrm>
        <a:off x="41557" y="57778"/>
        <a:ext cx="7478237" cy="76747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46D9AB033304107A98F7217FE9C481B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A5F8E67A-858E-4A8A-890D-51D57F74C910}"/>
      </w:docPartPr>
      <w:docPartBody>
        <w:p w:rsidR="005E5E15" w:rsidRDefault="000772E7">
          <w:pPr>
            <w:pStyle w:val="746D9AB033304107A98F7217FE9C481B"/>
          </w:pPr>
          <w:r>
            <w:t>[Language Consultant]</w:t>
          </w:r>
        </w:p>
      </w:docPartBody>
    </w:docPart>
    <w:docPart>
      <w:docPartPr>
        <w:name w:val="EAAF46E4C1734BB3B51BFB4DA0E8007C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A29DE33B-A6C6-4E10-9371-E92694648B5B}"/>
      </w:docPartPr>
      <w:docPartBody>
        <w:p w:rsidR="005E5E15" w:rsidRDefault="000772E7" w:rsidP="000772E7">
          <w:pPr>
            <w:pStyle w:val="EAAF46E4C1734BB3B51BFB4DA0E8007C"/>
          </w:pPr>
          <w:r>
            <w:t>[Pick the 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panose1 w:val="00000000000000000000"/>
    <w:charset w:val="EE"/>
    <w:family w:val="roman"/>
    <w:notTrueType/>
    <w:pitch w:val="variable"/>
    <w:sig w:usb0="00000007" w:usb1="00000000" w:usb2="00000000" w:usb3="00000000" w:csb0="00000003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0772E7"/>
    <w:rsid w:val="000772E7"/>
    <w:rsid w:val="000844ED"/>
    <w:rsid w:val="001325C1"/>
    <w:rsid w:val="00174645"/>
    <w:rsid w:val="001D29EB"/>
    <w:rsid w:val="002125F4"/>
    <w:rsid w:val="00245540"/>
    <w:rsid w:val="002D6594"/>
    <w:rsid w:val="00406287"/>
    <w:rsid w:val="00546F6C"/>
    <w:rsid w:val="005760D3"/>
    <w:rsid w:val="00593E79"/>
    <w:rsid w:val="005E5E15"/>
    <w:rsid w:val="00676DA4"/>
    <w:rsid w:val="00697B55"/>
    <w:rsid w:val="007224B3"/>
    <w:rsid w:val="008A4F0B"/>
    <w:rsid w:val="00912566"/>
    <w:rsid w:val="00976A11"/>
    <w:rsid w:val="00D259BB"/>
    <w:rsid w:val="00F34B15"/>
    <w:rsid w:val="00FD6E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25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0AA85D92D3348B3913B7DBAFE7DADF7">
    <w:name w:val="E0AA85D92D3348B3913B7DBAFE7DADF7"/>
    <w:rsid w:val="001325C1"/>
  </w:style>
  <w:style w:type="paragraph" w:customStyle="1" w:styleId="BC5E525492974202843419F48E432360">
    <w:name w:val="BC5E525492974202843419F48E432360"/>
    <w:rsid w:val="001325C1"/>
  </w:style>
  <w:style w:type="paragraph" w:customStyle="1" w:styleId="14A28B01988440ABAD8469E3B5C8F84D">
    <w:name w:val="14A28B01988440ABAD8469E3B5C8F84D"/>
    <w:rsid w:val="001325C1"/>
  </w:style>
  <w:style w:type="paragraph" w:customStyle="1" w:styleId="9CE92871C6A04A67926B0BD41B2A235A">
    <w:name w:val="9CE92871C6A04A67926B0BD41B2A235A"/>
    <w:rsid w:val="001325C1"/>
  </w:style>
  <w:style w:type="paragraph" w:customStyle="1" w:styleId="795A2CF92DAC45B8BBDB2C62283C61E2">
    <w:name w:val="795A2CF92DAC45B8BBDB2C62283C61E2"/>
    <w:rsid w:val="001325C1"/>
  </w:style>
  <w:style w:type="paragraph" w:customStyle="1" w:styleId="058E69463532469BA206E589F9FEAEFE">
    <w:name w:val="058E69463532469BA206E589F9FEAEFE"/>
    <w:rsid w:val="001325C1"/>
  </w:style>
  <w:style w:type="paragraph" w:customStyle="1" w:styleId="B027C32DAA97408FA3899139F6514785">
    <w:name w:val="B027C32DAA97408FA3899139F6514785"/>
    <w:rsid w:val="001325C1"/>
  </w:style>
  <w:style w:type="paragraph" w:customStyle="1" w:styleId="26AC8B491EAD42F78242FCAC19788F3E">
    <w:name w:val="26AC8B491EAD42F78242FCAC19788F3E"/>
    <w:rsid w:val="001325C1"/>
  </w:style>
  <w:style w:type="paragraph" w:customStyle="1" w:styleId="DC2298F29BF8400E909D48447F5A0B32">
    <w:name w:val="DC2298F29BF8400E909D48447F5A0B32"/>
    <w:rsid w:val="001325C1"/>
  </w:style>
  <w:style w:type="paragraph" w:customStyle="1" w:styleId="F362F86CB81B4D7597BBE4AC9054DAE2">
    <w:name w:val="F362F86CB81B4D7597BBE4AC9054DAE2"/>
    <w:rsid w:val="001325C1"/>
  </w:style>
  <w:style w:type="paragraph" w:customStyle="1" w:styleId="6F4D148380C14A11929B02A0DF39E932">
    <w:name w:val="6F4D148380C14A11929B02A0DF39E932"/>
    <w:rsid w:val="001325C1"/>
  </w:style>
  <w:style w:type="paragraph" w:customStyle="1" w:styleId="546A9B88A042469FBA20C74C07E0534B">
    <w:name w:val="546A9B88A042469FBA20C74C07E0534B"/>
    <w:rsid w:val="001325C1"/>
  </w:style>
  <w:style w:type="paragraph" w:customStyle="1" w:styleId="B23F91B1EDA94CD79AB99619EED2B7EC">
    <w:name w:val="B23F91B1EDA94CD79AB99619EED2B7EC"/>
    <w:rsid w:val="001325C1"/>
  </w:style>
  <w:style w:type="paragraph" w:customStyle="1" w:styleId="87E66D8B4BAB49718CD3CFCB08E7B5AB">
    <w:name w:val="87E66D8B4BAB49718CD3CFCB08E7B5AB"/>
    <w:rsid w:val="001325C1"/>
  </w:style>
  <w:style w:type="paragraph" w:customStyle="1" w:styleId="D9724C9812774516B1371E2E4112B5CA">
    <w:name w:val="D9724C9812774516B1371E2E4112B5CA"/>
    <w:rsid w:val="001325C1"/>
  </w:style>
  <w:style w:type="paragraph" w:customStyle="1" w:styleId="C1EB62896A78434B9E25FC7539A63B94">
    <w:name w:val="C1EB62896A78434B9E25FC7539A63B94"/>
    <w:rsid w:val="001325C1"/>
  </w:style>
  <w:style w:type="paragraph" w:customStyle="1" w:styleId="75E124CC94794EE9A802DA38E6B2F617">
    <w:name w:val="75E124CC94794EE9A802DA38E6B2F617"/>
    <w:rsid w:val="001325C1"/>
  </w:style>
  <w:style w:type="paragraph" w:customStyle="1" w:styleId="3859520D77FC47BE9A9B02D7A68FE182">
    <w:name w:val="3859520D77FC47BE9A9B02D7A68FE182"/>
    <w:rsid w:val="001325C1"/>
  </w:style>
  <w:style w:type="paragraph" w:customStyle="1" w:styleId="C185EE3967B84C4DB428BA34C87D0278">
    <w:name w:val="C185EE3967B84C4DB428BA34C87D0278"/>
    <w:rsid w:val="001325C1"/>
  </w:style>
  <w:style w:type="paragraph" w:customStyle="1" w:styleId="C10C98E5C04B49A5958CF548A743A2C8">
    <w:name w:val="C10C98E5C04B49A5958CF548A743A2C8"/>
    <w:rsid w:val="001325C1"/>
  </w:style>
  <w:style w:type="paragraph" w:customStyle="1" w:styleId="4D09D6EA4EEB464FB0C33BCD1B5159AD">
    <w:name w:val="4D09D6EA4EEB464FB0C33BCD1B5159AD"/>
    <w:rsid w:val="001325C1"/>
  </w:style>
  <w:style w:type="paragraph" w:customStyle="1" w:styleId="05FD79BE7DB6434C92F2AEEE68D4602C">
    <w:name w:val="05FD79BE7DB6434C92F2AEEE68D4602C"/>
    <w:rsid w:val="001325C1"/>
  </w:style>
  <w:style w:type="paragraph" w:customStyle="1" w:styleId="82DABCD9A5E74368943E15C34EAF2120">
    <w:name w:val="82DABCD9A5E74368943E15C34EAF2120"/>
    <w:rsid w:val="001325C1"/>
  </w:style>
  <w:style w:type="paragraph" w:customStyle="1" w:styleId="38A8E736C8524510B000585267D02FA1">
    <w:name w:val="38A8E736C8524510B000585267D02FA1"/>
    <w:rsid w:val="001325C1"/>
  </w:style>
  <w:style w:type="paragraph" w:customStyle="1" w:styleId="8A9B056A2D2E4D26A51B9D4EF19D3F14">
    <w:name w:val="8A9B056A2D2E4D26A51B9D4EF19D3F14"/>
    <w:rsid w:val="001325C1"/>
  </w:style>
  <w:style w:type="paragraph" w:customStyle="1" w:styleId="3716650CE0474828A077A7583C6A0A26">
    <w:name w:val="3716650CE0474828A077A7583C6A0A26"/>
    <w:rsid w:val="001325C1"/>
  </w:style>
  <w:style w:type="paragraph" w:customStyle="1" w:styleId="FE98278E4359438DAC2C28A12E8B6266">
    <w:name w:val="FE98278E4359438DAC2C28A12E8B6266"/>
    <w:rsid w:val="001325C1"/>
  </w:style>
  <w:style w:type="paragraph" w:customStyle="1" w:styleId="69186DC24EE4450C85B9B99E62D49548">
    <w:name w:val="69186DC24EE4450C85B9B99E62D49548"/>
    <w:rsid w:val="001325C1"/>
  </w:style>
  <w:style w:type="paragraph" w:customStyle="1" w:styleId="8B5A32F9A4D9476BBE16DD9F1DC17F6A">
    <w:name w:val="8B5A32F9A4D9476BBE16DD9F1DC17F6A"/>
    <w:rsid w:val="001325C1"/>
  </w:style>
  <w:style w:type="paragraph" w:customStyle="1" w:styleId="497F705CCDFB473691407EFEC0666C86">
    <w:name w:val="497F705CCDFB473691407EFEC0666C86"/>
    <w:rsid w:val="001325C1"/>
  </w:style>
  <w:style w:type="paragraph" w:customStyle="1" w:styleId="DC7C99EACD9B475DA44078BCE0A6032C">
    <w:name w:val="DC7C99EACD9B475DA44078BCE0A6032C"/>
    <w:rsid w:val="001325C1"/>
  </w:style>
  <w:style w:type="paragraph" w:customStyle="1" w:styleId="582AF77926C94A4B9A9F9EB93C4653E9">
    <w:name w:val="582AF77926C94A4B9A9F9EB93C4653E9"/>
    <w:rsid w:val="001325C1"/>
  </w:style>
  <w:style w:type="paragraph" w:customStyle="1" w:styleId="A6714450D45C4EF0AA63488B546795A2">
    <w:name w:val="A6714450D45C4EF0AA63488B546795A2"/>
    <w:rsid w:val="001325C1"/>
  </w:style>
  <w:style w:type="paragraph" w:customStyle="1" w:styleId="56F51C550A194B3A89A6A0B36E3FB253">
    <w:name w:val="56F51C550A194B3A89A6A0B36E3FB253"/>
    <w:rsid w:val="001325C1"/>
  </w:style>
  <w:style w:type="paragraph" w:customStyle="1" w:styleId="D8E07BB4A7474A5FBA7360DAEC51C8CF">
    <w:name w:val="D8E07BB4A7474A5FBA7360DAEC51C8CF"/>
    <w:rsid w:val="001325C1"/>
  </w:style>
  <w:style w:type="paragraph" w:customStyle="1" w:styleId="874B130CF5D049DB90626FA6862DECD2">
    <w:name w:val="874B130CF5D049DB90626FA6862DECD2"/>
    <w:rsid w:val="001325C1"/>
  </w:style>
  <w:style w:type="paragraph" w:customStyle="1" w:styleId="B0AF580E905048A4872D7D4FA6BC3659">
    <w:name w:val="B0AF580E905048A4872D7D4FA6BC3659"/>
    <w:rsid w:val="001325C1"/>
  </w:style>
  <w:style w:type="paragraph" w:customStyle="1" w:styleId="C1DE7B16E9334F1D96D5CD8FDA5DF2F1">
    <w:name w:val="C1DE7B16E9334F1D96D5CD8FDA5DF2F1"/>
    <w:rsid w:val="001325C1"/>
  </w:style>
  <w:style w:type="paragraph" w:customStyle="1" w:styleId="751BF5624D8A4D47B2B314704CCBEA01">
    <w:name w:val="751BF5624D8A4D47B2B314704CCBEA01"/>
    <w:rsid w:val="001325C1"/>
  </w:style>
  <w:style w:type="paragraph" w:customStyle="1" w:styleId="49115FD41BC74A448698B1974806990F">
    <w:name w:val="49115FD41BC74A448698B1974806990F"/>
    <w:rsid w:val="001325C1"/>
  </w:style>
  <w:style w:type="paragraph" w:customStyle="1" w:styleId="C7DB500337FA4C61835E48E2999153E1">
    <w:name w:val="C7DB500337FA4C61835E48E2999153E1"/>
    <w:rsid w:val="001325C1"/>
  </w:style>
  <w:style w:type="paragraph" w:customStyle="1" w:styleId="5999531463324EC3A852AE2AFF22241A">
    <w:name w:val="5999531463324EC3A852AE2AFF22241A"/>
    <w:rsid w:val="001325C1"/>
  </w:style>
  <w:style w:type="paragraph" w:customStyle="1" w:styleId="D8900EC4C2D746509221C09E863266C5">
    <w:name w:val="D8900EC4C2D746509221C09E863266C5"/>
    <w:rsid w:val="001325C1"/>
  </w:style>
  <w:style w:type="paragraph" w:customStyle="1" w:styleId="7740A65B3A3C4E9C832E7C3F6D4E4D01">
    <w:name w:val="7740A65B3A3C4E9C832E7C3F6D4E4D01"/>
    <w:rsid w:val="001325C1"/>
  </w:style>
  <w:style w:type="paragraph" w:customStyle="1" w:styleId="28CC5DAFBE6041D08BF38D298F9F301C">
    <w:name w:val="28CC5DAFBE6041D08BF38D298F9F301C"/>
    <w:rsid w:val="001325C1"/>
  </w:style>
  <w:style w:type="paragraph" w:customStyle="1" w:styleId="EF03F4C1BB314F5680332CC42A8AC4C9">
    <w:name w:val="EF03F4C1BB314F5680332CC42A8AC4C9"/>
    <w:rsid w:val="001325C1"/>
  </w:style>
  <w:style w:type="paragraph" w:customStyle="1" w:styleId="D4A6CAD765F64FEFACE12F1A7B78565A">
    <w:name w:val="D4A6CAD765F64FEFACE12F1A7B78565A"/>
    <w:rsid w:val="001325C1"/>
  </w:style>
  <w:style w:type="paragraph" w:customStyle="1" w:styleId="2B194C5D246B4BE3BC753A27C308AB41">
    <w:name w:val="2B194C5D246B4BE3BC753A27C308AB41"/>
    <w:rsid w:val="001325C1"/>
  </w:style>
  <w:style w:type="paragraph" w:customStyle="1" w:styleId="2D6327BC53864748B6672B459565CA55">
    <w:name w:val="2D6327BC53864748B6672B459565CA55"/>
    <w:rsid w:val="001325C1"/>
  </w:style>
  <w:style w:type="paragraph" w:customStyle="1" w:styleId="536C992F88AE4250B355D2F171C2F6ED">
    <w:name w:val="536C992F88AE4250B355D2F171C2F6ED"/>
    <w:rsid w:val="001325C1"/>
  </w:style>
  <w:style w:type="paragraph" w:customStyle="1" w:styleId="2FEDACBD951443FA928AA70056C193AF">
    <w:name w:val="2FEDACBD951443FA928AA70056C193AF"/>
    <w:rsid w:val="001325C1"/>
  </w:style>
  <w:style w:type="paragraph" w:customStyle="1" w:styleId="2008481654134B12B09BA76F16E565DA">
    <w:name w:val="2008481654134B12B09BA76F16E565DA"/>
    <w:rsid w:val="001325C1"/>
  </w:style>
  <w:style w:type="paragraph" w:customStyle="1" w:styleId="F58ED668CAF44C0FAA77311574DEDE48">
    <w:name w:val="F58ED668CAF44C0FAA77311574DEDE48"/>
    <w:rsid w:val="001325C1"/>
  </w:style>
  <w:style w:type="paragraph" w:customStyle="1" w:styleId="746D9AB033304107A98F7217FE9C481B">
    <w:name w:val="746D9AB033304107A98F7217FE9C481B"/>
    <w:rsid w:val="001325C1"/>
  </w:style>
  <w:style w:type="paragraph" w:customStyle="1" w:styleId="BF539062E2A44DCDB8D83FE8B6A8FF99">
    <w:name w:val="BF539062E2A44DCDB8D83FE8B6A8FF99"/>
    <w:rsid w:val="001325C1"/>
  </w:style>
  <w:style w:type="paragraph" w:customStyle="1" w:styleId="914365FFA84F4451BB5AB9602D6A98B5">
    <w:name w:val="914365FFA84F4451BB5AB9602D6A98B5"/>
    <w:rsid w:val="001325C1"/>
  </w:style>
  <w:style w:type="paragraph" w:customStyle="1" w:styleId="EE671D66C0074E21B917D69A8F31CFEC">
    <w:name w:val="EE671D66C0074E21B917D69A8F31CFEC"/>
    <w:rsid w:val="001325C1"/>
  </w:style>
  <w:style w:type="paragraph" w:customStyle="1" w:styleId="B5500F5B33BA4FEF9071D92AEA4F99C8">
    <w:name w:val="B5500F5B33BA4FEF9071D92AEA4F99C8"/>
    <w:rsid w:val="001325C1"/>
  </w:style>
  <w:style w:type="paragraph" w:customStyle="1" w:styleId="718120140F9A4348A60C907E3B5F62D6">
    <w:name w:val="718120140F9A4348A60C907E3B5F62D6"/>
    <w:rsid w:val="001325C1"/>
  </w:style>
  <w:style w:type="paragraph" w:customStyle="1" w:styleId="913755ACF8094DC6A4D318D9242EEE12">
    <w:name w:val="913755ACF8094DC6A4D318D9242EEE12"/>
    <w:rsid w:val="001325C1"/>
  </w:style>
  <w:style w:type="paragraph" w:customStyle="1" w:styleId="6E07F6AD60304AAE8C9ABC8183AA0AFE">
    <w:name w:val="6E07F6AD60304AAE8C9ABC8183AA0AFE"/>
    <w:rsid w:val="001325C1"/>
  </w:style>
  <w:style w:type="paragraph" w:customStyle="1" w:styleId="9B74DF41014B4C4798C1BB8175D84EE6">
    <w:name w:val="9B74DF41014B4C4798C1BB8175D84EE6"/>
    <w:rsid w:val="001325C1"/>
  </w:style>
  <w:style w:type="paragraph" w:customStyle="1" w:styleId="5B0F2C67ADB04484B6376C15B66BB937">
    <w:name w:val="5B0F2C67ADB04484B6376C15B66BB937"/>
    <w:rsid w:val="001325C1"/>
  </w:style>
  <w:style w:type="paragraph" w:customStyle="1" w:styleId="76814415363743C594C569807EBE59D8">
    <w:name w:val="76814415363743C594C569807EBE59D8"/>
    <w:rsid w:val="001325C1"/>
  </w:style>
  <w:style w:type="paragraph" w:customStyle="1" w:styleId="F3D727A00E574D468D6B680E1FCDB555">
    <w:name w:val="F3D727A00E574D468D6B680E1FCDB555"/>
    <w:rsid w:val="001325C1"/>
  </w:style>
  <w:style w:type="paragraph" w:customStyle="1" w:styleId="ED88405AA0574168934FED1CA44CD517">
    <w:name w:val="ED88405AA0574168934FED1CA44CD517"/>
    <w:rsid w:val="001325C1"/>
  </w:style>
  <w:style w:type="paragraph" w:customStyle="1" w:styleId="17CB4F9F16A449E1919240A349D75EF3">
    <w:name w:val="17CB4F9F16A449E1919240A349D75EF3"/>
    <w:rsid w:val="001325C1"/>
  </w:style>
  <w:style w:type="paragraph" w:customStyle="1" w:styleId="D6175526E39743F68E73D9F134AD661C">
    <w:name w:val="D6175526E39743F68E73D9F134AD661C"/>
    <w:rsid w:val="001325C1"/>
  </w:style>
  <w:style w:type="paragraph" w:customStyle="1" w:styleId="0A95F21B60D44EB6BBF5B3764BEA5F56">
    <w:name w:val="0A95F21B60D44EB6BBF5B3764BEA5F56"/>
    <w:rsid w:val="001325C1"/>
  </w:style>
  <w:style w:type="paragraph" w:customStyle="1" w:styleId="CECFB7DD65A74AD8BD70781F0FA1D308">
    <w:name w:val="CECFB7DD65A74AD8BD70781F0FA1D308"/>
    <w:rsid w:val="001325C1"/>
  </w:style>
  <w:style w:type="paragraph" w:customStyle="1" w:styleId="5F13AEB1EFB0443C81C0B85F814F8891">
    <w:name w:val="5F13AEB1EFB0443C81C0B85F814F8891"/>
    <w:rsid w:val="001325C1"/>
  </w:style>
  <w:style w:type="paragraph" w:customStyle="1" w:styleId="CF71D1A4236A464AB3DBF0F291BE6982">
    <w:name w:val="CF71D1A4236A464AB3DBF0F291BE6982"/>
    <w:rsid w:val="001325C1"/>
  </w:style>
  <w:style w:type="paragraph" w:customStyle="1" w:styleId="5FAE70F072294F5EBF2B0C726B125E96">
    <w:name w:val="5FAE70F072294F5EBF2B0C726B125E96"/>
    <w:rsid w:val="001325C1"/>
  </w:style>
  <w:style w:type="paragraph" w:customStyle="1" w:styleId="5BE86421B75746269A98027A4087ACDE">
    <w:name w:val="5BE86421B75746269A98027A4087ACDE"/>
    <w:rsid w:val="001325C1"/>
  </w:style>
  <w:style w:type="paragraph" w:customStyle="1" w:styleId="A14BA8D3B70241C3B12D7E0A4C812584">
    <w:name w:val="A14BA8D3B70241C3B12D7E0A4C812584"/>
    <w:rsid w:val="001325C1"/>
  </w:style>
  <w:style w:type="paragraph" w:customStyle="1" w:styleId="1C733686943343CFB4944946E1807990">
    <w:name w:val="1C733686943343CFB4944946E1807990"/>
    <w:rsid w:val="000772E7"/>
  </w:style>
  <w:style w:type="paragraph" w:customStyle="1" w:styleId="B10058D347C24200B841D55C95DEF4E9">
    <w:name w:val="B10058D347C24200B841D55C95DEF4E9"/>
    <w:rsid w:val="000772E7"/>
  </w:style>
  <w:style w:type="paragraph" w:customStyle="1" w:styleId="36E89AF3126E473A9CF8EED082784E66">
    <w:name w:val="36E89AF3126E473A9CF8EED082784E66"/>
    <w:rsid w:val="000772E7"/>
  </w:style>
  <w:style w:type="paragraph" w:customStyle="1" w:styleId="50FB65BE709346C1A9DFABD03BD95F2D">
    <w:name w:val="50FB65BE709346C1A9DFABD03BD95F2D"/>
    <w:rsid w:val="000772E7"/>
  </w:style>
  <w:style w:type="paragraph" w:customStyle="1" w:styleId="66984F21098645EFB368D0A4E291057B">
    <w:name w:val="66984F21098645EFB368D0A4E291057B"/>
    <w:rsid w:val="000772E7"/>
  </w:style>
  <w:style w:type="paragraph" w:customStyle="1" w:styleId="201D623572D64C79BEA2803660D157AD">
    <w:name w:val="201D623572D64C79BEA2803660D157AD"/>
    <w:rsid w:val="000772E7"/>
  </w:style>
  <w:style w:type="paragraph" w:customStyle="1" w:styleId="A621C71D4AB04BD68C0BEAC9CAAAB55B">
    <w:name w:val="A621C71D4AB04BD68C0BEAC9CAAAB55B"/>
    <w:rsid w:val="000772E7"/>
  </w:style>
  <w:style w:type="paragraph" w:customStyle="1" w:styleId="EAAF46E4C1734BB3B51BFB4DA0E8007C">
    <w:name w:val="EAAF46E4C1734BB3B51BFB4DA0E8007C"/>
    <w:rsid w:val="000772E7"/>
  </w:style>
  <w:style w:type="paragraph" w:customStyle="1" w:styleId="1628C54165C84577A84E82B3B63AA9C9">
    <w:name w:val="1628C54165C84577A84E82B3B63AA9C9"/>
    <w:rsid w:val="000772E7"/>
  </w:style>
  <w:style w:type="paragraph" w:customStyle="1" w:styleId="8E04BF6E6A524B9F9BA19BDCA0DE765E">
    <w:name w:val="8E04BF6E6A524B9F9BA19BDCA0DE765E"/>
    <w:rsid w:val="000772E7"/>
  </w:style>
  <w:style w:type="paragraph" w:customStyle="1" w:styleId="7586F59626194B49A3DEC7AADB59C783">
    <w:name w:val="7586F59626194B49A3DEC7AADB59C783"/>
    <w:rsid w:val="000772E7"/>
  </w:style>
  <w:style w:type="paragraph" w:customStyle="1" w:styleId="C8A443FCCAB348829AA3CAB47D9BCA86">
    <w:name w:val="C8A443FCCAB348829AA3CAB47D9BCA86"/>
    <w:rsid w:val="000772E7"/>
  </w:style>
  <w:style w:type="paragraph" w:customStyle="1" w:styleId="48396AEE938A49B8AE52CC5B95751671">
    <w:name w:val="48396AEE938A49B8AE52CC5B95751671"/>
    <w:rsid w:val="000772E7"/>
  </w:style>
  <w:style w:type="paragraph" w:customStyle="1" w:styleId="60934861B9034C6684823C44AF142AAB">
    <w:name w:val="60934861B9034C6684823C44AF142AAB"/>
    <w:rsid w:val="000772E7"/>
  </w:style>
  <w:style w:type="paragraph" w:customStyle="1" w:styleId="F435F08194DA4311A6CF28158BE87D02">
    <w:name w:val="F435F08194DA4311A6CF28158BE87D02"/>
    <w:rsid w:val="000772E7"/>
  </w:style>
  <w:style w:type="paragraph" w:customStyle="1" w:styleId="073DF07B73B14875996805DF27AFC945">
    <w:name w:val="073DF07B73B14875996805DF27AFC945"/>
    <w:rsid w:val="00976A11"/>
  </w:style>
  <w:style w:type="paragraph" w:customStyle="1" w:styleId="6D197F8712144D9788002DFE3120EF8D">
    <w:name w:val="6D197F8712144D9788002DFE3120EF8D"/>
    <w:rsid w:val="00976A1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EE59F2-9DA5-43C1-9654-33C552F24F9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E150A4F-9762-48AA-A0AF-48CCBDBB1D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CurriculumVitae.dotx</Template>
  <TotalTime>765</TotalTime>
  <Pages>3</Pages>
  <Words>440</Words>
  <Characters>2508</Characters>
  <Application>Microsoft Office Word</Application>
  <DocSecurity>0</DocSecurity>
  <Lines>20</Lines>
  <Paragraphs>5</Paragraphs>
  <ScaleCrop>false</ScaleCrop>
  <HeadingPairs>
    <vt:vector size="6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>Curriculum vitae</vt:lpstr>
      <vt:lpstr/>
      <vt:lpstr>&lt;[your name]&gt;</vt:lpstr>
      <vt:lpstr>    EDUCATION</vt:lpstr>
      <vt:lpstr>    AWARDS</vt:lpstr>
      <vt:lpstr>    TEACHING EXPERIENCE</vt:lpstr>
      <vt:lpstr>    RELATED EXPERIENCE</vt:lpstr>
      <vt:lpstr>    PUBLICATIONS AND PAPERS</vt:lpstr>
      <vt:lpstr>        &lt;[“The Cross-Cultural Communication Epidemic of the 21st Century”]&gt;</vt:lpstr>
      <vt:lpstr>        &lt;[“Why So Many Documents Remain Inaccessible in the Information Age”]&gt;</vt:lpstr>
      <vt:lpstr>        &lt;[“The Female Betrayed and Modern Media”]&gt;</vt:lpstr>
      <vt:lpstr>    LANGUAGES</vt:lpstr>
      <vt:lpstr>    MEMBERSHIPS</vt:lpstr>
    </vt:vector>
  </TitlesOfParts>
  <Company>B.Braun Melsungen AG</Company>
  <LinksUpToDate>false</LinksUpToDate>
  <CharactersWithSpaces>2943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trenyik ádám</dc:creator>
  <cp:lastModifiedBy>Trenyik, Adam (Enterprise Infrastructure)</cp:lastModifiedBy>
  <cp:revision>40</cp:revision>
  <cp:lastPrinted>2015-04-14T04:24:00Z</cp:lastPrinted>
  <dcterms:created xsi:type="dcterms:W3CDTF">2016-09-20T17:59:00Z</dcterms:created>
  <dcterms:modified xsi:type="dcterms:W3CDTF">2016-09-21T06:43:00Z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TC101695599990</vt:lpwstr>
  </property>
</Properties>
</file>